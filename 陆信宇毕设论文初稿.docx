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F88" w:rsidRDefault="00997BB4" w:rsidP="00997BB4">
      <w:pPr>
        <w:pStyle w:val="afb"/>
        <w:spacing w:before="312" w:after="312"/>
        <w:rPr>
          <w:noProof/>
        </w:rPr>
      </w:pPr>
      <w:r>
        <w:rPr>
          <w:rFonts w:hint="eastAsia"/>
          <w:sz w:val="32"/>
        </w:rPr>
        <w:t>目录</w:t>
      </w:r>
      <w:r w:rsidR="00E078E1">
        <w:fldChar w:fldCharType="begin"/>
      </w:r>
      <w:r w:rsidR="00E078E1">
        <w:instrText xml:space="preserve"> TOC \o "1-3" \h \z \u </w:instrText>
      </w:r>
      <w:r w:rsidR="00E078E1">
        <w:fldChar w:fldCharType="separate"/>
      </w:r>
    </w:p>
    <w:p w:rsidR="001A5F88" w:rsidRDefault="00B23EB3">
      <w:pPr>
        <w:pStyle w:val="11"/>
        <w:rPr>
          <w:rFonts w:asciiTheme="minorHAnsi" w:eastAsiaTheme="minorEastAsia" w:hAnsiTheme="minorHAnsi"/>
          <w:noProof/>
          <w:color w:val="auto"/>
          <w:sz w:val="21"/>
        </w:rPr>
      </w:pPr>
      <w:hyperlink w:anchor="_Toc515051923" w:history="1">
        <w:r w:rsidR="001A5F88" w:rsidRPr="007663C1">
          <w:rPr>
            <w:rStyle w:val="aff6"/>
            <w:noProof/>
          </w:rPr>
          <w:t>第</w:t>
        </w:r>
        <w:r w:rsidR="001A5F88" w:rsidRPr="007663C1">
          <w:rPr>
            <w:rStyle w:val="aff6"/>
            <w:noProof/>
          </w:rPr>
          <w:t>1</w:t>
        </w:r>
        <w:r w:rsidR="001A5F88" w:rsidRPr="007663C1">
          <w:rPr>
            <w:rStyle w:val="aff6"/>
            <w:noProof/>
          </w:rPr>
          <w:t>章</w:t>
        </w:r>
        <w:r w:rsidR="001A5F88" w:rsidRPr="007663C1">
          <w:rPr>
            <w:rStyle w:val="aff6"/>
            <w:noProof/>
          </w:rPr>
          <w:t xml:space="preserve"> </w:t>
        </w:r>
        <w:r w:rsidR="001A5F88" w:rsidRPr="007663C1">
          <w:rPr>
            <w:rStyle w:val="aff6"/>
            <w:noProof/>
          </w:rPr>
          <w:t>绪论</w:t>
        </w:r>
        <w:r w:rsidR="001A5F88">
          <w:rPr>
            <w:noProof/>
            <w:webHidden/>
          </w:rPr>
          <w:tab/>
        </w:r>
        <w:r w:rsidR="001A5F88">
          <w:rPr>
            <w:noProof/>
            <w:webHidden/>
          </w:rPr>
          <w:fldChar w:fldCharType="begin"/>
        </w:r>
        <w:r w:rsidR="001A5F88">
          <w:rPr>
            <w:noProof/>
            <w:webHidden/>
          </w:rPr>
          <w:instrText xml:space="preserve"> PAGEREF _Toc515051923 \h </w:instrText>
        </w:r>
        <w:r w:rsidR="001A5F88">
          <w:rPr>
            <w:noProof/>
            <w:webHidden/>
          </w:rPr>
        </w:r>
        <w:r w:rsidR="001A5F88">
          <w:rPr>
            <w:noProof/>
            <w:webHidden/>
          </w:rPr>
          <w:fldChar w:fldCharType="separate"/>
        </w:r>
        <w:r w:rsidR="001A5F88">
          <w:rPr>
            <w:noProof/>
            <w:webHidden/>
          </w:rPr>
          <w:t>5</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24" w:history="1">
        <w:r w:rsidR="001A5F88" w:rsidRPr="007663C1">
          <w:rPr>
            <w:rStyle w:val="aff6"/>
            <w:rFonts w:ascii="黑体" w:hAnsi="黑体"/>
            <w:noProof/>
          </w:rPr>
          <w:t>1.1</w:t>
        </w:r>
        <w:r w:rsidR="001A5F88" w:rsidRPr="007663C1">
          <w:rPr>
            <w:rStyle w:val="aff6"/>
            <w:noProof/>
          </w:rPr>
          <w:t xml:space="preserve"> </w:t>
        </w:r>
        <w:r w:rsidR="001A5F88" w:rsidRPr="007663C1">
          <w:rPr>
            <w:rStyle w:val="aff6"/>
            <w:noProof/>
          </w:rPr>
          <w:t>课题研究背景与研究现状</w:t>
        </w:r>
        <w:r w:rsidR="001A5F88">
          <w:rPr>
            <w:noProof/>
            <w:webHidden/>
          </w:rPr>
          <w:tab/>
        </w:r>
        <w:r w:rsidR="001A5F88">
          <w:rPr>
            <w:noProof/>
            <w:webHidden/>
          </w:rPr>
          <w:fldChar w:fldCharType="begin"/>
        </w:r>
        <w:r w:rsidR="001A5F88">
          <w:rPr>
            <w:noProof/>
            <w:webHidden/>
          </w:rPr>
          <w:instrText xml:space="preserve"> PAGEREF _Toc515051924 \h </w:instrText>
        </w:r>
        <w:r w:rsidR="001A5F88">
          <w:rPr>
            <w:noProof/>
            <w:webHidden/>
          </w:rPr>
        </w:r>
        <w:r w:rsidR="001A5F88">
          <w:rPr>
            <w:noProof/>
            <w:webHidden/>
          </w:rPr>
          <w:fldChar w:fldCharType="separate"/>
        </w:r>
        <w:r w:rsidR="001A5F88">
          <w:rPr>
            <w:noProof/>
            <w:webHidden/>
          </w:rPr>
          <w:t>5</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25" w:history="1">
        <w:r w:rsidR="001A5F88" w:rsidRPr="007663C1">
          <w:rPr>
            <w:rStyle w:val="aff6"/>
            <w:rFonts w:ascii="黑体" w:hAnsi="黑体"/>
            <w:noProof/>
          </w:rPr>
          <w:t>1.2</w:t>
        </w:r>
        <w:r w:rsidR="001A5F88" w:rsidRPr="007663C1">
          <w:rPr>
            <w:rStyle w:val="aff6"/>
            <w:noProof/>
          </w:rPr>
          <w:t xml:space="preserve"> </w:t>
        </w:r>
        <w:r w:rsidR="001A5F88" w:rsidRPr="007663C1">
          <w:rPr>
            <w:rStyle w:val="aff6"/>
            <w:noProof/>
          </w:rPr>
          <w:t>课题研究意义</w:t>
        </w:r>
        <w:r w:rsidR="001A5F88">
          <w:rPr>
            <w:noProof/>
            <w:webHidden/>
          </w:rPr>
          <w:tab/>
        </w:r>
        <w:r w:rsidR="001A5F88">
          <w:rPr>
            <w:noProof/>
            <w:webHidden/>
          </w:rPr>
          <w:fldChar w:fldCharType="begin"/>
        </w:r>
        <w:r w:rsidR="001A5F88">
          <w:rPr>
            <w:noProof/>
            <w:webHidden/>
          </w:rPr>
          <w:instrText xml:space="preserve"> PAGEREF _Toc515051925 \h </w:instrText>
        </w:r>
        <w:r w:rsidR="001A5F88">
          <w:rPr>
            <w:noProof/>
            <w:webHidden/>
          </w:rPr>
        </w:r>
        <w:r w:rsidR="001A5F88">
          <w:rPr>
            <w:noProof/>
            <w:webHidden/>
          </w:rPr>
          <w:fldChar w:fldCharType="separate"/>
        </w:r>
        <w:r w:rsidR="001A5F88">
          <w:rPr>
            <w:noProof/>
            <w:webHidden/>
          </w:rPr>
          <w:t>7</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26" w:history="1">
        <w:r w:rsidR="001A5F88" w:rsidRPr="007663C1">
          <w:rPr>
            <w:rStyle w:val="aff6"/>
            <w:rFonts w:ascii="黑体" w:hAnsi="黑体"/>
            <w:noProof/>
          </w:rPr>
          <w:t>1.3</w:t>
        </w:r>
        <w:r w:rsidR="001A5F88" w:rsidRPr="007663C1">
          <w:rPr>
            <w:rStyle w:val="aff6"/>
            <w:noProof/>
          </w:rPr>
          <w:t xml:space="preserve"> </w:t>
        </w:r>
        <w:r w:rsidR="001A5F88" w:rsidRPr="007663C1">
          <w:rPr>
            <w:rStyle w:val="aff6"/>
            <w:noProof/>
          </w:rPr>
          <w:t>论文的结构安排</w:t>
        </w:r>
        <w:r w:rsidR="001A5F88">
          <w:rPr>
            <w:noProof/>
            <w:webHidden/>
          </w:rPr>
          <w:tab/>
        </w:r>
        <w:r w:rsidR="001A5F88">
          <w:rPr>
            <w:noProof/>
            <w:webHidden/>
          </w:rPr>
          <w:fldChar w:fldCharType="begin"/>
        </w:r>
        <w:r w:rsidR="001A5F88">
          <w:rPr>
            <w:noProof/>
            <w:webHidden/>
          </w:rPr>
          <w:instrText xml:space="preserve"> PAGEREF _Toc515051926 \h </w:instrText>
        </w:r>
        <w:r w:rsidR="001A5F88">
          <w:rPr>
            <w:noProof/>
            <w:webHidden/>
          </w:rPr>
        </w:r>
        <w:r w:rsidR="001A5F88">
          <w:rPr>
            <w:noProof/>
            <w:webHidden/>
          </w:rPr>
          <w:fldChar w:fldCharType="separate"/>
        </w:r>
        <w:r w:rsidR="001A5F88">
          <w:rPr>
            <w:noProof/>
            <w:webHidden/>
          </w:rPr>
          <w:t>7</w:t>
        </w:r>
        <w:r w:rsidR="001A5F88">
          <w:rPr>
            <w:noProof/>
            <w:webHidden/>
          </w:rPr>
          <w:fldChar w:fldCharType="end"/>
        </w:r>
      </w:hyperlink>
    </w:p>
    <w:p w:rsidR="001A5F88" w:rsidRDefault="00B23EB3">
      <w:pPr>
        <w:pStyle w:val="11"/>
        <w:rPr>
          <w:rFonts w:asciiTheme="minorHAnsi" w:eastAsiaTheme="minorEastAsia" w:hAnsiTheme="minorHAnsi"/>
          <w:noProof/>
          <w:color w:val="auto"/>
          <w:sz w:val="21"/>
        </w:rPr>
      </w:pPr>
      <w:hyperlink w:anchor="_Toc515051927" w:history="1">
        <w:r w:rsidR="001A5F88" w:rsidRPr="007663C1">
          <w:rPr>
            <w:rStyle w:val="aff6"/>
            <w:noProof/>
          </w:rPr>
          <w:t>第</w:t>
        </w:r>
        <w:r w:rsidR="001A5F88" w:rsidRPr="007663C1">
          <w:rPr>
            <w:rStyle w:val="aff6"/>
            <w:noProof/>
          </w:rPr>
          <w:t>2</w:t>
        </w:r>
        <w:r w:rsidR="001A5F88" w:rsidRPr="007663C1">
          <w:rPr>
            <w:rStyle w:val="aff6"/>
            <w:noProof/>
          </w:rPr>
          <w:t>章</w:t>
        </w:r>
        <w:r w:rsidR="001A5F88" w:rsidRPr="007663C1">
          <w:rPr>
            <w:rStyle w:val="aff6"/>
            <w:noProof/>
          </w:rPr>
          <w:t xml:space="preserve"> </w:t>
        </w:r>
        <w:r w:rsidR="001A5F88" w:rsidRPr="007663C1">
          <w:rPr>
            <w:rStyle w:val="aff6"/>
            <w:noProof/>
          </w:rPr>
          <w:t>软件定义网络</w:t>
        </w:r>
        <w:r w:rsidR="001A5F88" w:rsidRPr="007663C1">
          <w:rPr>
            <w:rStyle w:val="aff6"/>
            <w:noProof/>
          </w:rPr>
          <w:t>(SDN)</w:t>
        </w:r>
        <w:r w:rsidR="001A5F88" w:rsidRPr="007663C1">
          <w:rPr>
            <w:rStyle w:val="aff6"/>
            <w:noProof/>
          </w:rPr>
          <w:t>与</w:t>
        </w:r>
        <w:r w:rsidR="001A5F88" w:rsidRPr="007663C1">
          <w:rPr>
            <w:rStyle w:val="aff6"/>
            <w:noProof/>
          </w:rPr>
          <w:t>DDoS</w:t>
        </w:r>
        <w:r w:rsidR="001A5F88" w:rsidRPr="007663C1">
          <w:rPr>
            <w:rStyle w:val="aff6"/>
            <w:noProof/>
          </w:rPr>
          <w:t>攻击</w:t>
        </w:r>
        <w:r w:rsidR="001A5F88">
          <w:rPr>
            <w:noProof/>
            <w:webHidden/>
          </w:rPr>
          <w:tab/>
        </w:r>
        <w:r w:rsidR="001A5F88">
          <w:rPr>
            <w:noProof/>
            <w:webHidden/>
          </w:rPr>
          <w:fldChar w:fldCharType="begin"/>
        </w:r>
        <w:r w:rsidR="001A5F88">
          <w:rPr>
            <w:noProof/>
            <w:webHidden/>
          </w:rPr>
          <w:instrText xml:space="preserve"> PAGEREF _Toc515051927 \h </w:instrText>
        </w:r>
        <w:r w:rsidR="001A5F88">
          <w:rPr>
            <w:noProof/>
            <w:webHidden/>
          </w:rPr>
        </w:r>
        <w:r w:rsidR="001A5F88">
          <w:rPr>
            <w:noProof/>
            <w:webHidden/>
          </w:rPr>
          <w:fldChar w:fldCharType="separate"/>
        </w:r>
        <w:r w:rsidR="001A5F88">
          <w:rPr>
            <w:noProof/>
            <w:webHidden/>
          </w:rPr>
          <w:t>8</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28" w:history="1">
        <w:r w:rsidR="001A5F88" w:rsidRPr="007663C1">
          <w:rPr>
            <w:rStyle w:val="aff6"/>
            <w:rFonts w:ascii="黑体" w:hAnsi="黑体"/>
            <w:noProof/>
          </w:rPr>
          <w:t>2.1</w:t>
        </w:r>
        <w:r w:rsidR="001A5F88" w:rsidRPr="007663C1">
          <w:rPr>
            <w:rStyle w:val="aff6"/>
            <w:noProof/>
          </w:rPr>
          <w:t xml:space="preserve"> </w:t>
        </w:r>
        <w:r w:rsidR="001A5F88" w:rsidRPr="007663C1">
          <w:rPr>
            <w:rStyle w:val="aff6"/>
            <w:noProof/>
          </w:rPr>
          <w:t>软件定义网络</w:t>
        </w:r>
        <w:r w:rsidR="001A5F88">
          <w:rPr>
            <w:noProof/>
            <w:webHidden/>
          </w:rPr>
          <w:tab/>
        </w:r>
        <w:r w:rsidR="001A5F88">
          <w:rPr>
            <w:noProof/>
            <w:webHidden/>
          </w:rPr>
          <w:fldChar w:fldCharType="begin"/>
        </w:r>
        <w:r w:rsidR="001A5F88">
          <w:rPr>
            <w:noProof/>
            <w:webHidden/>
          </w:rPr>
          <w:instrText xml:space="preserve"> PAGEREF _Toc515051928 \h </w:instrText>
        </w:r>
        <w:r w:rsidR="001A5F88">
          <w:rPr>
            <w:noProof/>
            <w:webHidden/>
          </w:rPr>
        </w:r>
        <w:r w:rsidR="001A5F88">
          <w:rPr>
            <w:noProof/>
            <w:webHidden/>
          </w:rPr>
          <w:fldChar w:fldCharType="separate"/>
        </w:r>
        <w:r w:rsidR="001A5F88">
          <w:rPr>
            <w:noProof/>
            <w:webHidden/>
          </w:rPr>
          <w:t>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29" w:history="1">
        <w:r w:rsidR="001A5F88" w:rsidRPr="007663C1">
          <w:rPr>
            <w:rStyle w:val="aff6"/>
            <w:noProof/>
          </w:rPr>
          <w:t>2.1.1 SDN</w:t>
        </w:r>
        <w:r w:rsidR="001A5F88" w:rsidRPr="007663C1">
          <w:rPr>
            <w:rStyle w:val="aff6"/>
            <w:noProof/>
          </w:rPr>
          <w:t>的模型架构</w:t>
        </w:r>
        <w:r w:rsidR="001A5F88">
          <w:rPr>
            <w:noProof/>
            <w:webHidden/>
          </w:rPr>
          <w:tab/>
        </w:r>
        <w:r w:rsidR="001A5F88">
          <w:rPr>
            <w:noProof/>
            <w:webHidden/>
          </w:rPr>
          <w:fldChar w:fldCharType="begin"/>
        </w:r>
        <w:r w:rsidR="001A5F88">
          <w:rPr>
            <w:noProof/>
            <w:webHidden/>
          </w:rPr>
          <w:instrText xml:space="preserve"> PAGEREF _Toc515051929 \h </w:instrText>
        </w:r>
        <w:r w:rsidR="001A5F88">
          <w:rPr>
            <w:noProof/>
            <w:webHidden/>
          </w:rPr>
        </w:r>
        <w:r w:rsidR="001A5F88">
          <w:rPr>
            <w:noProof/>
            <w:webHidden/>
          </w:rPr>
          <w:fldChar w:fldCharType="separate"/>
        </w:r>
        <w:r w:rsidR="001A5F88">
          <w:rPr>
            <w:noProof/>
            <w:webHidden/>
          </w:rPr>
          <w:t>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30" w:history="1">
        <w:r w:rsidR="001A5F88" w:rsidRPr="007663C1">
          <w:rPr>
            <w:rStyle w:val="aff6"/>
            <w:noProof/>
          </w:rPr>
          <w:t>2.1.2 SDN</w:t>
        </w:r>
        <w:r w:rsidR="001A5F88" w:rsidRPr="007663C1">
          <w:rPr>
            <w:rStyle w:val="aff6"/>
            <w:noProof/>
          </w:rPr>
          <w:t>的优势</w:t>
        </w:r>
        <w:r w:rsidR="001A5F88">
          <w:rPr>
            <w:noProof/>
            <w:webHidden/>
          </w:rPr>
          <w:tab/>
        </w:r>
        <w:r w:rsidR="001A5F88">
          <w:rPr>
            <w:noProof/>
            <w:webHidden/>
          </w:rPr>
          <w:fldChar w:fldCharType="begin"/>
        </w:r>
        <w:r w:rsidR="001A5F88">
          <w:rPr>
            <w:noProof/>
            <w:webHidden/>
          </w:rPr>
          <w:instrText xml:space="preserve"> PAGEREF _Toc515051930 \h </w:instrText>
        </w:r>
        <w:r w:rsidR="001A5F88">
          <w:rPr>
            <w:noProof/>
            <w:webHidden/>
          </w:rPr>
        </w:r>
        <w:r w:rsidR="001A5F88">
          <w:rPr>
            <w:noProof/>
            <w:webHidden/>
          </w:rPr>
          <w:fldChar w:fldCharType="separate"/>
        </w:r>
        <w:r w:rsidR="001A5F88">
          <w:rPr>
            <w:noProof/>
            <w:webHidden/>
          </w:rPr>
          <w:t>10</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31" w:history="1">
        <w:r w:rsidR="001A5F88" w:rsidRPr="007663C1">
          <w:rPr>
            <w:rStyle w:val="aff6"/>
            <w:rFonts w:ascii="黑体" w:hAnsi="黑体"/>
            <w:noProof/>
          </w:rPr>
          <w:t>2.2</w:t>
        </w:r>
        <w:r w:rsidR="001A5F88" w:rsidRPr="007663C1">
          <w:rPr>
            <w:rStyle w:val="aff6"/>
            <w:noProof/>
          </w:rPr>
          <w:t xml:space="preserve"> </w:t>
        </w:r>
        <w:r w:rsidR="001A5F88" w:rsidRPr="007663C1">
          <w:rPr>
            <w:rStyle w:val="aff6"/>
            <w:noProof/>
          </w:rPr>
          <w:t>分布式拒绝服务攻击</w:t>
        </w:r>
        <w:r w:rsidR="001A5F88">
          <w:rPr>
            <w:noProof/>
            <w:webHidden/>
          </w:rPr>
          <w:tab/>
        </w:r>
        <w:r w:rsidR="001A5F88">
          <w:rPr>
            <w:noProof/>
            <w:webHidden/>
          </w:rPr>
          <w:fldChar w:fldCharType="begin"/>
        </w:r>
        <w:r w:rsidR="001A5F88">
          <w:rPr>
            <w:noProof/>
            <w:webHidden/>
          </w:rPr>
          <w:instrText xml:space="preserve"> PAGEREF _Toc515051931 \h </w:instrText>
        </w:r>
        <w:r w:rsidR="001A5F88">
          <w:rPr>
            <w:noProof/>
            <w:webHidden/>
          </w:rPr>
        </w:r>
        <w:r w:rsidR="001A5F88">
          <w:rPr>
            <w:noProof/>
            <w:webHidden/>
          </w:rPr>
          <w:fldChar w:fldCharType="separate"/>
        </w:r>
        <w:r w:rsidR="001A5F88">
          <w:rPr>
            <w:noProof/>
            <w:webHidden/>
          </w:rPr>
          <w:t>10</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32" w:history="1">
        <w:r w:rsidR="001A5F88" w:rsidRPr="007663C1">
          <w:rPr>
            <w:rStyle w:val="aff6"/>
            <w:noProof/>
          </w:rPr>
          <w:t>2.2.1 DDoS</w:t>
        </w:r>
        <w:r w:rsidR="001A5F88" w:rsidRPr="007663C1">
          <w:rPr>
            <w:rStyle w:val="aff6"/>
            <w:noProof/>
          </w:rPr>
          <w:t>的攻击类型</w:t>
        </w:r>
        <w:r w:rsidR="001A5F88">
          <w:rPr>
            <w:noProof/>
            <w:webHidden/>
          </w:rPr>
          <w:tab/>
        </w:r>
        <w:r w:rsidR="001A5F88">
          <w:rPr>
            <w:noProof/>
            <w:webHidden/>
          </w:rPr>
          <w:fldChar w:fldCharType="begin"/>
        </w:r>
        <w:r w:rsidR="001A5F88">
          <w:rPr>
            <w:noProof/>
            <w:webHidden/>
          </w:rPr>
          <w:instrText xml:space="preserve"> PAGEREF _Toc515051932 \h </w:instrText>
        </w:r>
        <w:r w:rsidR="001A5F88">
          <w:rPr>
            <w:noProof/>
            <w:webHidden/>
          </w:rPr>
        </w:r>
        <w:r w:rsidR="001A5F88">
          <w:rPr>
            <w:noProof/>
            <w:webHidden/>
          </w:rPr>
          <w:fldChar w:fldCharType="separate"/>
        </w:r>
        <w:r w:rsidR="001A5F88">
          <w:rPr>
            <w:noProof/>
            <w:webHidden/>
          </w:rPr>
          <w:t>10</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33" w:history="1">
        <w:r w:rsidR="001A5F88" w:rsidRPr="007663C1">
          <w:rPr>
            <w:rStyle w:val="aff6"/>
            <w:noProof/>
          </w:rPr>
          <w:t>2.2.2 DDoS</w:t>
        </w:r>
        <w:r w:rsidR="001A5F88" w:rsidRPr="007663C1">
          <w:rPr>
            <w:rStyle w:val="aff6"/>
            <w:noProof/>
          </w:rPr>
          <w:t>的危害性</w:t>
        </w:r>
        <w:r w:rsidR="001A5F88">
          <w:rPr>
            <w:noProof/>
            <w:webHidden/>
          </w:rPr>
          <w:tab/>
        </w:r>
        <w:r w:rsidR="001A5F88">
          <w:rPr>
            <w:noProof/>
            <w:webHidden/>
          </w:rPr>
          <w:fldChar w:fldCharType="begin"/>
        </w:r>
        <w:r w:rsidR="001A5F88">
          <w:rPr>
            <w:noProof/>
            <w:webHidden/>
          </w:rPr>
          <w:instrText xml:space="preserve"> PAGEREF _Toc515051933 \h </w:instrText>
        </w:r>
        <w:r w:rsidR="001A5F88">
          <w:rPr>
            <w:noProof/>
            <w:webHidden/>
          </w:rPr>
        </w:r>
        <w:r w:rsidR="001A5F88">
          <w:rPr>
            <w:noProof/>
            <w:webHidden/>
          </w:rPr>
          <w:fldChar w:fldCharType="separate"/>
        </w:r>
        <w:r w:rsidR="001A5F88">
          <w:rPr>
            <w:noProof/>
            <w:webHidden/>
          </w:rPr>
          <w:t>11</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34" w:history="1">
        <w:r w:rsidR="001A5F88" w:rsidRPr="007663C1">
          <w:rPr>
            <w:rStyle w:val="aff6"/>
            <w:noProof/>
          </w:rPr>
          <w:t xml:space="preserve">2.2.3 </w:t>
        </w:r>
        <w:r w:rsidR="001A5F88" w:rsidRPr="007663C1">
          <w:rPr>
            <w:rStyle w:val="aff6"/>
            <w:noProof/>
          </w:rPr>
          <w:t>已有的检测和防护算法</w:t>
        </w:r>
        <w:r w:rsidR="001A5F88">
          <w:rPr>
            <w:noProof/>
            <w:webHidden/>
          </w:rPr>
          <w:tab/>
        </w:r>
        <w:r w:rsidR="001A5F88">
          <w:rPr>
            <w:noProof/>
            <w:webHidden/>
          </w:rPr>
          <w:fldChar w:fldCharType="begin"/>
        </w:r>
        <w:r w:rsidR="001A5F88">
          <w:rPr>
            <w:noProof/>
            <w:webHidden/>
          </w:rPr>
          <w:instrText xml:space="preserve"> PAGEREF _Toc515051934 \h </w:instrText>
        </w:r>
        <w:r w:rsidR="001A5F88">
          <w:rPr>
            <w:noProof/>
            <w:webHidden/>
          </w:rPr>
        </w:r>
        <w:r w:rsidR="001A5F88">
          <w:rPr>
            <w:noProof/>
            <w:webHidden/>
          </w:rPr>
          <w:fldChar w:fldCharType="separate"/>
        </w:r>
        <w:r w:rsidR="001A5F88">
          <w:rPr>
            <w:noProof/>
            <w:webHidden/>
          </w:rPr>
          <w:t>12</w:t>
        </w:r>
        <w:r w:rsidR="001A5F88">
          <w:rPr>
            <w:noProof/>
            <w:webHidden/>
          </w:rPr>
          <w:fldChar w:fldCharType="end"/>
        </w:r>
      </w:hyperlink>
    </w:p>
    <w:p w:rsidR="001A5F88" w:rsidRDefault="00B23EB3">
      <w:pPr>
        <w:pStyle w:val="11"/>
        <w:rPr>
          <w:rFonts w:asciiTheme="minorHAnsi" w:eastAsiaTheme="minorEastAsia" w:hAnsiTheme="minorHAnsi"/>
          <w:noProof/>
          <w:color w:val="auto"/>
          <w:sz w:val="21"/>
        </w:rPr>
      </w:pPr>
      <w:hyperlink w:anchor="_Toc515051935" w:history="1">
        <w:r w:rsidR="001A5F88" w:rsidRPr="007663C1">
          <w:rPr>
            <w:rStyle w:val="aff6"/>
            <w:noProof/>
          </w:rPr>
          <w:t>第</w:t>
        </w:r>
        <w:r w:rsidR="001A5F88" w:rsidRPr="007663C1">
          <w:rPr>
            <w:rStyle w:val="aff6"/>
            <w:noProof/>
          </w:rPr>
          <w:t>3</w:t>
        </w:r>
        <w:r w:rsidR="001A5F88" w:rsidRPr="007663C1">
          <w:rPr>
            <w:rStyle w:val="aff6"/>
            <w:noProof/>
          </w:rPr>
          <w:t>章</w:t>
        </w:r>
        <w:r w:rsidR="001A5F88" w:rsidRPr="007663C1">
          <w:rPr>
            <w:rStyle w:val="aff6"/>
            <w:noProof/>
          </w:rPr>
          <w:t xml:space="preserve"> </w:t>
        </w:r>
        <w:r w:rsidR="001A5F88" w:rsidRPr="007663C1">
          <w:rPr>
            <w:rStyle w:val="aff6"/>
            <w:noProof/>
          </w:rPr>
          <w:t>基于流量监控的源</w:t>
        </w:r>
        <w:r w:rsidR="001A5F88" w:rsidRPr="007663C1">
          <w:rPr>
            <w:rStyle w:val="aff6"/>
            <w:noProof/>
          </w:rPr>
          <w:t>IP</w:t>
        </w:r>
        <w:r w:rsidR="001A5F88" w:rsidRPr="007663C1">
          <w:rPr>
            <w:rStyle w:val="aff6"/>
            <w:noProof/>
          </w:rPr>
          <w:t>攻击检测与防护方案</w:t>
        </w:r>
        <w:r w:rsidR="001A5F88">
          <w:rPr>
            <w:noProof/>
            <w:webHidden/>
          </w:rPr>
          <w:tab/>
        </w:r>
        <w:r w:rsidR="001A5F88">
          <w:rPr>
            <w:noProof/>
            <w:webHidden/>
          </w:rPr>
          <w:fldChar w:fldCharType="begin"/>
        </w:r>
        <w:r w:rsidR="001A5F88">
          <w:rPr>
            <w:noProof/>
            <w:webHidden/>
          </w:rPr>
          <w:instrText xml:space="preserve"> PAGEREF _Toc515051935 \h </w:instrText>
        </w:r>
        <w:r w:rsidR="001A5F88">
          <w:rPr>
            <w:noProof/>
            <w:webHidden/>
          </w:rPr>
        </w:r>
        <w:r w:rsidR="001A5F88">
          <w:rPr>
            <w:noProof/>
            <w:webHidden/>
          </w:rPr>
          <w:fldChar w:fldCharType="separate"/>
        </w:r>
        <w:r w:rsidR="001A5F88">
          <w:rPr>
            <w:noProof/>
            <w:webHidden/>
          </w:rPr>
          <w:t>12</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36" w:history="1">
        <w:r w:rsidR="001A5F88" w:rsidRPr="007663C1">
          <w:rPr>
            <w:rStyle w:val="aff6"/>
            <w:rFonts w:ascii="黑体" w:hAnsi="黑体"/>
            <w:noProof/>
          </w:rPr>
          <w:t>3.1</w:t>
        </w:r>
        <w:r w:rsidR="001A5F88" w:rsidRPr="007663C1">
          <w:rPr>
            <w:rStyle w:val="aff6"/>
            <w:noProof/>
          </w:rPr>
          <w:t xml:space="preserve"> </w:t>
        </w:r>
        <w:r w:rsidR="001A5F88" w:rsidRPr="007663C1">
          <w:rPr>
            <w:rStyle w:val="aff6"/>
            <w:noProof/>
          </w:rPr>
          <w:t>方案模型</w:t>
        </w:r>
        <w:r w:rsidR="001A5F88">
          <w:rPr>
            <w:noProof/>
            <w:webHidden/>
          </w:rPr>
          <w:tab/>
        </w:r>
        <w:r w:rsidR="001A5F88">
          <w:rPr>
            <w:noProof/>
            <w:webHidden/>
          </w:rPr>
          <w:fldChar w:fldCharType="begin"/>
        </w:r>
        <w:r w:rsidR="001A5F88">
          <w:rPr>
            <w:noProof/>
            <w:webHidden/>
          </w:rPr>
          <w:instrText xml:space="preserve"> PAGEREF _Toc515051936 \h </w:instrText>
        </w:r>
        <w:r w:rsidR="001A5F88">
          <w:rPr>
            <w:noProof/>
            <w:webHidden/>
          </w:rPr>
        </w:r>
        <w:r w:rsidR="001A5F88">
          <w:rPr>
            <w:noProof/>
            <w:webHidden/>
          </w:rPr>
          <w:fldChar w:fldCharType="separate"/>
        </w:r>
        <w:r w:rsidR="001A5F88">
          <w:rPr>
            <w:noProof/>
            <w:webHidden/>
          </w:rPr>
          <w:t>12</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37" w:history="1">
        <w:r w:rsidR="001A5F88" w:rsidRPr="007663C1">
          <w:rPr>
            <w:rStyle w:val="aff6"/>
            <w:noProof/>
          </w:rPr>
          <w:t xml:space="preserve">3.1.1 </w:t>
        </w:r>
        <w:r w:rsidR="001A5F88" w:rsidRPr="007663C1">
          <w:rPr>
            <w:rStyle w:val="aff6"/>
            <w:noProof/>
          </w:rPr>
          <w:t>流量阈值检测模块</w:t>
        </w:r>
        <w:r w:rsidR="001A5F88">
          <w:rPr>
            <w:noProof/>
            <w:webHidden/>
          </w:rPr>
          <w:tab/>
        </w:r>
        <w:r w:rsidR="001A5F88">
          <w:rPr>
            <w:noProof/>
            <w:webHidden/>
          </w:rPr>
          <w:fldChar w:fldCharType="begin"/>
        </w:r>
        <w:r w:rsidR="001A5F88">
          <w:rPr>
            <w:noProof/>
            <w:webHidden/>
          </w:rPr>
          <w:instrText xml:space="preserve"> PAGEREF _Toc515051937 \h </w:instrText>
        </w:r>
        <w:r w:rsidR="001A5F88">
          <w:rPr>
            <w:noProof/>
            <w:webHidden/>
          </w:rPr>
        </w:r>
        <w:r w:rsidR="001A5F88">
          <w:rPr>
            <w:noProof/>
            <w:webHidden/>
          </w:rPr>
          <w:fldChar w:fldCharType="separate"/>
        </w:r>
        <w:r w:rsidR="001A5F88">
          <w:rPr>
            <w:noProof/>
            <w:webHidden/>
          </w:rPr>
          <w:t>13</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38" w:history="1">
        <w:r w:rsidR="001A5F88" w:rsidRPr="007663C1">
          <w:rPr>
            <w:rStyle w:val="aff6"/>
            <w:noProof/>
          </w:rPr>
          <w:t xml:space="preserve">3.1.2 </w:t>
        </w:r>
        <w:r w:rsidR="001A5F88" w:rsidRPr="007663C1">
          <w:rPr>
            <w:rStyle w:val="aff6"/>
            <w:noProof/>
          </w:rPr>
          <w:t>流量特征分析模块</w:t>
        </w:r>
        <w:r w:rsidR="001A5F88">
          <w:rPr>
            <w:noProof/>
            <w:webHidden/>
          </w:rPr>
          <w:tab/>
        </w:r>
        <w:r w:rsidR="001A5F88">
          <w:rPr>
            <w:noProof/>
            <w:webHidden/>
          </w:rPr>
          <w:fldChar w:fldCharType="begin"/>
        </w:r>
        <w:r w:rsidR="001A5F88">
          <w:rPr>
            <w:noProof/>
            <w:webHidden/>
          </w:rPr>
          <w:instrText xml:space="preserve"> PAGEREF _Toc515051938 \h </w:instrText>
        </w:r>
        <w:r w:rsidR="001A5F88">
          <w:rPr>
            <w:noProof/>
            <w:webHidden/>
          </w:rPr>
        </w:r>
        <w:r w:rsidR="001A5F88">
          <w:rPr>
            <w:noProof/>
            <w:webHidden/>
          </w:rPr>
          <w:fldChar w:fldCharType="separate"/>
        </w:r>
        <w:r w:rsidR="001A5F88">
          <w:rPr>
            <w:noProof/>
            <w:webHidden/>
          </w:rPr>
          <w:t>13</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39" w:history="1">
        <w:r w:rsidR="001A5F88" w:rsidRPr="007663C1">
          <w:rPr>
            <w:rStyle w:val="aff6"/>
            <w:noProof/>
          </w:rPr>
          <w:t xml:space="preserve">3.1.3 </w:t>
        </w:r>
        <w:r w:rsidR="001A5F88" w:rsidRPr="007663C1">
          <w:rPr>
            <w:rStyle w:val="aff6"/>
            <w:noProof/>
          </w:rPr>
          <w:t>流量过滤模块</w:t>
        </w:r>
        <w:r w:rsidR="001A5F88">
          <w:rPr>
            <w:noProof/>
            <w:webHidden/>
          </w:rPr>
          <w:tab/>
        </w:r>
        <w:r w:rsidR="001A5F88">
          <w:rPr>
            <w:noProof/>
            <w:webHidden/>
          </w:rPr>
          <w:fldChar w:fldCharType="begin"/>
        </w:r>
        <w:r w:rsidR="001A5F88">
          <w:rPr>
            <w:noProof/>
            <w:webHidden/>
          </w:rPr>
          <w:instrText xml:space="preserve"> PAGEREF _Toc515051939 \h </w:instrText>
        </w:r>
        <w:r w:rsidR="001A5F88">
          <w:rPr>
            <w:noProof/>
            <w:webHidden/>
          </w:rPr>
        </w:r>
        <w:r w:rsidR="001A5F88">
          <w:rPr>
            <w:noProof/>
            <w:webHidden/>
          </w:rPr>
          <w:fldChar w:fldCharType="separate"/>
        </w:r>
        <w:r w:rsidR="001A5F88">
          <w:rPr>
            <w:noProof/>
            <w:webHidden/>
          </w:rPr>
          <w:t>15</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40" w:history="1">
        <w:r w:rsidR="001A5F88" w:rsidRPr="007663C1">
          <w:rPr>
            <w:rStyle w:val="aff6"/>
            <w:rFonts w:ascii="黑体" w:hAnsi="黑体"/>
            <w:noProof/>
          </w:rPr>
          <w:t>3.2</w:t>
        </w:r>
        <w:r w:rsidR="001A5F88" w:rsidRPr="007663C1">
          <w:rPr>
            <w:rStyle w:val="aff6"/>
            <w:noProof/>
          </w:rPr>
          <w:t xml:space="preserve"> </w:t>
        </w:r>
        <w:r w:rsidR="001A5F88" w:rsidRPr="007663C1">
          <w:rPr>
            <w:rStyle w:val="aff6"/>
            <w:noProof/>
          </w:rPr>
          <w:t>流程图</w:t>
        </w:r>
        <w:r w:rsidR="001A5F88">
          <w:rPr>
            <w:noProof/>
            <w:webHidden/>
          </w:rPr>
          <w:tab/>
        </w:r>
        <w:r w:rsidR="001A5F88">
          <w:rPr>
            <w:noProof/>
            <w:webHidden/>
          </w:rPr>
          <w:fldChar w:fldCharType="begin"/>
        </w:r>
        <w:r w:rsidR="001A5F88">
          <w:rPr>
            <w:noProof/>
            <w:webHidden/>
          </w:rPr>
          <w:instrText xml:space="preserve"> PAGEREF _Toc515051940 \h </w:instrText>
        </w:r>
        <w:r w:rsidR="001A5F88">
          <w:rPr>
            <w:noProof/>
            <w:webHidden/>
          </w:rPr>
        </w:r>
        <w:r w:rsidR="001A5F88">
          <w:rPr>
            <w:noProof/>
            <w:webHidden/>
          </w:rPr>
          <w:fldChar w:fldCharType="separate"/>
        </w:r>
        <w:r w:rsidR="001A5F88">
          <w:rPr>
            <w:noProof/>
            <w:webHidden/>
          </w:rPr>
          <w:t>16</w:t>
        </w:r>
        <w:r w:rsidR="001A5F88">
          <w:rPr>
            <w:noProof/>
            <w:webHidden/>
          </w:rPr>
          <w:fldChar w:fldCharType="end"/>
        </w:r>
      </w:hyperlink>
    </w:p>
    <w:p w:rsidR="001A5F88" w:rsidRDefault="00B23EB3">
      <w:pPr>
        <w:pStyle w:val="11"/>
        <w:rPr>
          <w:rFonts w:asciiTheme="minorHAnsi" w:eastAsiaTheme="minorEastAsia" w:hAnsiTheme="minorHAnsi"/>
          <w:noProof/>
          <w:color w:val="auto"/>
          <w:sz w:val="21"/>
        </w:rPr>
      </w:pPr>
      <w:hyperlink w:anchor="_Toc515051941" w:history="1">
        <w:r w:rsidR="001A5F88" w:rsidRPr="007663C1">
          <w:rPr>
            <w:rStyle w:val="aff6"/>
            <w:noProof/>
          </w:rPr>
          <w:t>第</w:t>
        </w:r>
        <w:r w:rsidR="001A5F88" w:rsidRPr="007663C1">
          <w:rPr>
            <w:rStyle w:val="aff6"/>
            <w:noProof/>
          </w:rPr>
          <w:t>4</w:t>
        </w:r>
        <w:r w:rsidR="001A5F88" w:rsidRPr="007663C1">
          <w:rPr>
            <w:rStyle w:val="aff6"/>
            <w:noProof/>
          </w:rPr>
          <w:t>章</w:t>
        </w:r>
        <w:r w:rsidR="001A5F88" w:rsidRPr="007663C1">
          <w:rPr>
            <w:rStyle w:val="aff6"/>
            <w:noProof/>
          </w:rPr>
          <w:t xml:space="preserve"> </w:t>
        </w:r>
        <w:r w:rsidR="001A5F88" w:rsidRPr="007663C1">
          <w:rPr>
            <w:rStyle w:val="aff6"/>
            <w:noProof/>
          </w:rPr>
          <w:t>仿真实验</w:t>
        </w:r>
        <w:r w:rsidR="001A5F88">
          <w:rPr>
            <w:noProof/>
            <w:webHidden/>
          </w:rPr>
          <w:tab/>
        </w:r>
        <w:r w:rsidR="001A5F88">
          <w:rPr>
            <w:noProof/>
            <w:webHidden/>
          </w:rPr>
          <w:fldChar w:fldCharType="begin"/>
        </w:r>
        <w:r w:rsidR="001A5F88">
          <w:rPr>
            <w:noProof/>
            <w:webHidden/>
          </w:rPr>
          <w:instrText xml:space="preserve"> PAGEREF _Toc515051941 \h </w:instrText>
        </w:r>
        <w:r w:rsidR="001A5F88">
          <w:rPr>
            <w:noProof/>
            <w:webHidden/>
          </w:rPr>
        </w:r>
        <w:r w:rsidR="001A5F88">
          <w:rPr>
            <w:noProof/>
            <w:webHidden/>
          </w:rPr>
          <w:fldChar w:fldCharType="separate"/>
        </w:r>
        <w:r w:rsidR="001A5F88">
          <w:rPr>
            <w:noProof/>
            <w:webHidden/>
          </w:rPr>
          <w:t>18</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42" w:history="1">
        <w:r w:rsidR="001A5F88" w:rsidRPr="007663C1">
          <w:rPr>
            <w:rStyle w:val="aff6"/>
            <w:rFonts w:ascii="黑体" w:hAnsi="黑体"/>
            <w:noProof/>
          </w:rPr>
          <w:t>4.1</w:t>
        </w:r>
        <w:r w:rsidR="001A5F88" w:rsidRPr="007663C1">
          <w:rPr>
            <w:rStyle w:val="aff6"/>
            <w:noProof/>
          </w:rPr>
          <w:t xml:space="preserve"> </w:t>
        </w:r>
        <w:r w:rsidR="001A5F88" w:rsidRPr="007663C1">
          <w:rPr>
            <w:rStyle w:val="aff6"/>
            <w:noProof/>
          </w:rPr>
          <w:t>仿真环境与工具介绍</w:t>
        </w:r>
        <w:r w:rsidR="001A5F88">
          <w:rPr>
            <w:noProof/>
            <w:webHidden/>
          </w:rPr>
          <w:tab/>
        </w:r>
        <w:r w:rsidR="001A5F88">
          <w:rPr>
            <w:noProof/>
            <w:webHidden/>
          </w:rPr>
          <w:fldChar w:fldCharType="begin"/>
        </w:r>
        <w:r w:rsidR="001A5F88">
          <w:rPr>
            <w:noProof/>
            <w:webHidden/>
          </w:rPr>
          <w:instrText xml:space="preserve"> PAGEREF _Toc515051942 \h </w:instrText>
        </w:r>
        <w:r w:rsidR="001A5F88">
          <w:rPr>
            <w:noProof/>
            <w:webHidden/>
          </w:rPr>
        </w:r>
        <w:r w:rsidR="001A5F88">
          <w:rPr>
            <w:noProof/>
            <w:webHidden/>
          </w:rPr>
          <w:fldChar w:fldCharType="separate"/>
        </w:r>
        <w:r w:rsidR="001A5F88">
          <w:rPr>
            <w:noProof/>
            <w:webHidden/>
          </w:rPr>
          <w:t>18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43" w:history="1">
        <w:r w:rsidR="001A5F88" w:rsidRPr="007663C1">
          <w:rPr>
            <w:rStyle w:val="aff6"/>
            <w:noProof/>
          </w:rPr>
          <w:t>4.1.1 Ubuntu</w:t>
        </w:r>
        <w:r w:rsidR="001A5F88">
          <w:rPr>
            <w:noProof/>
            <w:webHidden/>
          </w:rPr>
          <w:tab/>
        </w:r>
        <w:r w:rsidR="001A5F88">
          <w:rPr>
            <w:noProof/>
            <w:webHidden/>
          </w:rPr>
          <w:fldChar w:fldCharType="begin"/>
        </w:r>
        <w:r w:rsidR="001A5F88">
          <w:rPr>
            <w:noProof/>
            <w:webHidden/>
          </w:rPr>
          <w:instrText xml:space="preserve"> PAGEREF _Toc515051943 \h </w:instrText>
        </w:r>
        <w:r w:rsidR="001A5F88">
          <w:rPr>
            <w:noProof/>
            <w:webHidden/>
          </w:rPr>
        </w:r>
        <w:r w:rsidR="001A5F88">
          <w:rPr>
            <w:noProof/>
            <w:webHidden/>
          </w:rPr>
          <w:fldChar w:fldCharType="separate"/>
        </w:r>
        <w:r w:rsidR="001A5F88">
          <w:rPr>
            <w:noProof/>
            <w:webHidden/>
          </w:rPr>
          <w:t>18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44" w:history="1">
        <w:r w:rsidR="001A5F88" w:rsidRPr="007663C1">
          <w:rPr>
            <w:rStyle w:val="aff6"/>
            <w:noProof/>
          </w:rPr>
          <w:t>4.1.2 mininet</w:t>
        </w:r>
        <w:r w:rsidR="001A5F88" w:rsidRPr="007663C1">
          <w:rPr>
            <w:rStyle w:val="aff6"/>
            <w:noProof/>
          </w:rPr>
          <w:t>仿真工具</w:t>
        </w:r>
        <w:r w:rsidR="001A5F88">
          <w:rPr>
            <w:noProof/>
            <w:webHidden/>
          </w:rPr>
          <w:tab/>
        </w:r>
        <w:r w:rsidR="001A5F88">
          <w:rPr>
            <w:noProof/>
            <w:webHidden/>
          </w:rPr>
          <w:fldChar w:fldCharType="begin"/>
        </w:r>
        <w:r w:rsidR="001A5F88">
          <w:rPr>
            <w:noProof/>
            <w:webHidden/>
          </w:rPr>
          <w:instrText xml:space="preserve"> PAGEREF _Toc515051944 \h </w:instrText>
        </w:r>
        <w:r w:rsidR="001A5F88">
          <w:rPr>
            <w:noProof/>
            <w:webHidden/>
          </w:rPr>
        </w:r>
        <w:r w:rsidR="001A5F88">
          <w:rPr>
            <w:noProof/>
            <w:webHidden/>
          </w:rPr>
          <w:fldChar w:fldCharType="separate"/>
        </w:r>
        <w:r w:rsidR="001A5F88">
          <w:rPr>
            <w:noProof/>
            <w:webHidden/>
          </w:rPr>
          <w:t>18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45" w:history="1">
        <w:r w:rsidR="001A5F88" w:rsidRPr="007663C1">
          <w:rPr>
            <w:rStyle w:val="aff6"/>
            <w:noProof/>
          </w:rPr>
          <w:t>4.1.3 OpenDayLight</w:t>
        </w:r>
        <w:r w:rsidR="001A5F88">
          <w:rPr>
            <w:noProof/>
            <w:webHidden/>
          </w:rPr>
          <w:tab/>
        </w:r>
        <w:r w:rsidR="001A5F88">
          <w:rPr>
            <w:noProof/>
            <w:webHidden/>
          </w:rPr>
          <w:fldChar w:fldCharType="begin"/>
        </w:r>
        <w:r w:rsidR="001A5F88">
          <w:rPr>
            <w:noProof/>
            <w:webHidden/>
          </w:rPr>
          <w:instrText xml:space="preserve"> PAGEREF _Toc515051945 \h </w:instrText>
        </w:r>
        <w:r w:rsidR="001A5F88">
          <w:rPr>
            <w:noProof/>
            <w:webHidden/>
          </w:rPr>
        </w:r>
        <w:r w:rsidR="001A5F88">
          <w:rPr>
            <w:noProof/>
            <w:webHidden/>
          </w:rPr>
          <w:fldChar w:fldCharType="separate"/>
        </w:r>
        <w:r w:rsidR="001A5F88">
          <w:rPr>
            <w:noProof/>
            <w:webHidden/>
          </w:rPr>
          <w:t>18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46" w:history="1">
        <w:r w:rsidR="001A5F88" w:rsidRPr="007663C1">
          <w:rPr>
            <w:rStyle w:val="aff6"/>
            <w:noProof/>
          </w:rPr>
          <w:t xml:space="preserve">4.1.4 </w:t>
        </w:r>
        <w:r w:rsidR="001A5F88" w:rsidRPr="007663C1">
          <w:rPr>
            <w:rStyle w:val="aff6"/>
            <w:noProof/>
          </w:rPr>
          <w:t>云主机</w:t>
        </w:r>
        <w:r w:rsidR="001A5F88">
          <w:rPr>
            <w:noProof/>
            <w:webHidden/>
          </w:rPr>
          <w:tab/>
        </w:r>
        <w:r w:rsidR="001A5F88">
          <w:rPr>
            <w:noProof/>
            <w:webHidden/>
          </w:rPr>
          <w:fldChar w:fldCharType="begin"/>
        </w:r>
        <w:r w:rsidR="001A5F88">
          <w:rPr>
            <w:noProof/>
            <w:webHidden/>
          </w:rPr>
          <w:instrText xml:space="preserve"> PAGEREF _Toc515051946 \h </w:instrText>
        </w:r>
        <w:r w:rsidR="001A5F88">
          <w:rPr>
            <w:noProof/>
            <w:webHidden/>
          </w:rPr>
        </w:r>
        <w:r w:rsidR="001A5F88">
          <w:rPr>
            <w:noProof/>
            <w:webHidden/>
          </w:rPr>
          <w:fldChar w:fldCharType="separate"/>
        </w:r>
        <w:r w:rsidR="001A5F88">
          <w:rPr>
            <w:noProof/>
            <w:webHidden/>
          </w:rPr>
          <w:t>18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47" w:history="1">
        <w:r w:rsidR="001A5F88" w:rsidRPr="007663C1">
          <w:rPr>
            <w:rStyle w:val="aff6"/>
            <w:noProof/>
          </w:rPr>
          <w:t>4.1.5 python</w:t>
        </w:r>
        <w:r w:rsidR="001A5F88" w:rsidRPr="007663C1">
          <w:rPr>
            <w:rStyle w:val="aff6"/>
            <w:noProof/>
          </w:rPr>
          <w:t>模块</w:t>
        </w:r>
        <w:r w:rsidR="001A5F88">
          <w:rPr>
            <w:noProof/>
            <w:webHidden/>
          </w:rPr>
          <w:tab/>
        </w:r>
        <w:r w:rsidR="001A5F88">
          <w:rPr>
            <w:noProof/>
            <w:webHidden/>
          </w:rPr>
          <w:fldChar w:fldCharType="begin"/>
        </w:r>
        <w:r w:rsidR="001A5F88">
          <w:rPr>
            <w:noProof/>
            <w:webHidden/>
          </w:rPr>
          <w:instrText xml:space="preserve"> PAGEREF _Toc515051947 \h </w:instrText>
        </w:r>
        <w:r w:rsidR="001A5F88">
          <w:rPr>
            <w:noProof/>
            <w:webHidden/>
          </w:rPr>
        </w:r>
        <w:r w:rsidR="001A5F88">
          <w:rPr>
            <w:noProof/>
            <w:webHidden/>
          </w:rPr>
          <w:fldChar w:fldCharType="separate"/>
        </w:r>
        <w:r w:rsidR="001A5F88">
          <w:rPr>
            <w:noProof/>
            <w:webHidden/>
          </w:rPr>
          <w:t>18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48" w:history="1">
        <w:r w:rsidR="001A5F88" w:rsidRPr="007663C1">
          <w:rPr>
            <w:rStyle w:val="aff6"/>
            <w:noProof/>
          </w:rPr>
          <w:t>4.1.6 sflow</w:t>
        </w:r>
        <w:r w:rsidR="001A5F88" w:rsidRPr="007663C1">
          <w:rPr>
            <w:rStyle w:val="aff6"/>
            <w:noProof/>
          </w:rPr>
          <w:t>网络监测工具</w:t>
        </w:r>
        <w:r w:rsidR="001A5F88">
          <w:rPr>
            <w:noProof/>
            <w:webHidden/>
          </w:rPr>
          <w:tab/>
        </w:r>
        <w:r w:rsidR="001A5F88">
          <w:rPr>
            <w:noProof/>
            <w:webHidden/>
          </w:rPr>
          <w:fldChar w:fldCharType="begin"/>
        </w:r>
        <w:r w:rsidR="001A5F88">
          <w:rPr>
            <w:noProof/>
            <w:webHidden/>
          </w:rPr>
          <w:instrText xml:space="preserve"> PAGEREF _Toc515051948 \h </w:instrText>
        </w:r>
        <w:r w:rsidR="001A5F88">
          <w:rPr>
            <w:noProof/>
            <w:webHidden/>
          </w:rPr>
        </w:r>
        <w:r w:rsidR="001A5F88">
          <w:rPr>
            <w:noProof/>
            <w:webHidden/>
          </w:rPr>
          <w:fldChar w:fldCharType="separate"/>
        </w:r>
        <w:r w:rsidR="001A5F88">
          <w:rPr>
            <w:noProof/>
            <w:webHidden/>
          </w:rPr>
          <w:t>19</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49" w:history="1">
        <w:r w:rsidR="001A5F88" w:rsidRPr="007663C1">
          <w:rPr>
            <w:rStyle w:val="aff6"/>
            <w:noProof/>
          </w:rPr>
          <w:t>4.1.7 hping3</w:t>
        </w:r>
        <w:r w:rsidR="001A5F88">
          <w:rPr>
            <w:noProof/>
            <w:webHidden/>
          </w:rPr>
          <w:tab/>
        </w:r>
        <w:r w:rsidR="001A5F88">
          <w:rPr>
            <w:noProof/>
            <w:webHidden/>
          </w:rPr>
          <w:fldChar w:fldCharType="begin"/>
        </w:r>
        <w:r w:rsidR="001A5F88">
          <w:rPr>
            <w:noProof/>
            <w:webHidden/>
          </w:rPr>
          <w:instrText xml:space="preserve"> PAGEREF _Toc515051949 \h </w:instrText>
        </w:r>
        <w:r w:rsidR="001A5F88">
          <w:rPr>
            <w:noProof/>
            <w:webHidden/>
          </w:rPr>
        </w:r>
        <w:r w:rsidR="001A5F88">
          <w:rPr>
            <w:noProof/>
            <w:webHidden/>
          </w:rPr>
          <w:fldChar w:fldCharType="separate"/>
        </w:r>
        <w:r w:rsidR="001A5F88">
          <w:rPr>
            <w:noProof/>
            <w:webHidden/>
          </w:rPr>
          <w:t>19</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50" w:history="1">
        <w:r w:rsidR="001A5F88" w:rsidRPr="007663C1">
          <w:rPr>
            <w:rStyle w:val="aff6"/>
            <w:rFonts w:ascii="黑体" w:hAnsi="黑体"/>
            <w:noProof/>
          </w:rPr>
          <w:t>4.2</w:t>
        </w:r>
        <w:r w:rsidR="001A5F88" w:rsidRPr="007663C1">
          <w:rPr>
            <w:rStyle w:val="aff6"/>
            <w:noProof/>
          </w:rPr>
          <w:t xml:space="preserve"> </w:t>
        </w:r>
        <w:r w:rsidR="001A5F88" w:rsidRPr="007663C1">
          <w:rPr>
            <w:rStyle w:val="aff6"/>
            <w:noProof/>
          </w:rPr>
          <w:t>环境搭建</w:t>
        </w:r>
        <w:r w:rsidR="001A5F88">
          <w:rPr>
            <w:noProof/>
            <w:webHidden/>
          </w:rPr>
          <w:tab/>
        </w:r>
        <w:r w:rsidR="001A5F88">
          <w:rPr>
            <w:noProof/>
            <w:webHidden/>
          </w:rPr>
          <w:fldChar w:fldCharType="begin"/>
        </w:r>
        <w:r w:rsidR="001A5F88">
          <w:rPr>
            <w:noProof/>
            <w:webHidden/>
          </w:rPr>
          <w:instrText xml:space="preserve"> PAGEREF _Toc515051950 \h </w:instrText>
        </w:r>
        <w:r w:rsidR="001A5F88">
          <w:rPr>
            <w:noProof/>
            <w:webHidden/>
          </w:rPr>
        </w:r>
        <w:r w:rsidR="001A5F88">
          <w:rPr>
            <w:noProof/>
            <w:webHidden/>
          </w:rPr>
          <w:fldChar w:fldCharType="separate"/>
        </w:r>
        <w:r w:rsidR="001A5F88">
          <w:rPr>
            <w:noProof/>
            <w:webHidden/>
          </w:rPr>
          <w:t>20</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51" w:history="1">
        <w:r w:rsidR="001A5F88" w:rsidRPr="007663C1">
          <w:rPr>
            <w:rStyle w:val="aff6"/>
            <w:noProof/>
          </w:rPr>
          <w:t>4.2.1 Ubuntu</w:t>
        </w:r>
        <w:r w:rsidR="001A5F88" w:rsidRPr="007663C1">
          <w:rPr>
            <w:rStyle w:val="aff6"/>
            <w:noProof/>
          </w:rPr>
          <w:t>环境部署</w:t>
        </w:r>
        <w:r w:rsidR="001A5F88">
          <w:rPr>
            <w:noProof/>
            <w:webHidden/>
          </w:rPr>
          <w:tab/>
        </w:r>
        <w:r w:rsidR="001A5F88">
          <w:rPr>
            <w:noProof/>
            <w:webHidden/>
          </w:rPr>
          <w:fldChar w:fldCharType="begin"/>
        </w:r>
        <w:r w:rsidR="001A5F88">
          <w:rPr>
            <w:noProof/>
            <w:webHidden/>
          </w:rPr>
          <w:instrText xml:space="preserve"> PAGEREF _Toc515051951 \h </w:instrText>
        </w:r>
        <w:r w:rsidR="001A5F88">
          <w:rPr>
            <w:noProof/>
            <w:webHidden/>
          </w:rPr>
        </w:r>
        <w:r w:rsidR="001A5F88">
          <w:rPr>
            <w:noProof/>
            <w:webHidden/>
          </w:rPr>
          <w:fldChar w:fldCharType="separate"/>
        </w:r>
        <w:r w:rsidR="001A5F88">
          <w:rPr>
            <w:noProof/>
            <w:webHidden/>
          </w:rPr>
          <w:t>20</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52" w:history="1">
        <w:r w:rsidR="001A5F88" w:rsidRPr="007663C1">
          <w:rPr>
            <w:rStyle w:val="aff6"/>
            <w:noProof/>
          </w:rPr>
          <w:t>4.2.2 OpenDayLight</w:t>
        </w:r>
        <w:r w:rsidR="001A5F88" w:rsidRPr="007663C1">
          <w:rPr>
            <w:rStyle w:val="aff6"/>
            <w:noProof/>
          </w:rPr>
          <w:t>环境部署</w:t>
        </w:r>
        <w:r w:rsidR="001A5F88">
          <w:rPr>
            <w:noProof/>
            <w:webHidden/>
          </w:rPr>
          <w:tab/>
        </w:r>
        <w:r w:rsidR="001A5F88">
          <w:rPr>
            <w:noProof/>
            <w:webHidden/>
          </w:rPr>
          <w:fldChar w:fldCharType="begin"/>
        </w:r>
        <w:r w:rsidR="001A5F88">
          <w:rPr>
            <w:noProof/>
            <w:webHidden/>
          </w:rPr>
          <w:instrText xml:space="preserve"> PAGEREF _Toc515051952 \h </w:instrText>
        </w:r>
        <w:r w:rsidR="001A5F88">
          <w:rPr>
            <w:noProof/>
            <w:webHidden/>
          </w:rPr>
        </w:r>
        <w:r w:rsidR="001A5F88">
          <w:rPr>
            <w:noProof/>
            <w:webHidden/>
          </w:rPr>
          <w:fldChar w:fldCharType="separate"/>
        </w:r>
        <w:r w:rsidR="001A5F88">
          <w:rPr>
            <w:noProof/>
            <w:webHidden/>
          </w:rPr>
          <w:t>20</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53" w:history="1">
        <w:r w:rsidR="001A5F88" w:rsidRPr="007663C1">
          <w:rPr>
            <w:rStyle w:val="aff6"/>
            <w:noProof/>
          </w:rPr>
          <w:t>4.2.3 mininet</w:t>
        </w:r>
        <w:r w:rsidR="001A5F88" w:rsidRPr="007663C1">
          <w:rPr>
            <w:rStyle w:val="aff6"/>
            <w:noProof/>
          </w:rPr>
          <w:t>环境部署</w:t>
        </w:r>
        <w:r w:rsidR="001A5F88">
          <w:rPr>
            <w:noProof/>
            <w:webHidden/>
          </w:rPr>
          <w:tab/>
        </w:r>
        <w:r w:rsidR="001A5F88">
          <w:rPr>
            <w:noProof/>
            <w:webHidden/>
          </w:rPr>
          <w:fldChar w:fldCharType="begin"/>
        </w:r>
        <w:r w:rsidR="001A5F88">
          <w:rPr>
            <w:noProof/>
            <w:webHidden/>
          </w:rPr>
          <w:instrText xml:space="preserve"> PAGEREF _Toc515051953 \h </w:instrText>
        </w:r>
        <w:r w:rsidR="001A5F88">
          <w:rPr>
            <w:noProof/>
            <w:webHidden/>
          </w:rPr>
        </w:r>
        <w:r w:rsidR="001A5F88">
          <w:rPr>
            <w:noProof/>
            <w:webHidden/>
          </w:rPr>
          <w:fldChar w:fldCharType="separate"/>
        </w:r>
        <w:r w:rsidR="001A5F88">
          <w:rPr>
            <w:noProof/>
            <w:webHidden/>
          </w:rPr>
          <w:t>23</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54" w:history="1">
        <w:r w:rsidR="001A5F88" w:rsidRPr="007663C1">
          <w:rPr>
            <w:rStyle w:val="aff6"/>
            <w:noProof/>
          </w:rPr>
          <w:t xml:space="preserve">4.2.4 </w:t>
        </w:r>
        <w:r w:rsidR="001A5F88" w:rsidRPr="007663C1">
          <w:rPr>
            <w:rStyle w:val="aff6"/>
            <w:noProof/>
          </w:rPr>
          <w:t>其它安装项</w:t>
        </w:r>
        <w:r w:rsidR="001A5F88">
          <w:rPr>
            <w:noProof/>
            <w:webHidden/>
          </w:rPr>
          <w:tab/>
        </w:r>
        <w:r w:rsidR="001A5F88">
          <w:rPr>
            <w:noProof/>
            <w:webHidden/>
          </w:rPr>
          <w:fldChar w:fldCharType="begin"/>
        </w:r>
        <w:r w:rsidR="001A5F88">
          <w:rPr>
            <w:noProof/>
            <w:webHidden/>
          </w:rPr>
          <w:instrText xml:space="preserve"> PAGEREF _Toc515051954 \h </w:instrText>
        </w:r>
        <w:r w:rsidR="001A5F88">
          <w:rPr>
            <w:noProof/>
            <w:webHidden/>
          </w:rPr>
        </w:r>
        <w:r w:rsidR="001A5F88">
          <w:rPr>
            <w:noProof/>
            <w:webHidden/>
          </w:rPr>
          <w:fldChar w:fldCharType="separate"/>
        </w:r>
        <w:r w:rsidR="001A5F88">
          <w:rPr>
            <w:noProof/>
            <w:webHidden/>
          </w:rPr>
          <w:t>23</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55" w:history="1">
        <w:r w:rsidR="001A5F88" w:rsidRPr="007663C1">
          <w:rPr>
            <w:rStyle w:val="aff6"/>
            <w:rFonts w:ascii="黑体" w:hAnsi="黑体"/>
            <w:noProof/>
          </w:rPr>
          <w:t>4.3</w:t>
        </w:r>
        <w:r w:rsidR="001A5F88" w:rsidRPr="007663C1">
          <w:rPr>
            <w:rStyle w:val="aff6"/>
            <w:noProof/>
          </w:rPr>
          <w:t xml:space="preserve"> </w:t>
        </w:r>
        <w:r w:rsidR="001A5F88" w:rsidRPr="007663C1">
          <w:rPr>
            <w:rStyle w:val="aff6"/>
            <w:noProof/>
          </w:rPr>
          <w:t>仿真过程</w:t>
        </w:r>
        <w:r w:rsidR="001A5F88">
          <w:rPr>
            <w:noProof/>
            <w:webHidden/>
          </w:rPr>
          <w:tab/>
        </w:r>
        <w:r w:rsidR="001A5F88">
          <w:rPr>
            <w:noProof/>
            <w:webHidden/>
          </w:rPr>
          <w:fldChar w:fldCharType="begin"/>
        </w:r>
        <w:r w:rsidR="001A5F88">
          <w:rPr>
            <w:noProof/>
            <w:webHidden/>
          </w:rPr>
          <w:instrText xml:space="preserve"> PAGEREF _Toc515051955 \h </w:instrText>
        </w:r>
        <w:r w:rsidR="001A5F88">
          <w:rPr>
            <w:noProof/>
            <w:webHidden/>
          </w:rPr>
        </w:r>
        <w:r w:rsidR="001A5F88">
          <w:rPr>
            <w:noProof/>
            <w:webHidden/>
          </w:rPr>
          <w:fldChar w:fldCharType="separate"/>
        </w:r>
        <w:r w:rsidR="001A5F88">
          <w:rPr>
            <w:noProof/>
            <w:webHidden/>
          </w:rPr>
          <w:t>24</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56" w:history="1">
        <w:r w:rsidR="001A5F88" w:rsidRPr="007663C1">
          <w:rPr>
            <w:rStyle w:val="aff6"/>
            <w:noProof/>
          </w:rPr>
          <w:t xml:space="preserve">4.3.1 </w:t>
        </w:r>
        <w:r w:rsidR="001A5F88" w:rsidRPr="007663C1">
          <w:rPr>
            <w:rStyle w:val="aff6"/>
            <w:noProof/>
          </w:rPr>
          <w:t>网络拓扑创建</w:t>
        </w:r>
        <w:r w:rsidR="001A5F88">
          <w:rPr>
            <w:noProof/>
            <w:webHidden/>
          </w:rPr>
          <w:tab/>
        </w:r>
        <w:r w:rsidR="001A5F88">
          <w:rPr>
            <w:noProof/>
            <w:webHidden/>
          </w:rPr>
          <w:fldChar w:fldCharType="begin"/>
        </w:r>
        <w:r w:rsidR="001A5F88">
          <w:rPr>
            <w:noProof/>
            <w:webHidden/>
          </w:rPr>
          <w:instrText xml:space="preserve"> PAGEREF _Toc515051956 \h </w:instrText>
        </w:r>
        <w:r w:rsidR="001A5F88">
          <w:rPr>
            <w:noProof/>
            <w:webHidden/>
          </w:rPr>
        </w:r>
        <w:r w:rsidR="001A5F88">
          <w:rPr>
            <w:noProof/>
            <w:webHidden/>
          </w:rPr>
          <w:fldChar w:fldCharType="separate"/>
        </w:r>
        <w:r w:rsidR="001A5F88">
          <w:rPr>
            <w:noProof/>
            <w:webHidden/>
          </w:rPr>
          <w:t>24</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57" w:history="1">
        <w:r w:rsidR="001A5F88" w:rsidRPr="007663C1">
          <w:rPr>
            <w:rStyle w:val="aff6"/>
            <w:noProof/>
          </w:rPr>
          <w:t xml:space="preserve">4.3.2 </w:t>
        </w:r>
        <w:r w:rsidR="001A5F88" w:rsidRPr="007663C1">
          <w:rPr>
            <w:rStyle w:val="aff6"/>
            <w:noProof/>
          </w:rPr>
          <w:t>开启</w:t>
        </w:r>
        <w:r w:rsidR="001A5F88" w:rsidRPr="007663C1">
          <w:rPr>
            <w:rStyle w:val="aff6"/>
            <w:noProof/>
          </w:rPr>
          <w:t>sflow</w:t>
        </w:r>
        <w:r w:rsidR="001A5F88">
          <w:rPr>
            <w:noProof/>
            <w:webHidden/>
          </w:rPr>
          <w:tab/>
        </w:r>
        <w:r w:rsidR="001A5F88">
          <w:rPr>
            <w:noProof/>
            <w:webHidden/>
          </w:rPr>
          <w:fldChar w:fldCharType="begin"/>
        </w:r>
        <w:r w:rsidR="001A5F88">
          <w:rPr>
            <w:noProof/>
            <w:webHidden/>
          </w:rPr>
          <w:instrText xml:space="preserve"> PAGEREF _Toc515051957 \h </w:instrText>
        </w:r>
        <w:r w:rsidR="001A5F88">
          <w:rPr>
            <w:noProof/>
            <w:webHidden/>
          </w:rPr>
        </w:r>
        <w:r w:rsidR="001A5F88">
          <w:rPr>
            <w:noProof/>
            <w:webHidden/>
          </w:rPr>
          <w:fldChar w:fldCharType="separate"/>
        </w:r>
        <w:r w:rsidR="001A5F88">
          <w:rPr>
            <w:noProof/>
            <w:webHidden/>
          </w:rPr>
          <w:t>26</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58" w:history="1">
        <w:r w:rsidR="001A5F88" w:rsidRPr="007663C1">
          <w:rPr>
            <w:rStyle w:val="aff6"/>
            <w:noProof/>
          </w:rPr>
          <w:t xml:space="preserve">4.3.3 </w:t>
        </w:r>
        <w:r w:rsidR="001A5F88" w:rsidRPr="007663C1">
          <w:rPr>
            <w:rStyle w:val="aff6"/>
            <w:noProof/>
          </w:rPr>
          <w:t>网络连通性测试</w:t>
        </w:r>
        <w:r w:rsidR="001A5F88">
          <w:rPr>
            <w:noProof/>
            <w:webHidden/>
          </w:rPr>
          <w:tab/>
        </w:r>
        <w:r w:rsidR="001A5F88">
          <w:rPr>
            <w:noProof/>
            <w:webHidden/>
          </w:rPr>
          <w:fldChar w:fldCharType="begin"/>
        </w:r>
        <w:r w:rsidR="001A5F88">
          <w:rPr>
            <w:noProof/>
            <w:webHidden/>
          </w:rPr>
          <w:instrText xml:space="preserve"> PAGEREF _Toc515051958 \h </w:instrText>
        </w:r>
        <w:r w:rsidR="001A5F88">
          <w:rPr>
            <w:noProof/>
            <w:webHidden/>
          </w:rPr>
        </w:r>
        <w:r w:rsidR="001A5F88">
          <w:rPr>
            <w:noProof/>
            <w:webHidden/>
          </w:rPr>
          <w:fldChar w:fldCharType="separate"/>
        </w:r>
        <w:r w:rsidR="001A5F88">
          <w:rPr>
            <w:noProof/>
            <w:webHidden/>
          </w:rPr>
          <w:t>28</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59" w:history="1">
        <w:r w:rsidR="001A5F88" w:rsidRPr="007663C1">
          <w:rPr>
            <w:rStyle w:val="aff6"/>
            <w:noProof/>
          </w:rPr>
          <w:t>4.3.4 DDoS</w:t>
        </w:r>
        <w:r w:rsidR="001A5F88" w:rsidRPr="007663C1">
          <w:rPr>
            <w:rStyle w:val="aff6"/>
            <w:noProof/>
          </w:rPr>
          <w:t>攻击模拟</w:t>
        </w:r>
        <w:r w:rsidR="001A5F88">
          <w:rPr>
            <w:noProof/>
            <w:webHidden/>
          </w:rPr>
          <w:tab/>
        </w:r>
        <w:r w:rsidR="001A5F88">
          <w:rPr>
            <w:noProof/>
            <w:webHidden/>
          </w:rPr>
          <w:fldChar w:fldCharType="begin"/>
        </w:r>
        <w:r w:rsidR="001A5F88">
          <w:rPr>
            <w:noProof/>
            <w:webHidden/>
          </w:rPr>
          <w:instrText xml:space="preserve"> PAGEREF _Toc515051959 \h </w:instrText>
        </w:r>
        <w:r w:rsidR="001A5F88">
          <w:rPr>
            <w:noProof/>
            <w:webHidden/>
          </w:rPr>
        </w:r>
        <w:r w:rsidR="001A5F88">
          <w:rPr>
            <w:noProof/>
            <w:webHidden/>
          </w:rPr>
          <w:fldChar w:fldCharType="separate"/>
        </w:r>
        <w:r w:rsidR="001A5F88">
          <w:rPr>
            <w:noProof/>
            <w:webHidden/>
          </w:rPr>
          <w:t>29</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60" w:history="1">
        <w:r w:rsidR="001A5F88" w:rsidRPr="007663C1">
          <w:rPr>
            <w:rStyle w:val="aff6"/>
            <w:noProof/>
          </w:rPr>
          <w:t xml:space="preserve">4.3.5 </w:t>
        </w:r>
        <w:r w:rsidR="001A5F88" w:rsidRPr="007663C1">
          <w:rPr>
            <w:rStyle w:val="aff6"/>
            <w:noProof/>
          </w:rPr>
          <w:t>流量检测与防护</w:t>
        </w:r>
        <w:r w:rsidR="001A5F88">
          <w:rPr>
            <w:noProof/>
            <w:webHidden/>
          </w:rPr>
          <w:tab/>
        </w:r>
        <w:r w:rsidR="001A5F88">
          <w:rPr>
            <w:noProof/>
            <w:webHidden/>
          </w:rPr>
          <w:fldChar w:fldCharType="begin"/>
        </w:r>
        <w:r w:rsidR="001A5F88">
          <w:rPr>
            <w:noProof/>
            <w:webHidden/>
          </w:rPr>
          <w:instrText xml:space="preserve"> PAGEREF _Toc515051960 \h </w:instrText>
        </w:r>
        <w:r w:rsidR="001A5F88">
          <w:rPr>
            <w:noProof/>
            <w:webHidden/>
          </w:rPr>
        </w:r>
        <w:r w:rsidR="001A5F88">
          <w:rPr>
            <w:noProof/>
            <w:webHidden/>
          </w:rPr>
          <w:fldChar w:fldCharType="separate"/>
        </w:r>
        <w:r w:rsidR="001A5F88">
          <w:rPr>
            <w:noProof/>
            <w:webHidden/>
          </w:rPr>
          <w:t>31</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61" w:history="1">
        <w:r w:rsidR="001A5F88" w:rsidRPr="007663C1">
          <w:rPr>
            <w:rStyle w:val="aff6"/>
            <w:rFonts w:ascii="黑体" w:hAnsi="黑体"/>
            <w:noProof/>
          </w:rPr>
          <w:t>4.4</w:t>
        </w:r>
        <w:r w:rsidR="001A5F88" w:rsidRPr="007663C1">
          <w:rPr>
            <w:rStyle w:val="aff6"/>
            <w:noProof/>
          </w:rPr>
          <w:t xml:space="preserve"> </w:t>
        </w:r>
        <w:r w:rsidR="001A5F88" w:rsidRPr="007663C1">
          <w:rPr>
            <w:rStyle w:val="aff6"/>
            <w:noProof/>
          </w:rPr>
          <w:t>功能模块介绍</w:t>
        </w:r>
        <w:r w:rsidR="001A5F88">
          <w:rPr>
            <w:noProof/>
            <w:webHidden/>
          </w:rPr>
          <w:tab/>
        </w:r>
        <w:r w:rsidR="001A5F88">
          <w:rPr>
            <w:noProof/>
            <w:webHidden/>
          </w:rPr>
          <w:fldChar w:fldCharType="begin"/>
        </w:r>
        <w:r w:rsidR="001A5F88">
          <w:rPr>
            <w:noProof/>
            <w:webHidden/>
          </w:rPr>
          <w:instrText xml:space="preserve"> PAGEREF _Toc515051961 \h </w:instrText>
        </w:r>
        <w:r w:rsidR="001A5F88">
          <w:rPr>
            <w:noProof/>
            <w:webHidden/>
          </w:rPr>
        </w:r>
        <w:r w:rsidR="001A5F88">
          <w:rPr>
            <w:noProof/>
            <w:webHidden/>
          </w:rPr>
          <w:fldChar w:fldCharType="separate"/>
        </w:r>
        <w:r w:rsidR="001A5F88">
          <w:rPr>
            <w:noProof/>
            <w:webHidden/>
          </w:rPr>
          <w:t>33</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62" w:history="1">
        <w:r w:rsidR="001A5F88" w:rsidRPr="007663C1">
          <w:rPr>
            <w:rStyle w:val="aff6"/>
            <w:noProof/>
          </w:rPr>
          <w:t xml:space="preserve">4.4.1 </w:t>
        </w:r>
        <w:r w:rsidR="001A5F88" w:rsidRPr="007663C1">
          <w:rPr>
            <w:rStyle w:val="aff6"/>
            <w:noProof/>
          </w:rPr>
          <w:t>拓扑创建功能模块</w:t>
        </w:r>
        <w:r w:rsidR="001A5F88">
          <w:rPr>
            <w:noProof/>
            <w:webHidden/>
          </w:rPr>
          <w:tab/>
        </w:r>
        <w:r w:rsidR="001A5F88">
          <w:rPr>
            <w:noProof/>
            <w:webHidden/>
          </w:rPr>
          <w:fldChar w:fldCharType="begin"/>
        </w:r>
        <w:r w:rsidR="001A5F88">
          <w:rPr>
            <w:noProof/>
            <w:webHidden/>
          </w:rPr>
          <w:instrText xml:space="preserve"> PAGEREF _Toc515051962 \h </w:instrText>
        </w:r>
        <w:r w:rsidR="001A5F88">
          <w:rPr>
            <w:noProof/>
            <w:webHidden/>
          </w:rPr>
        </w:r>
        <w:r w:rsidR="001A5F88">
          <w:rPr>
            <w:noProof/>
            <w:webHidden/>
          </w:rPr>
          <w:fldChar w:fldCharType="separate"/>
        </w:r>
        <w:r w:rsidR="001A5F88">
          <w:rPr>
            <w:noProof/>
            <w:webHidden/>
          </w:rPr>
          <w:t>33</w:t>
        </w:r>
        <w:r w:rsidR="001A5F88">
          <w:rPr>
            <w:noProof/>
            <w:webHidden/>
          </w:rPr>
          <w:fldChar w:fldCharType="end"/>
        </w:r>
      </w:hyperlink>
    </w:p>
    <w:p w:rsidR="001A5F88" w:rsidRDefault="00B23EB3">
      <w:pPr>
        <w:pStyle w:val="31"/>
        <w:tabs>
          <w:tab w:val="right" w:leader="dot" w:pos="8296"/>
        </w:tabs>
        <w:ind w:left="960" w:firstLine="480"/>
        <w:rPr>
          <w:rFonts w:asciiTheme="minorHAnsi" w:eastAsiaTheme="minorEastAsia" w:hAnsiTheme="minorHAnsi"/>
          <w:noProof/>
          <w:color w:val="auto"/>
          <w:sz w:val="21"/>
        </w:rPr>
      </w:pPr>
      <w:hyperlink w:anchor="_Toc515051963" w:history="1">
        <w:r w:rsidR="001A5F88" w:rsidRPr="007663C1">
          <w:rPr>
            <w:rStyle w:val="aff6"/>
            <w:noProof/>
          </w:rPr>
          <w:t xml:space="preserve">4.4.2 </w:t>
        </w:r>
        <w:r w:rsidR="001A5F88" w:rsidRPr="007663C1">
          <w:rPr>
            <w:rStyle w:val="aff6"/>
            <w:noProof/>
          </w:rPr>
          <w:t>流量检测与防护模块</w:t>
        </w:r>
        <w:r w:rsidR="001A5F88">
          <w:rPr>
            <w:noProof/>
            <w:webHidden/>
          </w:rPr>
          <w:tab/>
        </w:r>
        <w:r w:rsidR="001A5F88">
          <w:rPr>
            <w:noProof/>
            <w:webHidden/>
          </w:rPr>
          <w:fldChar w:fldCharType="begin"/>
        </w:r>
        <w:r w:rsidR="001A5F88">
          <w:rPr>
            <w:noProof/>
            <w:webHidden/>
          </w:rPr>
          <w:instrText xml:space="preserve"> PAGEREF _Toc515051963 \h </w:instrText>
        </w:r>
        <w:r w:rsidR="001A5F88">
          <w:rPr>
            <w:noProof/>
            <w:webHidden/>
          </w:rPr>
        </w:r>
        <w:r w:rsidR="001A5F88">
          <w:rPr>
            <w:noProof/>
            <w:webHidden/>
          </w:rPr>
          <w:fldChar w:fldCharType="separate"/>
        </w:r>
        <w:r w:rsidR="001A5F88">
          <w:rPr>
            <w:noProof/>
            <w:webHidden/>
          </w:rPr>
          <w:t>33</w:t>
        </w:r>
        <w:r w:rsidR="001A5F88">
          <w:rPr>
            <w:noProof/>
            <w:webHidden/>
          </w:rPr>
          <w:fldChar w:fldCharType="end"/>
        </w:r>
      </w:hyperlink>
    </w:p>
    <w:p w:rsidR="001A5F88" w:rsidRDefault="00B23EB3">
      <w:pPr>
        <w:pStyle w:val="11"/>
        <w:rPr>
          <w:rFonts w:asciiTheme="minorHAnsi" w:eastAsiaTheme="minorEastAsia" w:hAnsiTheme="minorHAnsi"/>
          <w:noProof/>
          <w:color w:val="auto"/>
          <w:sz w:val="21"/>
        </w:rPr>
      </w:pPr>
      <w:hyperlink w:anchor="_Toc515051964" w:history="1">
        <w:r w:rsidR="001A5F88" w:rsidRPr="007663C1">
          <w:rPr>
            <w:rStyle w:val="aff6"/>
            <w:noProof/>
          </w:rPr>
          <w:t>第</w:t>
        </w:r>
        <w:r w:rsidR="001A5F88" w:rsidRPr="007663C1">
          <w:rPr>
            <w:rStyle w:val="aff6"/>
            <w:noProof/>
          </w:rPr>
          <w:t>5</w:t>
        </w:r>
        <w:r w:rsidR="001A5F88" w:rsidRPr="007663C1">
          <w:rPr>
            <w:rStyle w:val="aff6"/>
            <w:noProof/>
          </w:rPr>
          <w:t>章</w:t>
        </w:r>
        <w:r w:rsidR="001A5F88" w:rsidRPr="007663C1">
          <w:rPr>
            <w:rStyle w:val="aff6"/>
            <w:noProof/>
          </w:rPr>
          <w:t xml:space="preserve"> </w:t>
        </w:r>
        <w:r w:rsidR="001A5F88" w:rsidRPr="007663C1">
          <w:rPr>
            <w:rStyle w:val="aff6"/>
            <w:noProof/>
          </w:rPr>
          <w:t>总结与展望</w:t>
        </w:r>
        <w:r w:rsidR="001A5F88">
          <w:rPr>
            <w:noProof/>
            <w:webHidden/>
          </w:rPr>
          <w:tab/>
        </w:r>
        <w:r w:rsidR="001A5F88">
          <w:rPr>
            <w:noProof/>
            <w:webHidden/>
          </w:rPr>
          <w:fldChar w:fldCharType="begin"/>
        </w:r>
        <w:r w:rsidR="001A5F88">
          <w:rPr>
            <w:noProof/>
            <w:webHidden/>
          </w:rPr>
          <w:instrText xml:space="preserve"> PAGEREF _Toc515051964 \h </w:instrText>
        </w:r>
        <w:r w:rsidR="001A5F88">
          <w:rPr>
            <w:noProof/>
            <w:webHidden/>
          </w:rPr>
        </w:r>
        <w:r w:rsidR="001A5F88">
          <w:rPr>
            <w:noProof/>
            <w:webHidden/>
          </w:rPr>
          <w:fldChar w:fldCharType="separate"/>
        </w:r>
        <w:r w:rsidR="001A5F88">
          <w:rPr>
            <w:noProof/>
            <w:webHidden/>
          </w:rPr>
          <w:t>36</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65" w:history="1">
        <w:r w:rsidR="001A5F88" w:rsidRPr="007663C1">
          <w:rPr>
            <w:rStyle w:val="aff6"/>
            <w:rFonts w:ascii="黑体" w:hAnsi="黑体"/>
            <w:noProof/>
          </w:rPr>
          <w:t>5.1</w:t>
        </w:r>
        <w:r w:rsidR="001A5F88" w:rsidRPr="007663C1">
          <w:rPr>
            <w:rStyle w:val="aff6"/>
            <w:noProof/>
          </w:rPr>
          <w:t xml:space="preserve"> </w:t>
        </w:r>
        <w:r w:rsidR="001A5F88" w:rsidRPr="007663C1">
          <w:rPr>
            <w:rStyle w:val="aff6"/>
            <w:noProof/>
          </w:rPr>
          <w:t>总结</w:t>
        </w:r>
        <w:r w:rsidR="001A5F88">
          <w:rPr>
            <w:noProof/>
            <w:webHidden/>
          </w:rPr>
          <w:tab/>
        </w:r>
        <w:r w:rsidR="001A5F88">
          <w:rPr>
            <w:noProof/>
            <w:webHidden/>
          </w:rPr>
          <w:fldChar w:fldCharType="begin"/>
        </w:r>
        <w:r w:rsidR="001A5F88">
          <w:rPr>
            <w:noProof/>
            <w:webHidden/>
          </w:rPr>
          <w:instrText xml:space="preserve"> PAGEREF _Toc515051965 \h </w:instrText>
        </w:r>
        <w:r w:rsidR="001A5F88">
          <w:rPr>
            <w:noProof/>
            <w:webHidden/>
          </w:rPr>
        </w:r>
        <w:r w:rsidR="001A5F88">
          <w:rPr>
            <w:noProof/>
            <w:webHidden/>
          </w:rPr>
          <w:fldChar w:fldCharType="separate"/>
        </w:r>
        <w:r w:rsidR="001A5F88">
          <w:rPr>
            <w:noProof/>
            <w:webHidden/>
          </w:rPr>
          <w:t>36</w:t>
        </w:r>
        <w:r w:rsidR="001A5F88">
          <w:rPr>
            <w:noProof/>
            <w:webHidden/>
          </w:rPr>
          <w:fldChar w:fldCharType="end"/>
        </w:r>
      </w:hyperlink>
    </w:p>
    <w:p w:rsidR="001A5F88" w:rsidRDefault="00B23EB3">
      <w:pPr>
        <w:pStyle w:val="21"/>
        <w:tabs>
          <w:tab w:val="right" w:leader="dot" w:pos="8296"/>
        </w:tabs>
        <w:ind w:left="480" w:firstLine="480"/>
        <w:rPr>
          <w:rFonts w:asciiTheme="minorHAnsi" w:eastAsiaTheme="minorEastAsia" w:hAnsiTheme="minorHAnsi"/>
          <w:noProof/>
          <w:color w:val="auto"/>
          <w:sz w:val="21"/>
        </w:rPr>
      </w:pPr>
      <w:hyperlink w:anchor="_Toc515051966" w:history="1">
        <w:r w:rsidR="001A5F88" w:rsidRPr="007663C1">
          <w:rPr>
            <w:rStyle w:val="aff6"/>
            <w:rFonts w:ascii="黑体" w:hAnsi="黑体"/>
            <w:noProof/>
          </w:rPr>
          <w:t>5.2</w:t>
        </w:r>
        <w:r w:rsidR="001A5F88" w:rsidRPr="007663C1">
          <w:rPr>
            <w:rStyle w:val="aff6"/>
            <w:noProof/>
          </w:rPr>
          <w:t xml:space="preserve"> </w:t>
        </w:r>
        <w:r w:rsidR="001A5F88" w:rsidRPr="007663C1">
          <w:rPr>
            <w:rStyle w:val="aff6"/>
            <w:noProof/>
          </w:rPr>
          <w:t>展望</w:t>
        </w:r>
        <w:r w:rsidR="001A5F88">
          <w:rPr>
            <w:noProof/>
            <w:webHidden/>
          </w:rPr>
          <w:tab/>
        </w:r>
        <w:r w:rsidR="001A5F88">
          <w:rPr>
            <w:noProof/>
            <w:webHidden/>
          </w:rPr>
          <w:fldChar w:fldCharType="begin"/>
        </w:r>
        <w:r w:rsidR="001A5F88">
          <w:rPr>
            <w:noProof/>
            <w:webHidden/>
          </w:rPr>
          <w:instrText xml:space="preserve"> PAGEREF _Toc515051966 \h </w:instrText>
        </w:r>
        <w:r w:rsidR="001A5F88">
          <w:rPr>
            <w:noProof/>
            <w:webHidden/>
          </w:rPr>
        </w:r>
        <w:r w:rsidR="001A5F88">
          <w:rPr>
            <w:noProof/>
            <w:webHidden/>
          </w:rPr>
          <w:fldChar w:fldCharType="separate"/>
        </w:r>
        <w:r w:rsidR="001A5F88">
          <w:rPr>
            <w:noProof/>
            <w:webHidden/>
          </w:rPr>
          <w:t>36</w:t>
        </w:r>
        <w:r w:rsidR="001A5F88">
          <w:rPr>
            <w:noProof/>
            <w:webHidden/>
          </w:rPr>
          <w:fldChar w:fldCharType="end"/>
        </w:r>
      </w:hyperlink>
    </w:p>
    <w:p w:rsidR="00AD313A" w:rsidRPr="00AD313A" w:rsidRDefault="00E078E1" w:rsidP="00AD313A">
      <w:pPr>
        <w:widowControl/>
        <w:spacing w:line="240" w:lineRule="auto"/>
        <w:ind w:firstLineChars="0" w:firstLine="0"/>
        <w:jc w:val="left"/>
        <w:rPr>
          <w:rFonts w:eastAsia="黑体"/>
          <w:sz w:val="32"/>
        </w:rPr>
      </w:pPr>
      <w:r>
        <w:fldChar w:fldCharType="end"/>
      </w:r>
    </w:p>
    <w:p w:rsidR="00484753" w:rsidRDefault="00AD313A" w:rsidP="00743B05">
      <w:pPr>
        <w:pStyle w:val="afe"/>
        <w:spacing w:before="312" w:after="312"/>
      </w:pPr>
      <w:r>
        <w:br w:type="page"/>
      </w:r>
      <w:r w:rsidR="00484753">
        <w:rPr>
          <w:rFonts w:hint="eastAsia"/>
        </w:rPr>
        <w:lastRenderedPageBreak/>
        <w:t>软件</w:t>
      </w:r>
      <w:r w:rsidR="00484753">
        <w:t>定义网络中</w:t>
      </w:r>
      <w:r w:rsidR="00484753">
        <w:rPr>
          <w:rFonts w:hint="eastAsia"/>
        </w:rPr>
        <w:t>DDo</w:t>
      </w:r>
      <w:r w:rsidR="00484753">
        <w:t>S</w:t>
      </w:r>
      <w:r w:rsidR="00484753">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D9051D" w:rsidRDefault="00447D84" w:rsidP="00BF5C37">
      <w:pPr>
        <w:spacing w:before="156" w:after="156"/>
        <w:ind w:firstLine="480"/>
      </w:pPr>
      <w:r>
        <w:rPr>
          <w:rFonts w:hint="eastAsia"/>
        </w:rPr>
        <w:t>软件</w:t>
      </w:r>
      <w:r>
        <w:t>定义网络</w:t>
      </w:r>
      <w:r w:rsidR="00C25CDD">
        <w:rPr>
          <w:rFonts w:hint="eastAsia"/>
        </w:rPr>
        <w:t>(</w:t>
      </w:r>
      <w:r w:rsidR="00C25CDD">
        <w:t>SDN</w:t>
      </w:r>
      <w:r w:rsidR="00C25CDD">
        <w:rPr>
          <w:rFonts w:hint="eastAsia"/>
        </w:rPr>
        <w:t>)</w:t>
      </w:r>
      <w:r w:rsidR="00187FD8">
        <w:rPr>
          <w:rFonts w:hint="eastAsia"/>
        </w:rPr>
        <w:t>是</w:t>
      </w:r>
      <w:r w:rsidR="00C16338">
        <w:t>一种新型的网络</w:t>
      </w:r>
      <w:r w:rsidR="009D1944">
        <w:rPr>
          <w:rFonts w:hint="eastAsia"/>
        </w:rPr>
        <w:t>架构</w:t>
      </w:r>
      <w:r w:rsidR="009D1944">
        <w:t>方案</w:t>
      </w:r>
      <w:r w:rsidR="00187FD8">
        <w:t>，</w:t>
      </w:r>
      <w:r w:rsidR="00187FD8">
        <w:rPr>
          <w:rFonts w:hint="eastAsia"/>
        </w:rPr>
        <w:t>代表</w:t>
      </w:r>
      <w:r w:rsidR="00187FD8">
        <w:t>了</w:t>
      </w:r>
      <w:r w:rsidR="00187FD8">
        <w:rPr>
          <w:rFonts w:hint="eastAsia"/>
        </w:rPr>
        <w:t>网络</w:t>
      </w:r>
      <w:r w:rsidR="00187FD8">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r w:rsidR="007B32C5">
        <w:t>DDoS</w:t>
      </w:r>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t>是</w:t>
      </w:r>
      <w:r w:rsidR="00326F22">
        <w:rPr>
          <w:rFonts w:hint="eastAsia"/>
        </w:rPr>
        <w:t>网络</w:t>
      </w:r>
      <w:r w:rsidR="00B7442F">
        <w:rPr>
          <w:rFonts w:hint="eastAsia"/>
        </w:rPr>
        <w:t>信息</w:t>
      </w:r>
      <w:r w:rsidR="00326F22">
        <w:t>安全</w:t>
      </w:r>
      <w:r w:rsidR="00AA423E">
        <w:rPr>
          <w:rFonts w:hint="eastAsia"/>
        </w:rPr>
        <w:t>领域</w:t>
      </w:r>
      <w:r>
        <w:rPr>
          <w:rFonts w:hint="eastAsia"/>
        </w:rPr>
        <w:t>重点</w:t>
      </w:r>
      <w:r>
        <w:t>关注</w:t>
      </w:r>
      <w:r w:rsidR="00AA423E">
        <w:t>的问题之一</w:t>
      </w:r>
      <w:r w:rsidR="00190BDA">
        <w:rPr>
          <w:rFonts w:hint="eastAsia"/>
        </w:rPr>
        <w:t>，如何</w:t>
      </w:r>
      <w:r w:rsidR="00B7442F">
        <w:rPr>
          <w:rFonts w:hint="eastAsia"/>
        </w:rPr>
        <w:t>快速</w:t>
      </w:r>
      <w:r w:rsidR="00B7442F">
        <w:t>的检测</w:t>
      </w:r>
      <w:r w:rsidR="00190BDA">
        <w:rPr>
          <w:rFonts w:hint="eastAsia"/>
        </w:rPr>
        <w:t>DD</w:t>
      </w:r>
      <w:r w:rsidR="00190BDA">
        <w:t>oS</w:t>
      </w:r>
      <w:r w:rsidR="00190BDA">
        <w:t>攻击</w:t>
      </w:r>
      <w:r w:rsidR="00B7442F">
        <w:rPr>
          <w:rFonts w:hint="eastAsia"/>
        </w:rPr>
        <w:t>以及</w:t>
      </w:r>
      <w:proofErr w:type="gramStart"/>
      <w:r w:rsidR="00B7442F">
        <w:rPr>
          <w:rFonts w:hint="eastAsia"/>
        </w:rPr>
        <w:t>作出</w:t>
      </w:r>
      <w:proofErr w:type="gramEnd"/>
      <w:r w:rsidR="00B7442F">
        <w:t>精确</w:t>
      </w:r>
      <w:r w:rsidR="00B7442F">
        <w:rPr>
          <w:rFonts w:hint="eastAsia"/>
        </w:rPr>
        <w:t>有效</w:t>
      </w:r>
      <w:r w:rsidR="00B7442F">
        <w:t>的防御</w:t>
      </w:r>
      <w:r w:rsidR="00B7442F">
        <w:rPr>
          <w:rFonts w:hint="eastAsia"/>
        </w:rPr>
        <w:t>一直</w:t>
      </w:r>
      <w:r w:rsidR="00B7442F">
        <w:t>都</w:t>
      </w:r>
      <w:r w:rsidR="00B7442F">
        <w:rPr>
          <w:rFonts w:hint="eastAsia"/>
        </w:rPr>
        <w:t>是网络</w:t>
      </w:r>
      <w:r w:rsidR="00B7442F">
        <w:t>信息安全</w:t>
      </w:r>
      <w:r w:rsidR="00B7442F">
        <w:rPr>
          <w:rFonts w:hint="eastAsia"/>
        </w:rPr>
        <w:t>领域的</w:t>
      </w:r>
      <w:r w:rsidR="00B7442F">
        <w:t>研究</w:t>
      </w:r>
      <w:r w:rsidR="004D4E61">
        <w:rPr>
          <w:rFonts w:hint="eastAsia"/>
        </w:rPr>
        <w:t>热点</w:t>
      </w:r>
      <w:r w:rsidR="004D4E61">
        <w:t>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r w:rsidR="00034646">
        <w:t>DDoS</w:t>
      </w:r>
      <w:r w:rsidR="00034646">
        <w:t>攻击</w:t>
      </w:r>
      <w:r w:rsidR="00472971">
        <w:rPr>
          <w:rFonts w:hint="eastAsia"/>
        </w:rPr>
        <w:t>的检测</w:t>
      </w:r>
      <w:r w:rsidR="00472971">
        <w:t>与防护</w:t>
      </w:r>
      <w:r w:rsidR="00472971">
        <w:rPr>
          <w:rFonts w:hint="eastAsia"/>
        </w:rPr>
        <w:t>进行</w:t>
      </w:r>
      <w:r w:rsidR="00472971">
        <w:t>研究。</w:t>
      </w:r>
    </w:p>
    <w:p w:rsidR="006E4166" w:rsidRDefault="006E4166" w:rsidP="004C1184">
      <w:pPr>
        <w:spacing w:before="156" w:after="156"/>
        <w:ind w:firstLine="480"/>
      </w:pPr>
      <w:r>
        <w:rPr>
          <w:rFonts w:hint="eastAsia"/>
        </w:rPr>
        <w:t>首先</w:t>
      </w:r>
      <w:r>
        <w:t>，</w:t>
      </w:r>
      <w:r w:rsidR="00935BCA">
        <w:rPr>
          <w:rFonts w:hint="eastAsia"/>
        </w:rPr>
        <w:t>需要</w:t>
      </w:r>
      <w:r w:rsidR="00935BCA">
        <w:t>对</w:t>
      </w:r>
      <w:r w:rsidR="00935BCA">
        <w:t>DDoS</w:t>
      </w:r>
      <w:r w:rsidR="00935BCA">
        <w:t>攻击进行</w:t>
      </w:r>
      <w:r w:rsidR="00935BCA">
        <w:rPr>
          <w:rFonts w:hint="eastAsia"/>
        </w:rPr>
        <w:t>检测</w:t>
      </w:r>
      <w:r w:rsidR="00935BCA">
        <w:t>，即判断是否遭受到了</w:t>
      </w:r>
      <w:r w:rsidR="00935BCA">
        <w:t>DDoS</w:t>
      </w:r>
      <w:r w:rsidR="00935BCA">
        <w:t>攻击</w:t>
      </w:r>
      <w:r w:rsidR="00935BCA">
        <w:rPr>
          <w:rFonts w:hint="eastAsia"/>
        </w:rPr>
        <w:t>。</w:t>
      </w:r>
      <w:r w:rsidR="00786EF5">
        <w:rPr>
          <w:rFonts w:hint="eastAsia"/>
        </w:rPr>
        <w:t>当</w:t>
      </w:r>
      <w:r w:rsidR="00786EF5">
        <w:t>大规模</w:t>
      </w:r>
      <w:r w:rsidR="00786EF5">
        <w:t>DDoS</w:t>
      </w:r>
      <w:r w:rsidR="00786EF5">
        <w:t>攻击流量进入</w:t>
      </w:r>
      <w:r w:rsidR="00FC6098">
        <w:rPr>
          <w:rFonts w:hint="eastAsia"/>
        </w:rPr>
        <w:t>网络</w:t>
      </w:r>
      <w:r w:rsidR="00FC6098">
        <w:t>时，</w:t>
      </w:r>
      <w:r w:rsidR="00C61374">
        <w:rPr>
          <w:rFonts w:hint="eastAsia"/>
        </w:rPr>
        <w:t>必然</w:t>
      </w:r>
      <w:r w:rsidR="00C61374">
        <w:t>会导致</w:t>
      </w:r>
      <w:r w:rsidR="00C61374">
        <w:rPr>
          <w:rFonts w:hint="eastAsia"/>
        </w:rPr>
        <w:t>网络</w:t>
      </w:r>
      <w:r w:rsidR="00C61374">
        <w:t>状态与</w:t>
      </w:r>
      <w:r w:rsidR="00C61374">
        <w:rPr>
          <w:rFonts w:hint="eastAsia"/>
        </w:rPr>
        <w:t>未</w:t>
      </w:r>
      <w:r w:rsidR="00C61374">
        <w:t>遭到攻击时有很大的差别。</w:t>
      </w:r>
      <w:r w:rsidR="00A13D21">
        <w:rPr>
          <w:rFonts w:hint="eastAsia"/>
        </w:rPr>
        <w:t>首当其冲就是</w:t>
      </w:r>
      <w:r w:rsidR="00A13D21">
        <w:t>网络</w:t>
      </w:r>
      <w:r w:rsidR="00A13D21">
        <w:rPr>
          <w:rFonts w:hint="eastAsia"/>
        </w:rPr>
        <w:t>带宽资源</w:t>
      </w:r>
      <w:r w:rsidR="00A13D21">
        <w:t>消耗成倍增加。</w:t>
      </w:r>
      <w:r w:rsidR="008C0D0F">
        <w:rPr>
          <w:rFonts w:hint="eastAsia"/>
        </w:rPr>
        <w:t>本文利用</w:t>
      </w:r>
      <w:r w:rsidR="00F467C0">
        <w:rPr>
          <w:rFonts w:hint="eastAsia"/>
        </w:rPr>
        <w:t>网络</w:t>
      </w:r>
      <w:r w:rsidR="00F467C0">
        <w:t>带宽有限，通过</w:t>
      </w:r>
      <w:r w:rsidR="00F467C0">
        <w:rPr>
          <w:rFonts w:hint="eastAsia"/>
        </w:rPr>
        <w:t>给网络流量</w:t>
      </w:r>
      <w:r w:rsidR="00F467C0">
        <w:t>设定阈值</w:t>
      </w:r>
      <w:r w:rsidR="004A309D">
        <w:rPr>
          <w:rFonts w:hint="eastAsia"/>
        </w:rPr>
        <w:t>的</w:t>
      </w:r>
      <w:r w:rsidR="004A309D">
        <w:t>方法</w:t>
      </w:r>
      <w:r w:rsidR="00745F78">
        <w:rPr>
          <w:rFonts w:hint="eastAsia"/>
        </w:rPr>
        <w:t>检测</w:t>
      </w:r>
      <w:r w:rsidR="00745F78">
        <w:t>DDoS</w:t>
      </w:r>
      <w:r w:rsidR="00745F78">
        <w:t>攻击，</w:t>
      </w:r>
      <w:r w:rsidR="004A309D">
        <w:t>当网络流量超出阈值</w:t>
      </w:r>
      <w:r w:rsidR="004A309D">
        <w:rPr>
          <w:rFonts w:hint="eastAsia"/>
        </w:rPr>
        <w:t>时</w:t>
      </w:r>
      <w:r w:rsidR="004A309D">
        <w:t>即判断可能遭受</w:t>
      </w:r>
      <w:r w:rsidR="004A309D">
        <w:rPr>
          <w:rFonts w:hint="eastAsia"/>
        </w:rPr>
        <w:t>DD</w:t>
      </w:r>
      <w:r w:rsidR="004A309D">
        <w:t>oS</w:t>
      </w:r>
      <w:r w:rsidR="004A309D">
        <w:t>攻击</w:t>
      </w:r>
      <w:r w:rsidR="004A309D">
        <w:rPr>
          <w:rFonts w:hint="eastAsia"/>
        </w:rPr>
        <w:t>。</w:t>
      </w:r>
    </w:p>
    <w:p w:rsidR="00786EF5" w:rsidRDefault="00786EF5" w:rsidP="004C1184">
      <w:pPr>
        <w:spacing w:before="156" w:after="156"/>
        <w:ind w:firstLine="480"/>
      </w:pPr>
      <w:r>
        <w:rPr>
          <w:rFonts w:hint="eastAsia"/>
        </w:rPr>
        <w:t>其次，</w:t>
      </w:r>
      <w:r w:rsidR="00B87835">
        <w:rPr>
          <w:rFonts w:hint="eastAsia"/>
        </w:rPr>
        <w:t>需要分析</w:t>
      </w:r>
      <w:r w:rsidR="00B87835">
        <w:t>正在遭受的</w:t>
      </w:r>
      <w:r w:rsidR="00B87835">
        <w:t>DDoS</w:t>
      </w:r>
      <w:r w:rsidR="00B87835">
        <w:t>攻击的类型</w:t>
      </w:r>
      <w:r w:rsidR="003A74D0">
        <w:rPr>
          <w:rFonts w:hint="eastAsia"/>
        </w:rPr>
        <w:t>。</w:t>
      </w:r>
      <w:r w:rsidR="003A74D0">
        <w:t>本文</w:t>
      </w:r>
      <w:r w:rsidR="003A74D0">
        <w:rPr>
          <w:rFonts w:hint="eastAsia"/>
        </w:rPr>
        <w:t>根据源</w:t>
      </w:r>
      <w:r w:rsidR="003A74D0">
        <w:rPr>
          <w:rFonts w:hint="eastAsia"/>
        </w:rPr>
        <w:t>IP</w:t>
      </w:r>
      <w:r w:rsidR="003A74D0">
        <w:rPr>
          <w:rFonts w:hint="eastAsia"/>
        </w:rPr>
        <w:t>地址</w:t>
      </w:r>
      <w:r w:rsidR="003A74D0">
        <w:t>是否</w:t>
      </w:r>
      <w:r w:rsidR="003A74D0">
        <w:rPr>
          <w:rFonts w:hint="eastAsia"/>
        </w:rPr>
        <w:t>随机</w:t>
      </w:r>
      <w:r w:rsidR="003A74D0">
        <w:t>生成，将攻击</w:t>
      </w:r>
      <w:r w:rsidR="003A74D0">
        <w:rPr>
          <w:rFonts w:hint="eastAsia"/>
        </w:rPr>
        <w:t>分为</w:t>
      </w:r>
      <w:r w:rsidR="003A74D0">
        <w:t>随机源</w:t>
      </w:r>
      <w:r w:rsidR="003A74D0">
        <w:rPr>
          <w:rFonts w:hint="eastAsia"/>
        </w:rPr>
        <w:t>IP</w:t>
      </w:r>
      <w:r w:rsidR="003A74D0">
        <w:rPr>
          <w:rFonts w:hint="eastAsia"/>
        </w:rPr>
        <w:t>地址</w:t>
      </w:r>
      <w:r w:rsidR="003A74D0">
        <w:t>的</w:t>
      </w:r>
      <w:r w:rsidR="003A74D0">
        <w:t>DDoS</w:t>
      </w:r>
      <w:r w:rsidR="003A74D0">
        <w:t>攻击和</w:t>
      </w:r>
      <w:proofErr w:type="gramStart"/>
      <w:r w:rsidR="003A74D0">
        <w:t>固定源</w:t>
      </w:r>
      <w:proofErr w:type="gramEnd"/>
      <w:r w:rsidR="003A74D0">
        <w:rPr>
          <w:rFonts w:hint="eastAsia"/>
        </w:rPr>
        <w:t>IP</w:t>
      </w:r>
      <w:r w:rsidR="003A74D0">
        <w:rPr>
          <w:rFonts w:hint="eastAsia"/>
        </w:rPr>
        <w:t>地址的</w:t>
      </w:r>
      <w:r w:rsidR="003A74D0">
        <w:t>DDoS</w:t>
      </w:r>
      <w:r w:rsidR="003A74D0">
        <w:t>攻击。</w:t>
      </w:r>
      <w:r w:rsidR="00281374">
        <w:rPr>
          <w:rFonts w:hint="eastAsia"/>
        </w:rPr>
        <w:t>针对</w:t>
      </w:r>
      <w:r w:rsidR="00281374">
        <w:t>随机源</w:t>
      </w:r>
      <w:r w:rsidR="00281374">
        <w:rPr>
          <w:rFonts w:hint="eastAsia"/>
        </w:rPr>
        <w:t>IP</w:t>
      </w:r>
      <w:r w:rsidR="00281374">
        <w:rPr>
          <w:rFonts w:hint="eastAsia"/>
        </w:rPr>
        <w:t>地址</w:t>
      </w:r>
      <w:r w:rsidR="00281374">
        <w:t>的</w:t>
      </w:r>
      <w:r w:rsidR="00281374">
        <w:t>DDoS</w:t>
      </w:r>
      <w:r w:rsidR="00281374">
        <w:t>攻击</w:t>
      </w:r>
      <w:r w:rsidR="00281374">
        <w:rPr>
          <w:rFonts w:hint="eastAsia"/>
        </w:rPr>
        <w:t>，</w:t>
      </w:r>
      <w:r w:rsidR="00ED748F">
        <w:rPr>
          <w:rFonts w:hint="eastAsia"/>
        </w:rPr>
        <w:t>由于</w:t>
      </w:r>
      <w:r w:rsidR="00ED748F">
        <w:t>ipv4</w:t>
      </w:r>
      <w:r w:rsidR="00ED748F">
        <w:t>地址数目庞大，随机生成的</w:t>
      </w:r>
      <w:r w:rsidR="006B65D0">
        <w:rPr>
          <w:rFonts w:hint="eastAsia"/>
        </w:rPr>
        <w:t>ip</w:t>
      </w:r>
      <w:r w:rsidR="006B65D0">
        <w:t>地址重复</w:t>
      </w:r>
      <w:r w:rsidR="006B65D0">
        <w:rPr>
          <w:rFonts w:hint="eastAsia"/>
        </w:rPr>
        <w:t>率低</w:t>
      </w:r>
      <w:r w:rsidR="00157F72">
        <w:rPr>
          <w:rFonts w:hint="eastAsia"/>
        </w:rPr>
        <w:t>，</w:t>
      </w:r>
      <w:r w:rsidR="006A2BF9">
        <w:rPr>
          <w:rFonts w:hint="eastAsia"/>
        </w:rPr>
        <w:t>通过</w:t>
      </w:r>
      <w:r w:rsidR="006A2BF9">
        <w:t>计算固定数目的</w:t>
      </w:r>
      <w:r w:rsidR="006A2BF9">
        <w:rPr>
          <w:rFonts w:hint="eastAsia"/>
        </w:rPr>
        <w:t>数据包</w:t>
      </w:r>
      <w:r w:rsidR="006A2BF9">
        <w:t>中</w:t>
      </w:r>
      <w:r w:rsidR="002700F4">
        <w:rPr>
          <w:rFonts w:hint="eastAsia"/>
        </w:rPr>
        <w:t>，</w:t>
      </w:r>
      <w:r w:rsidR="002700F4">
        <w:t>源</w:t>
      </w:r>
      <w:r w:rsidR="002700F4">
        <w:rPr>
          <w:rFonts w:hint="eastAsia"/>
        </w:rPr>
        <w:t>IP</w:t>
      </w:r>
      <w:r w:rsidR="002700F4">
        <w:rPr>
          <w:rFonts w:hint="eastAsia"/>
        </w:rPr>
        <w:t>地址</w:t>
      </w:r>
      <w:r w:rsidR="002700F4">
        <w:t>的重复率</w:t>
      </w:r>
      <w:proofErr w:type="gramStart"/>
      <w:r w:rsidR="002700F4">
        <w:t>以及</w:t>
      </w:r>
      <w:r w:rsidR="002700F4">
        <w:rPr>
          <w:rFonts w:hint="eastAsia"/>
        </w:rPr>
        <w:t>源</w:t>
      </w:r>
      <w:proofErr w:type="gramEnd"/>
      <w:r w:rsidR="002700F4">
        <w:rPr>
          <w:rFonts w:hint="eastAsia"/>
        </w:rPr>
        <w:t>IP</w:t>
      </w:r>
      <w:r w:rsidR="002700F4">
        <w:rPr>
          <w:rFonts w:hint="eastAsia"/>
        </w:rPr>
        <w:t>地址数目</w:t>
      </w:r>
      <w:r w:rsidR="002700F4">
        <w:t>的</w:t>
      </w:r>
      <w:r w:rsidR="002700F4">
        <w:rPr>
          <w:rFonts w:hint="eastAsia"/>
        </w:rPr>
        <w:t>平均值</w:t>
      </w:r>
      <w:r w:rsidR="00157F72">
        <w:rPr>
          <w:rFonts w:hint="eastAsia"/>
        </w:rPr>
        <w:t>可</w:t>
      </w:r>
      <w:r w:rsidR="003D6E65">
        <w:t>判断是否遭受</w:t>
      </w:r>
      <w:r w:rsidR="00157F72">
        <w:rPr>
          <w:rFonts w:hint="eastAsia"/>
        </w:rPr>
        <w:t>该</w:t>
      </w:r>
      <w:r w:rsidR="00157F72">
        <w:t>攻击</w:t>
      </w:r>
      <w:r w:rsidR="003D6E65">
        <w:t>。</w:t>
      </w:r>
      <w:r w:rsidR="00AD1C4C">
        <w:rPr>
          <w:rFonts w:hint="eastAsia"/>
        </w:rPr>
        <w:t>针对</w:t>
      </w:r>
      <w:proofErr w:type="gramStart"/>
      <w:r w:rsidR="00AD1C4C">
        <w:t>固定源</w:t>
      </w:r>
      <w:proofErr w:type="gramEnd"/>
      <w:r w:rsidR="00AD1C4C">
        <w:rPr>
          <w:rFonts w:hint="eastAsia"/>
        </w:rPr>
        <w:t>IP</w:t>
      </w:r>
      <w:r w:rsidR="00AD1C4C">
        <w:rPr>
          <w:rFonts w:hint="eastAsia"/>
        </w:rPr>
        <w:t>地址的</w:t>
      </w:r>
      <w:r w:rsidR="00AD1C4C">
        <w:t>DDoS</w:t>
      </w:r>
      <w:r w:rsidR="00AD1C4C">
        <w:t>攻击</w:t>
      </w:r>
      <w:r w:rsidR="00AD1C4C">
        <w:rPr>
          <w:rFonts w:hint="eastAsia"/>
        </w:rPr>
        <w:t>，</w:t>
      </w:r>
      <w:r w:rsidR="00AD1C4C">
        <w:t>需要收集一定</w:t>
      </w:r>
      <w:proofErr w:type="gramStart"/>
      <w:r w:rsidR="00AD1C4C">
        <w:t>数目数目</w:t>
      </w:r>
      <w:proofErr w:type="gramEnd"/>
      <w:r w:rsidR="00AD1C4C">
        <w:t>包中的</w:t>
      </w:r>
      <w:r w:rsidR="00AD1C4C">
        <w:rPr>
          <w:rFonts w:hint="eastAsia"/>
        </w:rPr>
        <w:t>多个</w:t>
      </w:r>
      <w:r w:rsidR="00AD1C4C">
        <w:t>参数，</w:t>
      </w:r>
      <w:proofErr w:type="gramStart"/>
      <w:r w:rsidR="00AD1C4C">
        <w:t>如</w:t>
      </w:r>
      <w:r w:rsidR="00AD1C4C">
        <w:rPr>
          <w:rFonts w:hint="eastAsia"/>
        </w:rPr>
        <w:t>源</w:t>
      </w:r>
      <w:r w:rsidR="00AD1C4C">
        <w:t>目</w:t>
      </w:r>
      <w:proofErr w:type="gramEnd"/>
      <w:r w:rsidR="00AD1C4C">
        <w:rPr>
          <w:rFonts w:hint="eastAsia"/>
        </w:rPr>
        <w:t>IP</w:t>
      </w:r>
      <w:r w:rsidR="00AD1C4C">
        <w:rPr>
          <w:rFonts w:hint="eastAsia"/>
        </w:rPr>
        <w:t>变化</w:t>
      </w:r>
      <w:r w:rsidR="00AD1C4C">
        <w:t>速率</w:t>
      </w:r>
      <w:r w:rsidR="00AD1C4C">
        <w:rPr>
          <w:rFonts w:hint="eastAsia"/>
        </w:rPr>
        <w:t>、</w:t>
      </w:r>
      <w:proofErr w:type="gramStart"/>
      <w:r w:rsidR="00AD1C4C">
        <w:t>源目端口</w:t>
      </w:r>
      <w:proofErr w:type="gramEnd"/>
      <w:r w:rsidR="00AD1C4C">
        <w:rPr>
          <w:rFonts w:hint="eastAsia"/>
        </w:rPr>
        <w:t>变化</w:t>
      </w:r>
      <w:r w:rsidR="00AD1C4C">
        <w:t>速率、数据包</w:t>
      </w:r>
      <w:r w:rsidR="00AD1C4C">
        <w:rPr>
          <w:rFonts w:hint="eastAsia"/>
        </w:rPr>
        <w:t>平均大小</w:t>
      </w:r>
      <w:r w:rsidR="00AD1C4C">
        <w:t>等</w:t>
      </w:r>
      <w:r w:rsidR="00B0529E">
        <w:rPr>
          <w:rFonts w:hint="eastAsia"/>
        </w:rPr>
        <w:t>，</w:t>
      </w:r>
      <w:r w:rsidR="00B0529E">
        <w:t>据此</w:t>
      </w:r>
      <w:r w:rsidR="00B0529E">
        <w:rPr>
          <w:rFonts w:hint="eastAsia"/>
        </w:rPr>
        <w:t>进一步</w:t>
      </w:r>
      <w:r w:rsidR="00B0529E">
        <w:t>判断</w:t>
      </w:r>
      <w:proofErr w:type="gramStart"/>
      <w:r w:rsidR="00B0529E">
        <w:t>哪些源</w:t>
      </w:r>
      <w:proofErr w:type="gramEnd"/>
      <w:r w:rsidR="00B0529E">
        <w:rPr>
          <w:rFonts w:hint="eastAsia"/>
        </w:rPr>
        <w:t>IP</w:t>
      </w:r>
      <w:r w:rsidR="00B0529E">
        <w:rPr>
          <w:rFonts w:hint="eastAsia"/>
        </w:rPr>
        <w:t>地址</w:t>
      </w:r>
      <w:r w:rsidR="00B0529E">
        <w:t>是攻击</w:t>
      </w:r>
      <w:r w:rsidR="00B0529E">
        <w:rPr>
          <w:rFonts w:hint="eastAsia"/>
        </w:rPr>
        <w:t>源</w:t>
      </w:r>
      <w:r w:rsidR="00AD1C4C">
        <w:t>。</w:t>
      </w:r>
    </w:p>
    <w:p w:rsidR="00D764F5" w:rsidRPr="00D764F5" w:rsidRDefault="00D764F5" w:rsidP="004C1184">
      <w:pPr>
        <w:spacing w:before="156" w:after="156"/>
        <w:ind w:firstLine="480"/>
      </w:pPr>
      <w:r>
        <w:rPr>
          <w:rFonts w:hint="eastAsia"/>
        </w:rPr>
        <w:t>最后，</w:t>
      </w:r>
      <w:r>
        <w:t>需要针对检测到的</w:t>
      </w:r>
      <w:r>
        <w:t>DDoS</w:t>
      </w:r>
      <w:r>
        <w:t>流量进行过滤拦截。本文</w:t>
      </w:r>
      <w:r>
        <w:rPr>
          <w:rFonts w:hint="eastAsia"/>
        </w:rPr>
        <w:t>根据两种</w:t>
      </w:r>
      <w:r>
        <w:t>不同的</w:t>
      </w:r>
      <w:r>
        <w:rPr>
          <w:rFonts w:hint="eastAsia"/>
        </w:rPr>
        <w:t> </w:t>
      </w:r>
      <w:r>
        <w:t>DDoS</w:t>
      </w:r>
      <w:r>
        <w:rPr>
          <w:rFonts w:hint="eastAsia"/>
        </w:rPr>
        <w:t>攻击</w:t>
      </w:r>
      <w:r>
        <w:t>类型</w:t>
      </w:r>
      <w:r w:rsidR="009B6BB9">
        <w:rPr>
          <w:rFonts w:hint="eastAsia"/>
        </w:rPr>
        <w:t>将</w:t>
      </w:r>
      <w:r w:rsidR="009B6BB9">
        <w:t>过滤方案分为两种。针对随机源</w:t>
      </w:r>
      <w:r w:rsidR="009B6BB9">
        <w:rPr>
          <w:rFonts w:hint="eastAsia"/>
        </w:rPr>
        <w:t>IP</w:t>
      </w:r>
      <w:r w:rsidR="009B6BB9">
        <w:rPr>
          <w:rFonts w:hint="eastAsia"/>
        </w:rPr>
        <w:t>地址</w:t>
      </w:r>
      <w:r w:rsidR="009B6BB9">
        <w:t>的</w:t>
      </w:r>
      <w:r w:rsidR="009B6BB9">
        <w:t>DDoS</w:t>
      </w:r>
      <w:r w:rsidR="009B6BB9">
        <w:t>攻击</w:t>
      </w:r>
      <w:r w:rsidR="009B6BB9">
        <w:rPr>
          <w:rFonts w:hint="eastAsia"/>
        </w:rPr>
        <w:t>，</w:t>
      </w:r>
      <w:r w:rsidR="00333888">
        <w:rPr>
          <w:rFonts w:hint="eastAsia"/>
        </w:rPr>
        <w:t>将</w:t>
      </w:r>
      <w:r w:rsidR="00333888">
        <w:lastRenderedPageBreak/>
        <w:t>直接</w:t>
      </w:r>
      <w:r w:rsidR="00333888">
        <w:rPr>
          <w:rFonts w:hint="eastAsia"/>
        </w:rPr>
        <w:t>丢弃从</w:t>
      </w:r>
      <w:r w:rsidR="00333888">
        <w:t>接口收到的</w:t>
      </w:r>
      <w:r w:rsidR="00333888">
        <w:rPr>
          <w:rFonts w:hint="eastAsia"/>
        </w:rPr>
        <w:t>所有</w:t>
      </w:r>
      <w:r w:rsidR="00333888">
        <w:t>数据包</w:t>
      </w:r>
      <w:r w:rsidR="00333888">
        <w:rPr>
          <w:rFonts w:hint="eastAsia"/>
        </w:rPr>
        <w:t>，当</w:t>
      </w:r>
      <w:r w:rsidR="00333888">
        <w:t>流量正常时</w:t>
      </w:r>
      <w:r w:rsidR="00333888">
        <w:rPr>
          <w:rFonts w:hint="eastAsia"/>
        </w:rPr>
        <w:t>将</w:t>
      </w:r>
      <w:r w:rsidR="00333888">
        <w:t>放行流量</w:t>
      </w:r>
      <w:r w:rsidR="00333888">
        <w:rPr>
          <w:rFonts w:hint="eastAsia"/>
        </w:rPr>
        <w:t>；</w:t>
      </w:r>
      <w:r w:rsidR="00333888">
        <w:t>针对</w:t>
      </w:r>
      <w:proofErr w:type="gramStart"/>
      <w:r w:rsidR="00333888">
        <w:t>固定源</w:t>
      </w:r>
      <w:proofErr w:type="gramEnd"/>
      <w:r w:rsidR="00333888">
        <w:rPr>
          <w:rFonts w:hint="eastAsia"/>
        </w:rPr>
        <w:t>IP</w:t>
      </w:r>
      <w:r w:rsidR="00333888">
        <w:rPr>
          <w:rFonts w:hint="eastAsia"/>
        </w:rPr>
        <w:t>地址的</w:t>
      </w:r>
      <w:r w:rsidR="00333888">
        <w:t>DDoS</w:t>
      </w:r>
      <w:r w:rsidR="00333888">
        <w:t>攻击</w:t>
      </w:r>
      <w:r w:rsidR="00333888">
        <w:rPr>
          <w:rFonts w:hint="eastAsia"/>
        </w:rPr>
        <w:t>，</w:t>
      </w:r>
      <w:r w:rsidR="00B26D78">
        <w:rPr>
          <w:rFonts w:hint="eastAsia"/>
        </w:rPr>
        <w:t>将丢弃来自检测</w:t>
      </w:r>
      <w:r w:rsidR="00B26D78">
        <w:t>到的异常</w:t>
      </w:r>
      <w:r w:rsidR="00B26D78">
        <w:rPr>
          <w:rFonts w:hint="eastAsia"/>
        </w:rPr>
        <w:t>源</w:t>
      </w:r>
      <w:r w:rsidR="00B26D78">
        <w:rPr>
          <w:rFonts w:hint="eastAsia"/>
        </w:rPr>
        <w:t>IP</w:t>
      </w:r>
      <w:r w:rsidR="00B26D78">
        <w:rPr>
          <w:rFonts w:hint="eastAsia"/>
        </w:rPr>
        <w:t>的</w:t>
      </w:r>
      <w:r w:rsidR="00B26D78">
        <w:t>数据包，当流量正常时</w:t>
      </w:r>
      <w:r w:rsidR="00B26D78">
        <w:rPr>
          <w:rFonts w:hint="eastAsia"/>
        </w:rPr>
        <w:t>将放行</w:t>
      </w:r>
      <w:r w:rsidR="00B26D78">
        <w:t>流量。</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r w:rsidR="00E3684E" w:rsidRPr="00DB0E75">
        <w:rPr>
          <w:rFonts w:ascii="宋体" w:eastAsia="宋体" w:hAnsi="宋体"/>
          <w:sz w:val="24"/>
          <w:szCs w:val="24"/>
        </w:rPr>
        <w:t xml:space="preserve">OpenFlow DDoS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Detection and Protection of DDoS in Software-defined Networks</w:t>
      </w:r>
    </w:p>
    <w:p w:rsidR="00484753" w:rsidRDefault="00484753" w:rsidP="004A1CF5">
      <w:pPr>
        <w:pStyle w:val="a6"/>
        <w:spacing w:before="312"/>
        <w:jc w:val="center"/>
      </w:pPr>
      <w:r>
        <w:rPr>
          <w:rFonts w:hint="eastAsia"/>
        </w:rPr>
        <w:t>Abstract</w:t>
      </w:r>
    </w:p>
    <w:p w:rsidR="00707060" w:rsidRDefault="00707060" w:rsidP="00707060">
      <w:pPr>
        <w:spacing w:before="156" w:after="156"/>
        <w:ind w:firstLine="480"/>
      </w:pPr>
      <w:r>
        <w:t xml:space="preserve">Software-defined network (SDN) is a new type of network architecture that represents the future development of the network. Compared with the traditional network, the SDN's data </w:t>
      </w:r>
      <w:r w:rsidR="002B6C90">
        <w:t xml:space="preserve">plane is separated from </w:t>
      </w:r>
      <w:r>
        <w:t>control plane and the network is programmable. This makes the network under the SDN architecture more flexible and controllable. Distributed Denial of Service (DDoS), distributed denial of service (DDoS) attack is one of the most important issues in the field of network information security. How to quickly detect DDoS attacks and make accurate and effective defenses has always been one of the research hotspots in the field of network information security. This paper studies the detection and protection of DDoS attacks based on SDN networks.</w:t>
      </w:r>
    </w:p>
    <w:p w:rsidR="00707060" w:rsidRDefault="00707060" w:rsidP="00707060">
      <w:pPr>
        <w:spacing w:before="156" w:after="156"/>
        <w:ind w:firstLine="480"/>
      </w:pPr>
      <w:r>
        <w:t xml:space="preserve">First of all, the DDoS attack needs to be detected, that is, to determine whether it has suffered a DDoS attack. When large-scale DDoS attack traffic enters the network, it will inevitably lead to great differences between the state of the network and when it is not attacked. First and foremost is the exponential increase in network bandwidth resource consumption. In this paper, the network bandwidth is limited, and DDoS attacks are detected by setting thresholds for network traffic. When the network traffic </w:t>
      </w:r>
      <w:r>
        <w:lastRenderedPageBreak/>
        <w:t>exceeds the threshold, it is determined that it may suffer DDoS attacks.</w:t>
      </w:r>
    </w:p>
    <w:p w:rsidR="00707060" w:rsidRDefault="00C9140E" w:rsidP="00707060">
      <w:pPr>
        <w:spacing w:before="156" w:after="156"/>
        <w:ind w:firstLine="480"/>
      </w:pPr>
      <w:r>
        <w:t xml:space="preserve">Second, </w:t>
      </w:r>
      <w:r w:rsidR="00482FE9">
        <w:t xml:space="preserve">it is necessary </w:t>
      </w:r>
      <w:r w:rsidR="00707060">
        <w:t>to an</w:t>
      </w:r>
      <w:r w:rsidR="00AC0555">
        <w:t xml:space="preserve">alyze the types of DDoS </w:t>
      </w:r>
      <w:r w:rsidR="00707060">
        <w:t>you are experiencing. This document clas</w:t>
      </w:r>
      <w:r w:rsidR="009D478F">
        <w:t>sifies attacks into DDoS</w:t>
      </w:r>
      <w:r w:rsidR="00707060">
        <w:t xml:space="preserve"> with random sour</w:t>
      </w:r>
      <w:r w:rsidR="00935DCA">
        <w:t>ce IP addresses and DDoS</w:t>
      </w:r>
      <w:r w:rsidR="00707060">
        <w:t xml:space="preserve"> with fixed source IP addresses based on whether the source IP address is rand</w:t>
      </w:r>
      <w:r w:rsidR="007726FF">
        <w:t>omly generated. For DDoS</w:t>
      </w:r>
      <w:r w:rsidR="00707060">
        <w:t xml:space="preserve"> with random source IP addresses, because of the large number of ipv4 addresses, the randomly generated ip address has a low repetition rate. By calculating a fixed number of packets, the source IP address repetition rate and the average number of source IP addresses can be used to determine whether Suffer</w:t>
      </w:r>
      <w:r w:rsidR="00C84DC6">
        <w:t xml:space="preserve">ed the attack. For DDoS </w:t>
      </w:r>
      <w:r w:rsidR="00707060">
        <w:t>with fixed source IP addresses, multiple parameters in a certain number of packets need to be collected, such as source IP change rate, source port change rate, and average packet size. Based on this, you can further determine which source IP addresses are attacks. source.</w:t>
      </w:r>
    </w:p>
    <w:p w:rsidR="004A1CF5" w:rsidRPr="004A1CF5" w:rsidRDefault="00707060" w:rsidP="00707060">
      <w:pPr>
        <w:spacing w:before="156" w:after="156"/>
        <w:ind w:firstLine="480"/>
      </w:pPr>
      <w:r>
        <w:t>Finally, filter interception is required for the detected DDoS traffic. This article divides the filtering scheme into two types based on two</w:t>
      </w:r>
      <w:r w:rsidR="00A25AE6">
        <w:t xml:space="preserve"> different types of DDoS</w:t>
      </w:r>
      <w:r w:rsidR="006F5B58">
        <w:t xml:space="preserve">. For a DDoS </w:t>
      </w:r>
      <w:r>
        <w:t>with a random source IP address, all packets received from the interface will be directly discarded. When the traffic is normal, traffic will</w:t>
      </w:r>
      <w:r w:rsidR="00366D69">
        <w:t xml:space="preserve"> be released. For a DDoS </w:t>
      </w:r>
      <w:r>
        <w:t>with a fixed source IP address, packets from the detected abnormal source IP address will be discarded. The traffic will be released when the traffic is normal.</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eastAsia="宋体" w:cs="Times New Roman"/>
          <w:sz w:val="24"/>
          <w:szCs w:val="24"/>
        </w:rPr>
        <w:t xml:space="preserve">OpenFlow </w:t>
      </w:r>
      <w:r w:rsidR="00C43AC2">
        <w:rPr>
          <w:rFonts w:eastAsia="宋体" w:cs="Times New Roman"/>
          <w:sz w:val="24"/>
          <w:szCs w:val="24"/>
        </w:rPr>
        <w:t xml:space="preserve"> </w:t>
      </w:r>
      <w:r w:rsidR="008515CB" w:rsidRPr="008515CB">
        <w:rPr>
          <w:rFonts w:eastAsia="宋体" w:cs="Times New Roman"/>
          <w:sz w:val="24"/>
          <w:szCs w:val="24"/>
        </w:rPr>
        <w:t xml:space="preserve">DDoS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bookmarkStart w:id="0" w:name="_Toc515051923"/>
      <w:r>
        <w:rPr>
          <w:rFonts w:hint="eastAsia"/>
        </w:rPr>
        <w:t>绪论</w:t>
      </w:r>
      <w:bookmarkEnd w:id="0"/>
    </w:p>
    <w:p w:rsidR="005C6BA5" w:rsidRPr="005C6BA5" w:rsidRDefault="005C7999" w:rsidP="00DB475B">
      <w:pPr>
        <w:pStyle w:val="a0"/>
      </w:pPr>
      <w:bookmarkStart w:id="1" w:name="_Toc515051924"/>
      <w:r>
        <w:rPr>
          <w:rFonts w:hint="eastAsia"/>
        </w:rPr>
        <w:t>课题研究背景与</w:t>
      </w:r>
      <w:r>
        <w:t>研究现状</w:t>
      </w:r>
      <w:bookmarkEnd w:id="1"/>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r>
        <w:rPr>
          <w:rFonts w:hint="eastAsia"/>
        </w:rPr>
        <w:t>DDoS</w:t>
      </w:r>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r>
        <w:rPr>
          <w:rFonts w:hint="eastAsia"/>
        </w:rPr>
        <w:t>DDoS</w:t>
      </w:r>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r>
        <w:t>DD</w:t>
      </w:r>
      <w:r>
        <w:rPr>
          <w:rFonts w:hint="eastAsia"/>
        </w:rPr>
        <w:t>oS)</w:t>
      </w:r>
      <w:r>
        <w:rPr>
          <w:rFonts w:hint="eastAsia"/>
        </w:rPr>
        <w:t>攻击则是最严重的</w:t>
      </w:r>
      <w:proofErr w:type="gramStart"/>
      <w:r>
        <w:rPr>
          <w:rFonts w:hint="eastAsia"/>
        </w:rPr>
        <w:t>的</w:t>
      </w:r>
      <w:proofErr w:type="gramEnd"/>
      <w:r>
        <w:rPr>
          <w:rFonts w:hint="eastAsia"/>
        </w:rPr>
        <w:t>安全威胁之一。随着云计算技术的不断发展，</w:t>
      </w:r>
      <w:r>
        <w:rPr>
          <w:rFonts w:hint="eastAsia"/>
        </w:rPr>
        <w:t>DDoS</w:t>
      </w:r>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r>
        <w:rPr>
          <w:rFonts w:hint="eastAsia"/>
        </w:rPr>
        <w:t>DDoS</w:t>
      </w:r>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r>
        <w:rPr>
          <w:rFonts w:hint="eastAsia"/>
        </w:rPr>
        <w:t>DDoS</w:t>
      </w:r>
      <w:r>
        <w:rPr>
          <w:rFonts w:hint="eastAsia"/>
        </w:rPr>
        <w:t>攻击主要有两种类型，分别是以网络为中心的</w:t>
      </w:r>
      <w:r>
        <w:rPr>
          <w:rFonts w:hint="eastAsia"/>
        </w:rPr>
        <w:t>DDoS</w:t>
      </w:r>
      <w:r>
        <w:rPr>
          <w:rFonts w:hint="eastAsia"/>
        </w:rPr>
        <w:t>攻击和应用层为中心的</w:t>
      </w:r>
      <w:r>
        <w:rPr>
          <w:rFonts w:hint="eastAsia"/>
        </w:rPr>
        <w:t>DDoS</w:t>
      </w:r>
      <w:r>
        <w:rPr>
          <w:rFonts w:hint="eastAsia"/>
        </w:rPr>
        <w:t>攻击。以网络为中心</w:t>
      </w:r>
      <w:r>
        <w:rPr>
          <w:rFonts w:hint="eastAsia"/>
        </w:rPr>
        <w:lastRenderedPageBreak/>
        <w:t>的</w:t>
      </w:r>
      <w:r>
        <w:rPr>
          <w:rFonts w:hint="eastAsia"/>
        </w:rPr>
        <w:t>DDoS</w:t>
      </w:r>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5A3EBE" w:rsidRPr="005A3EBE" w:rsidRDefault="007D65B2" w:rsidP="00DB475B">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bookmarkStart w:id="2" w:name="_Toc515051925"/>
      <w:r>
        <w:rPr>
          <w:rFonts w:hint="eastAsia"/>
        </w:rPr>
        <w:t>课题</w:t>
      </w:r>
      <w:r>
        <w:t>研究意义</w:t>
      </w:r>
      <w:bookmarkEnd w:id="2"/>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OpenFlow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虽然SDN得到了众多IT企业巨头的青睐，几乎代表了网络未来发展的趋势，但是SDN的安全体系还处于初级阶段，对于DDoS这种老牌的攻击手段还没有一个很完善的解决方案。各大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厂商所采取的解决方案主要有路由黑洞和流量清洗两种，然而都是治标不治本，前者会误杀正常流量，后者的代价又过于高昂。所以，如何在SDN网络中有效的抑制DDoS攻击是网络安全领域的一个重点研究课题。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本次毕业设计的重点有两个方面，分别是SDN这种新型的网络架构思想以及在这种新型网络架构中的DDoS攻击的检测和防护。通过开发DDoS监控程序，部署在SDN网络中，能够根据不同类型的DDoS</w:t>
      </w:r>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bookmarkStart w:id="3" w:name="_Toc515051926"/>
      <w:r>
        <w:rPr>
          <w:rFonts w:hint="eastAsia"/>
        </w:rPr>
        <w:t>论文</w:t>
      </w:r>
      <w:r>
        <w:t>的结构安排</w:t>
      </w:r>
      <w:bookmarkEnd w:id="3"/>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r w:rsidR="009B6DBF">
        <w:rPr>
          <w:rFonts w:hint="eastAsia"/>
        </w:rPr>
        <w:t>DDoS</w:t>
      </w:r>
      <w:r w:rsidR="009B6DBF">
        <w:t>攻击的</w:t>
      </w:r>
      <w:r w:rsidR="001E761C">
        <w:rPr>
          <w:rFonts w:hint="eastAsia"/>
        </w:rPr>
        <w:t>研究</w:t>
      </w:r>
      <w:r w:rsidR="001E761C">
        <w:t>背景、</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r w:rsidR="0014242A">
        <w:t>DDoS</w:t>
      </w:r>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8478AE">
        <w:rPr>
          <w:rFonts w:hint="eastAsia"/>
        </w:rPr>
        <w:t>仿真</w:t>
      </w:r>
      <w:r w:rsidR="008478AE">
        <w:t>过程</w:t>
      </w:r>
      <w:r w:rsidR="009C647E">
        <w:rPr>
          <w:rFonts w:hint="eastAsia"/>
        </w:rPr>
        <w:t>以及</w:t>
      </w:r>
      <w:r w:rsidR="00812DAE">
        <w:rPr>
          <w:rFonts w:hint="eastAsia"/>
        </w:rPr>
        <w:t>最终</w:t>
      </w:r>
      <w:r w:rsidR="00446B54">
        <w:rPr>
          <w:rFonts w:hint="eastAsia"/>
        </w:rPr>
        <w:t>的</w:t>
      </w:r>
      <w:r w:rsidR="00C24CDB">
        <w:rPr>
          <w:rFonts w:hint="eastAsia"/>
        </w:rPr>
        <w:t>仿真</w:t>
      </w:r>
      <w:r w:rsidR="00812DAE">
        <w:t>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027CE1">
        <w:rPr>
          <w:rFonts w:hint="eastAsia"/>
        </w:rPr>
        <w:t>展望</w:t>
      </w:r>
      <w:r w:rsidR="00027CE1">
        <w:t>未来</w:t>
      </w:r>
      <w:r w:rsidR="00103A3F">
        <w:rPr>
          <w:rFonts w:hint="eastAsia"/>
        </w:rPr>
        <w:t>。</w:t>
      </w:r>
    </w:p>
    <w:p w:rsidR="00484753" w:rsidRDefault="00CB0E95" w:rsidP="00484753">
      <w:pPr>
        <w:pStyle w:val="a"/>
        <w:spacing w:before="312" w:after="312"/>
      </w:pPr>
      <w:bookmarkStart w:id="4" w:name="_Toc515051927"/>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r w:rsidR="00363137">
        <w:rPr>
          <w:rFonts w:hint="eastAsia"/>
        </w:rPr>
        <w:t>DD</w:t>
      </w:r>
      <w:r w:rsidR="00363137">
        <w:t>oS</w:t>
      </w:r>
      <w:r w:rsidR="00363137">
        <w:rPr>
          <w:rFonts w:hint="eastAsia"/>
        </w:rPr>
        <w:t>攻击</w:t>
      </w:r>
      <w:bookmarkEnd w:id="4"/>
    </w:p>
    <w:p w:rsidR="00D375BD" w:rsidRDefault="00A37768" w:rsidP="00D375BD">
      <w:pPr>
        <w:pStyle w:val="a0"/>
      </w:pPr>
      <w:bookmarkStart w:id="5" w:name="_Toc515051928"/>
      <w:r>
        <w:rPr>
          <w:rFonts w:hint="eastAsia"/>
        </w:rPr>
        <w:t>软件定义</w:t>
      </w:r>
      <w:r>
        <w:t>网络</w:t>
      </w:r>
      <w:bookmarkEnd w:id="5"/>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bookmarkStart w:id="6" w:name="_Toc515051929"/>
      <w:r>
        <w:rPr>
          <w:rFonts w:hint="eastAsia"/>
        </w:rPr>
        <w:t>SDN</w:t>
      </w:r>
      <w:r>
        <w:rPr>
          <w:rFonts w:hint="eastAsia"/>
        </w:rPr>
        <w:t>的</w:t>
      </w:r>
      <w:r w:rsidR="00A4704D">
        <w:rPr>
          <w:rFonts w:hint="eastAsia"/>
        </w:rPr>
        <w:t>模型</w:t>
      </w:r>
      <w:r w:rsidR="00A4704D">
        <w:t>架构</w:t>
      </w:r>
      <w:bookmarkEnd w:id="6"/>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DF297E" w:rsidRDefault="00DF297E"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DF297E" w:rsidRDefault="00DF297E"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DF297E" w:rsidRDefault="00DF297E"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E84F44" w:rsidRDefault="00DF297E"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DF297E" w:rsidRPr="00E84F44" w:rsidRDefault="00DF297E"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E84F44" w:rsidRDefault="00DF297E"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DF297E" w:rsidRPr="00E84F44" w:rsidRDefault="00DF297E"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r w:rsidRPr="00E84F44">
        <w:rPr>
          <w:sz w:val="18"/>
          <w:szCs w:val="18"/>
        </w:rPr>
        <w:t xml:space="preserve">API  </w:t>
      </w:r>
      <w:r>
        <w:t xml:space="preserve">  </w:t>
      </w:r>
      <w:r w:rsidR="00E84F44">
        <w:t xml:space="preserve"> </w:t>
      </w:r>
      <w:r w:rsidRPr="00E84F44">
        <w:rPr>
          <w:sz w:val="18"/>
          <w:szCs w:val="18"/>
        </w:rPr>
        <w:t>API</w:t>
      </w:r>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DF297E" w:rsidRDefault="00DF297E"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DF297E" w:rsidRDefault="00DF297E"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DF297E" w:rsidRDefault="00DF297E"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DF297E" w:rsidRPr="009D725B" w:rsidRDefault="00DF297E"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E84F44" w:rsidRDefault="00DF297E"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DF297E" w:rsidRPr="00E84F44" w:rsidRDefault="00DF297E"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DF297E" w:rsidRPr="009D725B" w:rsidRDefault="00DF297E"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DF297E" w:rsidRPr="009D725B" w:rsidRDefault="00DF297E"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DF297E" w:rsidRPr="009D725B" w:rsidRDefault="00DF297E"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r w:rsidR="009F6E57">
        <w:rPr>
          <w:rFonts w:hint="eastAsia"/>
        </w:rPr>
        <w:t>OpenFlow)</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r w:rsidR="0080731D">
        <w:t>OpenDayLight</w:t>
      </w:r>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r w:rsidR="000C0B01">
        <w:rPr>
          <w:rFonts w:hint="eastAsia"/>
        </w:rPr>
        <w:t>FloodLight</w:t>
      </w:r>
      <w:r w:rsidR="000C0B01">
        <w:rPr>
          <w:rFonts w:hint="eastAsia"/>
        </w:rPr>
        <w:t>、</w:t>
      </w:r>
      <w:r w:rsidR="000C0B01">
        <w:rPr>
          <w:rFonts w:hint="eastAsia"/>
        </w:rPr>
        <w:t>Ryu</w:t>
      </w:r>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bookmarkStart w:id="7" w:name="_Toc515051930"/>
      <w:r>
        <w:rPr>
          <w:rFonts w:hint="eastAsia"/>
        </w:rPr>
        <w:t>SDN</w:t>
      </w:r>
      <w:r>
        <w:rPr>
          <w:rFonts w:hint="eastAsia"/>
        </w:rPr>
        <w:t>的</w:t>
      </w:r>
      <w:r>
        <w:t>优势</w:t>
      </w:r>
      <w:bookmarkEnd w:id="7"/>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bookmarkStart w:id="8" w:name="_Toc515051931"/>
      <w:r>
        <w:rPr>
          <w:rFonts w:hint="eastAsia"/>
        </w:rPr>
        <w:t>分布式</w:t>
      </w:r>
      <w:r>
        <w:t>拒绝服务攻击</w:t>
      </w:r>
      <w:bookmarkEnd w:id="8"/>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bookmarkStart w:id="9" w:name="_Toc515051932"/>
      <w:r>
        <w:rPr>
          <w:rFonts w:hint="eastAsia"/>
        </w:rPr>
        <w:t>DDoS</w:t>
      </w:r>
      <w:r>
        <w:rPr>
          <w:rFonts w:hint="eastAsia"/>
        </w:rPr>
        <w:t>的攻击</w:t>
      </w:r>
      <w:r>
        <w:t>类型</w:t>
      </w:r>
      <w:bookmarkEnd w:id="9"/>
    </w:p>
    <w:p w:rsidR="00325B5A" w:rsidRDefault="00132673" w:rsidP="00325B5A">
      <w:pPr>
        <w:ind w:firstLine="480"/>
      </w:pPr>
      <w:r>
        <w:rPr>
          <w:rFonts w:hint="eastAsia"/>
        </w:rPr>
        <w:t>由于</w:t>
      </w:r>
      <w:r>
        <w:t>DDoS</w:t>
      </w:r>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4818F6" w:rsidRDefault="004C7C10" w:rsidP="004C7C10">
      <w:pPr>
        <w:pStyle w:val="af2"/>
        <w:numPr>
          <w:ilvl w:val="0"/>
          <w:numId w:val="16"/>
        </w:numPr>
        <w:ind w:firstLineChars="0"/>
      </w:pPr>
      <w:r>
        <w:t>带宽资源消耗</w:t>
      </w:r>
      <w:r w:rsidR="00FA7E1E">
        <w:rPr>
          <w:rFonts w:hint="eastAsia"/>
        </w:rPr>
        <w:t>型</w:t>
      </w:r>
      <w:r>
        <w:t>攻击：</w:t>
      </w:r>
    </w:p>
    <w:p w:rsidR="000D6FA0" w:rsidRDefault="001B57C3" w:rsidP="004818F6">
      <w:pPr>
        <w:ind w:firstLine="480"/>
      </w:pPr>
      <w:r>
        <w:rPr>
          <w:rFonts w:hint="eastAsia"/>
        </w:rPr>
        <w:t>该</w:t>
      </w:r>
      <w:r>
        <w:t>攻击的目的</w:t>
      </w:r>
      <w:r>
        <w:rPr>
          <w:rFonts w:hint="eastAsia"/>
        </w:rPr>
        <w:t>是</w:t>
      </w:r>
      <w:r>
        <w:t>打满目标主机的</w:t>
      </w:r>
      <w:r>
        <w:rPr>
          <w:rFonts w:hint="eastAsia"/>
        </w:rPr>
        <w:t>带宽</w:t>
      </w:r>
      <w:r>
        <w:t>，使得目标</w:t>
      </w:r>
      <w:r>
        <w:rPr>
          <w:rFonts w:hint="eastAsia"/>
        </w:rPr>
        <w:t>主机带宽</w:t>
      </w:r>
      <w:r>
        <w:t>资源耗尽，</w:t>
      </w:r>
      <w:r>
        <w:rPr>
          <w:rFonts w:hint="eastAsia"/>
        </w:rPr>
        <w:t>无法</w:t>
      </w:r>
      <w:r>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818F6" w:rsidRDefault="004C7C10" w:rsidP="004C7C10">
      <w:pPr>
        <w:pStyle w:val="af2"/>
        <w:numPr>
          <w:ilvl w:val="0"/>
          <w:numId w:val="16"/>
        </w:numPr>
        <w:ind w:firstLineChars="0"/>
      </w:pPr>
      <w:r>
        <w:rPr>
          <w:rFonts w:hint="eastAsia"/>
        </w:rPr>
        <w:t>系统</w:t>
      </w:r>
      <w:r>
        <w:t>资源消耗</w:t>
      </w:r>
      <w:r w:rsidR="008B0CF3">
        <w:rPr>
          <w:rFonts w:hint="eastAsia"/>
        </w:rPr>
        <w:t>型</w:t>
      </w:r>
      <w:r>
        <w:t>攻击：</w:t>
      </w:r>
    </w:p>
    <w:p w:rsidR="004C7C10" w:rsidRDefault="003E4A55" w:rsidP="004818F6">
      <w:pPr>
        <w:ind w:firstLine="480"/>
      </w:pPr>
      <w:r>
        <w:rPr>
          <w:rFonts w:hint="eastAsia"/>
        </w:rPr>
        <w:t>该</w:t>
      </w:r>
      <w:r>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4818F6"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p>
    <w:p w:rsidR="0070795E" w:rsidRPr="000D6FA0" w:rsidRDefault="00AA41BD" w:rsidP="004818F6">
      <w:pPr>
        <w:ind w:firstLine="480"/>
      </w:pPr>
      <w:r>
        <w:rPr>
          <w:rFonts w:hint="eastAsia"/>
        </w:rPr>
        <w:t>该</w:t>
      </w:r>
      <w:r>
        <w:t>攻击利用</w:t>
      </w:r>
      <w:r>
        <w:rPr>
          <w:rFonts w:hint="eastAsia"/>
        </w:rPr>
        <w:t>服务器</w:t>
      </w:r>
      <w:r>
        <w:t>处理请求</w:t>
      </w:r>
      <w:r>
        <w:rPr>
          <w:rFonts w:hint="eastAsia"/>
        </w:rPr>
        <w:t>能力</w:t>
      </w:r>
      <w:r>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bookmarkStart w:id="10" w:name="_Toc515051933"/>
      <w:r>
        <w:rPr>
          <w:rFonts w:hint="eastAsia"/>
        </w:rPr>
        <w:t>DDoS</w:t>
      </w:r>
      <w:r>
        <w:t>的危害性</w:t>
      </w:r>
      <w:bookmarkEnd w:id="10"/>
    </w:p>
    <w:p w:rsidR="008901F0" w:rsidRPr="008901F0" w:rsidRDefault="00025022" w:rsidP="008901F0">
      <w:pPr>
        <w:ind w:firstLine="480"/>
      </w:pPr>
      <w:r>
        <w:rPr>
          <w:rFonts w:hint="eastAsia"/>
        </w:rPr>
        <w:lastRenderedPageBreak/>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r>
        <w:rPr>
          <w:rFonts w:hint="eastAsia"/>
        </w:rPr>
        <w:t>DD</w:t>
      </w:r>
      <w:r>
        <w:t>oS</w:t>
      </w:r>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r w:rsidR="00B57019">
        <w:rPr>
          <w:rFonts w:hint="eastAsia"/>
        </w:rPr>
        <w:t>DDoS</w:t>
      </w:r>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r w:rsidR="00DD4AB9">
        <w:rPr>
          <w:rFonts w:hint="eastAsia"/>
        </w:rPr>
        <w:t>DD</w:t>
      </w:r>
      <w:r w:rsidR="00DD4AB9">
        <w:t>oS</w:t>
      </w:r>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A9710C" w:rsidP="00A75A45">
      <w:pPr>
        <w:pStyle w:val="a1"/>
        <w:spacing w:before="156" w:after="156"/>
        <w:ind w:left="480"/>
      </w:pPr>
      <w:bookmarkStart w:id="11" w:name="_Toc515051934"/>
      <w:r>
        <w:rPr>
          <w:rFonts w:hint="eastAsia"/>
        </w:rPr>
        <w:t>已有</w:t>
      </w:r>
      <w:r w:rsidR="005D04BB">
        <w:t>的检测</w:t>
      </w:r>
      <w:r w:rsidR="005D04BB">
        <w:rPr>
          <w:rFonts w:hint="eastAsia"/>
        </w:rPr>
        <w:t>和</w:t>
      </w:r>
      <w:r>
        <w:t>防护</w:t>
      </w:r>
      <w:r>
        <w:rPr>
          <w:rFonts w:hint="eastAsia"/>
        </w:rPr>
        <w:t>算法</w:t>
      </w:r>
      <w:bookmarkEnd w:id="11"/>
    </w:p>
    <w:p w:rsidR="0049297C" w:rsidRDefault="00571B7D" w:rsidP="004F6260">
      <w:pPr>
        <w:ind w:firstLine="480"/>
      </w:pPr>
      <w:r>
        <w:rPr>
          <w:rFonts w:hint="eastAsia"/>
        </w:rPr>
        <w:t>由于</w:t>
      </w:r>
      <w:r>
        <w:t>DDoS</w:t>
      </w:r>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r w:rsidR="00D22270">
        <w:rPr>
          <w:rFonts w:hint="eastAsia"/>
        </w:rPr>
        <w:t>DD</w:t>
      </w:r>
      <w:r w:rsidR="00D22270">
        <w:t>oS</w:t>
      </w:r>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r w:rsidR="00BA5413">
        <w:rPr>
          <w:rFonts w:hint="eastAsia"/>
        </w:rPr>
        <w:t>OpenFlow</w:t>
      </w:r>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484753" w:rsidRDefault="006F2181" w:rsidP="005F2ADA">
      <w:pPr>
        <w:ind w:firstLine="480"/>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E76730" w:rsidRDefault="00E76730" w:rsidP="00E76730">
      <w:pPr>
        <w:pStyle w:val="a"/>
        <w:spacing w:before="312" w:after="312"/>
      </w:pPr>
      <w:bookmarkStart w:id="12" w:name="_Toc515051935"/>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bookmarkEnd w:id="12"/>
    </w:p>
    <w:p w:rsidR="00F717CB" w:rsidRDefault="003D2A75" w:rsidP="00F717CB">
      <w:pPr>
        <w:pStyle w:val="a0"/>
      </w:pPr>
      <w:bookmarkStart w:id="13" w:name="_Toc515051936"/>
      <w:r>
        <w:rPr>
          <w:rFonts w:hint="eastAsia"/>
        </w:rPr>
        <w:t>方案</w:t>
      </w:r>
      <w:r w:rsidR="00F3438E">
        <w:rPr>
          <w:rFonts w:hint="eastAsia"/>
        </w:rPr>
        <w:t>模型</w:t>
      </w:r>
      <w:bookmarkEnd w:id="13"/>
    </w:p>
    <w:p w:rsidR="00F3438E" w:rsidRDefault="0073641C" w:rsidP="00F3438E">
      <w:pPr>
        <w:ind w:firstLine="480"/>
        <w:rPr>
          <w:rFonts w:hint="eastAsia"/>
        </w:rPr>
      </w:pPr>
      <w:r>
        <w:rPr>
          <w:rFonts w:hint="eastAsia"/>
        </w:rPr>
        <w:t>方案</w:t>
      </w:r>
      <w:r>
        <w:t>模型如图</w:t>
      </w:r>
      <w:r>
        <w:rPr>
          <w:rFonts w:hint="eastAsia"/>
        </w:rPr>
        <w:t>3.1</w:t>
      </w:r>
      <w:r>
        <w:rPr>
          <w:rFonts w:hint="eastAsia"/>
        </w:rPr>
        <w:t>所示</w:t>
      </w:r>
      <w:r>
        <w:t>。</w:t>
      </w:r>
    </w:p>
    <w:p w:rsidR="00944953" w:rsidRDefault="00394DAE" w:rsidP="00B17C75">
      <w:pPr>
        <w:ind w:firstLineChars="0" w:firstLine="0"/>
        <w:jc w:val="center"/>
      </w:pPr>
      <w:r>
        <w:rPr>
          <w:noProof/>
        </w:rPr>
        <w:lastRenderedPageBreak/>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38100</wp:posOffset>
                </wp:positionV>
                <wp:extent cx="723900" cy="2879725"/>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797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43" type="#_x0000_t68" style="position:absolute;left:0;text-align:left;margin-left:340.5pt;margin-top:3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" adj="2715" fillcolor="#5b9bd5 [3204]" strokecolor="#1f4d78 [1604]" strokeweight="1pt">
                <v:textbox>
                  <w:txbxContent>
                    <w:p w:rsidR="00DF297E" w:rsidRDefault="00DF297E" w:rsidP="00CF7F9C">
                      <w:pPr>
                        <w:ind w:firstLineChars="0" w:firstLine="0"/>
                        <w:jc w:val="center"/>
                      </w:pPr>
                      <w:r>
                        <w:rPr>
                          <w:rFonts w:hint="eastAsia"/>
                        </w:rPr>
                        <w:t>流量</w:t>
                      </w:r>
                      <w:r>
                        <w:t>方向</w:t>
                      </w:r>
                    </w:p>
                  </w:txbxContent>
                </v:textbox>
              </v:shape>
            </w:pict>
          </mc:Fallback>
        </mc:AlternateContent>
      </w:r>
      <w:r w:rsidR="00880EEC">
        <w:rPr>
          <w:noProof/>
        </w:rPr>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4"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LxF/4SeAgAAfwUAAA4AAAAAAAAAAAAAAAAALgIAAGRycy9l&#10;Mm9Eb2MueG1sUEsBAi0AFAAGAAgAAAAhAGQRcPTcAAAACAEAAA8AAAAAAAAAAAAAAAAA+AQAAGRy&#10;cy9kb3ducmV2LnhtbFBLBQYAAAAABAAEAPMAAAABBgAAAAA=&#10;" fillcolor="yellow" strokecolor="#1f4d78 [1604]" strokeweight="1pt">
                <v:textbox>
                  <w:txbxContent>
                    <w:p w:rsidR="00DF297E" w:rsidRDefault="00DF297E" w:rsidP="00BE6469">
                      <w:pPr>
                        <w:ind w:firstLineChars="0" w:firstLine="0"/>
                        <w:jc w:val="center"/>
                      </w:pPr>
                      <w:r>
                        <w:rPr>
                          <w:rFonts w:hint="eastAsia"/>
                        </w:rPr>
                        <w:t>转发</w:t>
                      </w:r>
                      <w:r>
                        <w:t>层</w:t>
                      </w:r>
                    </w:p>
                  </w:txbxContent>
                </v:textbox>
              </v:rect>
            </w:pict>
          </mc:Fallback>
        </mc:AlternateContent>
      </w:r>
      <w:r w:rsidR="002855AD">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5"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" fillcolor="yellow" strokecolor="#1f4d78 [1604]" strokeweight="1pt">
                <v:textbox>
                  <w:txbxContent>
                    <w:p w:rsidR="00DF297E" w:rsidRDefault="00DF297E" w:rsidP="00D0351A">
                      <w:pPr>
                        <w:ind w:firstLineChars="0" w:firstLine="0"/>
                        <w:jc w:val="center"/>
                      </w:pPr>
                      <w:r>
                        <w:rPr>
                          <w:rFonts w:hint="eastAsia"/>
                        </w:rPr>
                        <w:t>检测</w:t>
                      </w:r>
                      <w:r>
                        <w:t>层</w:t>
                      </w:r>
                    </w:p>
                  </w:txbxContent>
                </v:textbox>
              </v:rect>
            </w:pict>
          </mc:Fallback>
        </mc:AlternateContent>
      </w:r>
      <w:r w:rsidR="002855AD">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6"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" fillcolor="yellow" strokecolor="#1f4d78 [1604]" strokeweight="1pt">
                <v:textbox>
                  <w:txbxContent>
                    <w:p w:rsidR="00DF297E" w:rsidRDefault="00DF297E"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7"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tn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" fillcolor="#5b9bd5 [3204]" strokecolor="#1f4d78 [1604]" strokeweight="1pt">
                <v:textbox>
                  <w:txbxContent>
                    <w:p w:rsidR="00DF297E" w:rsidRDefault="00DF297E"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8"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NO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" fillcolor="#5b9bd5 [3204]" strokecolor="#1f4d78 [1604]" strokeweight="1pt">
                <v:textbox>
                  <w:txbxContent>
                    <w:p w:rsidR="00DF297E" w:rsidRDefault="00DF297E"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9"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l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" fillcolor="#5b9bd5 [3204]" strokecolor="#1f4d78 [1604]" strokeweight="1pt">
                <v:textbox>
                  <w:txbxContent>
                    <w:p w:rsidR="00DF297E" w:rsidRDefault="00DF297E"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50"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Of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9m+oGsod1R2hH4evJMXNdF/KXy4EUgDQBWj&#10;oQ7XtGgDbcFh2HFWAX7503m0p74kLWctDVTB/eeNQMWZ+WCpY4+ns1mcwCTM5m9zEvCpZv1UYzfN&#10;GVDlpvR8OJm20T6Y/VYjNPc0+6sYlVTCSopdcBlwL5yFftDp9ZBqtUpmNHVOhEt762QEj0TH9rrr&#10;7gW6oQcDde8V7IdPLJ61Ym8bPS2sNgF0nfo0Ut3zOpSAJjb10vC6xCfhqZysHt/A5W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mjxzn4wCAABLBQAADgAAAAAAAAAAAAAAAAAuAgAAZHJzL2Uyb0RvYy54bWxQSwECLQAUAAYA&#10;CAAAACEAJ5vp4tsAAAALAQAADwAAAAAAAAAAAAAAAADmBAAAZHJzL2Rvd25yZXYueG1sUEsFBgAA&#10;AAAEAAQA8wAAAO4FAAAAAA==&#10;" fillcolor="#5b9bd5 [3204]" strokecolor="#1f4d78 [1604]" strokeweight="1pt">
                <v:textbox>
                  <w:txbxContent>
                    <w:p w:rsidR="00DF297E" w:rsidRDefault="00DF297E"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1"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Zq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s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EUOhmqLAgAASwUAAA4AAAAAAAAAAAAAAAAALgIAAGRycy9lMm9Eb2MueG1sUEsBAi0AFAAGAAgA&#10;AAAhAJSQ4pXaAAAACwEAAA8AAAAAAAAAAAAAAAAA5QQAAGRycy9kb3ducmV2LnhtbFBLBQYAAAAA&#10;BAAEAPMAAADsBQAAAAA=&#10;" fillcolor="#5b9bd5 [3204]" strokecolor="#1f4d78 [1604]" strokeweight="1pt">
                <v:textbox>
                  <w:txbxContent>
                    <w:p w:rsidR="00DF297E" w:rsidRDefault="00DF297E" w:rsidP="0022748E">
                      <w:pPr>
                        <w:ind w:firstLineChars="0" w:firstLine="0"/>
                        <w:jc w:val="center"/>
                      </w:pPr>
                      <w:r>
                        <w:rPr>
                          <w:rFonts w:hint="eastAsia"/>
                        </w:rPr>
                        <w:t>网络</w:t>
                      </w:r>
                      <w:r>
                        <w:t>接口</w:t>
                      </w:r>
                    </w:p>
                  </w:txbxContent>
                </v:textbox>
              </v:rect>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E07AA7">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bookmarkStart w:id="14" w:name="_Toc515051937"/>
      <w:r>
        <w:rPr>
          <w:rFonts w:hint="eastAsia"/>
        </w:rPr>
        <w:t>流量</w:t>
      </w:r>
      <w:r>
        <w:t>阈值检测模块</w:t>
      </w:r>
      <w:bookmarkEnd w:id="14"/>
    </w:p>
    <w:p w:rsidR="00500D33" w:rsidRDefault="004429BF" w:rsidP="00500D33">
      <w:pPr>
        <w:ind w:firstLine="480"/>
      </w:pPr>
      <w:r>
        <w:rPr>
          <w:rFonts w:hint="eastAsia"/>
        </w:rPr>
        <w:t>该模块</w:t>
      </w:r>
      <w:r>
        <w:t>主要用于流量检测</w:t>
      </w:r>
      <w:r w:rsidR="00112444">
        <w:rPr>
          <w:rFonts w:hint="eastAsia"/>
        </w:rPr>
        <w:t>，即实时监测每个</w:t>
      </w:r>
      <w:r w:rsidR="00112444">
        <w:rPr>
          <w:rFonts w:hint="eastAsia"/>
        </w:rPr>
        <w:t>OpenFlow</w:t>
      </w:r>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r w:rsidR="00785BE5">
        <w:t>pkgs/s</w:t>
      </w:r>
      <w:r w:rsidR="00785BE5">
        <w:rPr>
          <w:rFonts w:hint="eastAsia"/>
        </w:rPr>
        <w:t>)</w:t>
      </w:r>
      <w:r w:rsidR="00785BE5">
        <w:rPr>
          <w:rFonts w:hint="eastAsia"/>
        </w:rPr>
        <w:t>，</w:t>
      </w:r>
      <w:r w:rsidR="00785BE5">
        <w:t>出接口包速率</w:t>
      </w:r>
      <w:r w:rsidR="00785BE5">
        <w:rPr>
          <w:rFonts w:hint="eastAsia"/>
        </w:rPr>
        <w:t>(</w:t>
      </w:r>
      <w:r w:rsidR="00785BE5">
        <w:t>pkgs/s</w:t>
      </w:r>
      <w:r w:rsidR="00785BE5">
        <w:rPr>
          <w:rFonts w:hint="eastAsia"/>
        </w:rPr>
        <w:t>)</w:t>
      </w:r>
      <w:r w:rsidR="008E08E1">
        <w:rPr>
          <w:rFonts w:hint="eastAsia"/>
        </w:rPr>
        <w:t>，</w:t>
      </w:r>
      <w:r w:rsidR="008E08E1">
        <w:t>也是流量</w:t>
      </w:r>
      <w:r w:rsidR="008E08E1">
        <w:rPr>
          <w:rFonts w:hint="eastAsia"/>
        </w:rPr>
        <w:t>阈值</w:t>
      </w:r>
      <w:r w:rsidR="008E08E1">
        <w:t>检测模块中的四个阈值</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r w:rsidR="00FB4D11">
        <w:rPr>
          <w:rFonts w:hint="eastAsia"/>
        </w:rPr>
        <w:t>DD</w:t>
      </w:r>
      <w:r w:rsidR="00FB4D11">
        <w:t>oS</w:t>
      </w:r>
      <w:r w:rsidR="00FB4D11">
        <w:t>攻击中可能存在</w:t>
      </w:r>
      <w:r w:rsidR="00FB4D11">
        <w:rPr>
          <w:rFonts w:hint="eastAsia"/>
        </w:rPr>
        <w:t>数据包长度很小</w:t>
      </w:r>
      <w:r w:rsidR="008853D9">
        <w:rPr>
          <w:rFonts w:hint="eastAsia"/>
        </w:rPr>
        <w:t>但是</w:t>
      </w:r>
      <w:r w:rsidR="008853D9">
        <w:t>数据</w:t>
      </w:r>
      <w:r w:rsidR="00A855BD">
        <w:rPr>
          <w:rFonts w:hint="eastAsia"/>
        </w:rPr>
        <w:t>包</w:t>
      </w:r>
      <w:r w:rsidR="00A855BD">
        <w:t>数量</w:t>
      </w:r>
      <w:r w:rsidR="008853D9">
        <w:t>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r w:rsidR="009C1D9A">
        <w:rPr>
          <w:rFonts w:hint="eastAsia"/>
        </w:rPr>
        <w:t>DDoS</w:t>
      </w:r>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r w:rsidR="007322B4">
        <w:rPr>
          <w:rFonts w:hint="eastAsia"/>
        </w:rPr>
        <w:t>DDoS</w:t>
      </w:r>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bookmarkStart w:id="15" w:name="_Toc515051938"/>
      <w:r>
        <w:rPr>
          <w:rFonts w:hint="eastAsia"/>
        </w:rPr>
        <w:t>流量</w:t>
      </w:r>
      <w:r>
        <w:t>特征分析模块</w:t>
      </w:r>
      <w:bookmarkEnd w:id="15"/>
    </w:p>
    <w:p w:rsidR="006D752D" w:rsidRDefault="00955664" w:rsidP="001078FA">
      <w:pPr>
        <w:ind w:firstLine="480"/>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0B1B88">
        <w:rPr>
          <w:rFonts w:hint="eastAsia"/>
        </w:rPr>
        <w:t>，</w:t>
      </w:r>
      <w:r w:rsidR="006D752D">
        <w:rPr>
          <w:rFonts w:hint="eastAsia"/>
        </w:rPr>
        <w:t>统计</w:t>
      </w:r>
      <w:proofErr w:type="gramStart"/>
      <w:r w:rsidR="006D752D">
        <w:t>数据</w:t>
      </w:r>
      <w:r w:rsidR="006D752D">
        <w:rPr>
          <w:rFonts w:hint="eastAsia"/>
        </w:rPr>
        <w:t>以源</w:t>
      </w:r>
      <w:proofErr w:type="gramEnd"/>
      <w:r w:rsidR="006D752D">
        <w:rPr>
          <w:rFonts w:hint="eastAsia"/>
        </w:rPr>
        <w:t>IP</w:t>
      </w:r>
      <w:r w:rsidR="006D752D">
        <w:rPr>
          <w:rFonts w:hint="eastAsia"/>
        </w:rPr>
        <w:t>地址</w:t>
      </w:r>
      <w:r w:rsidR="006D752D">
        <w:t>为键</w:t>
      </w:r>
      <w:r w:rsidR="006D752D">
        <w:rPr>
          <w:rFonts w:hint="eastAsia"/>
        </w:rPr>
        <w:t>，</w:t>
      </w:r>
      <w:r w:rsidR="006D752D">
        <w:t>其它元素</w:t>
      </w:r>
      <w:r w:rsidR="006D752D">
        <w:rPr>
          <w:rFonts w:hint="eastAsia"/>
        </w:rPr>
        <w:t>为</w:t>
      </w:r>
      <w:r w:rsidR="006D752D">
        <w:t>值，以键值对的形式保存</w:t>
      </w:r>
      <w:r w:rsidR="006D752D">
        <w:rPr>
          <w:rFonts w:hint="eastAsia"/>
        </w:rPr>
        <w:t>。</w:t>
      </w:r>
      <w:r w:rsidR="006D752D">
        <w:t>保证所存的数据中包含出现的所有源</w:t>
      </w:r>
      <w:r w:rsidR="006D752D">
        <w:rPr>
          <w:rFonts w:hint="eastAsia"/>
        </w:rPr>
        <w:t>IP</w:t>
      </w:r>
      <w:r w:rsidR="006D752D">
        <w:rPr>
          <w:rFonts w:hint="eastAsia"/>
        </w:rPr>
        <w:t>地址以及</w:t>
      </w:r>
      <w:r w:rsidR="006D752D">
        <w:t>其对应的每一个目的</w:t>
      </w:r>
      <w:r w:rsidR="006D752D">
        <w:rPr>
          <w:rFonts w:hint="eastAsia"/>
        </w:rPr>
        <w:t>IP</w:t>
      </w:r>
      <w:r w:rsidR="006D752D">
        <w:rPr>
          <w:rFonts w:hint="eastAsia"/>
        </w:rPr>
        <w:t>地址</w:t>
      </w:r>
      <w:r w:rsidR="006D752D">
        <w:t>、</w:t>
      </w:r>
      <w:r w:rsidR="006D752D">
        <w:rPr>
          <w:rFonts w:hint="eastAsia"/>
        </w:rPr>
        <w:t>源</w:t>
      </w:r>
      <w:r w:rsidR="006D752D">
        <w:t>端口</w:t>
      </w:r>
      <w:r w:rsidR="006D752D">
        <w:rPr>
          <w:rFonts w:hint="eastAsia"/>
        </w:rPr>
        <w:t>、目的</w:t>
      </w:r>
      <w:r w:rsidR="006D752D">
        <w:t>端口、数据包长度</w:t>
      </w:r>
      <w:r w:rsidR="006D752D">
        <w:rPr>
          <w:rFonts w:hint="eastAsia"/>
        </w:rPr>
        <w:t>。</w:t>
      </w:r>
      <w:r w:rsidR="009236F9">
        <w:rPr>
          <w:rFonts w:hint="eastAsia"/>
        </w:rPr>
        <w:t>统计</w:t>
      </w:r>
      <w:r w:rsidR="009236F9">
        <w:t>数据数据</w:t>
      </w:r>
      <w:r w:rsidR="009236F9">
        <w:rPr>
          <w:rFonts w:hint="eastAsia"/>
        </w:rPr>
        <w:t>结构</w:t>
      </w:r>
      <w:r w:rsidR="00C85A3F">
        <w:rPr>
          <w:rFonts w:hint="eastAsia"/>
        </w:rPr>
        <w:t>如下</w:t>
      </w:r>
      <w:r w:rsidR="00C85A3F">
        <w:t>：</w:t>
      </w:r>
    </w:p>
    <w:p w:rsidR="005D1A49" w:rsidRDefault="005D1A49" w:rsidP="001078FA">
      <w:pPr>
        <w:ind w:firstLine="480"/>
      </w:pPr>
      <w:r>
        <w:rPr>
          <w:rFonts w:hint="eastAsia"/>
        </w:rPr>
        <w:t>{</w:t>
      </w:r>
    </w:p>
    <w:p w:rsidR="00890A1C" w:rsidRDefault="005D1A49" w:rsidP="001078FA">
      <w:pPr>
        <w:ind w:firstLine="480"/>
      </w:pPr>
      <w:r>
        <w:tab/>
        <w:t>sip</w:t>
      </w:r>
      <w:proofErr w:type="gramStart"/>
      <w:r>
        <w:t>1</w:t>
      </w:r>
      <w:r w:rsidR="00572421">
        <w:t xml:space="preserve"> </w:t>
      </w:r>
      <w:r>
        <w:t>:</w:t>
      </w:r>
      <w:proofErr w:type="gramEnd"/>
      <w:r w:rsidR="00572421">
        <w:t xml:space="preserve"> </w:t>
      </w:r>
      <w:r>
        <w:t>{</w:t>
      </w:r>
    </w:p>
    <w:p w:rsidR="005D1A49" w:rsidRDefault="005D1A49" w:rsidP="00890A1C">
      <w:pPr>
        <w:ind w:left="780" w:firstLine="480"/>
      </w:pPr>
      <w:proofErr w:type="gramStart"/>
      <w:r>
        <w:t>counts</w:t>
      </w:r>
      <w:r w:rsidR="00890A1C">
        <w:t xml:space="preserve"> </w:t>
      </w:r>
      <w:r>
        <w:t>:</w:t>
      </w:r>
      <w:proofErr w:type="gramEnd"/>
      <w:r w:rsidR="00890A1C">
        <w:t xml:space="preserve"> </w:t>
      </w:r>
      <w:r>
        <w:t>xxx</w:t>
      </w:r>
      <w:r>
        <w:rPr>
          <w:rFonts w:hint="eastAsia"/>
        </w:rPr>
        <w:t xml:space="preserve">, </w:t>
      </w:r>
    </w:p>
    <w:p w:rsidR="005D1A49" w:rsidRDefault="005D1A49" w:rsidP="005D1A49">
      <w:pPr>
        <w:ind w:left="780" w:firstLine="480"/>
      </w:pPr>
      <w:proofErr w:type="gramStart"/>
      <w:r>
        <w:t>length</w:t>
      </w:r>
      <w:r w:rsidR="00890A1C">
        <w:t xml:space="preserve"> </w:t>
      </w:r>
      <w:r>
        <w:t>:</w:t>
      </w:r>
      <w:proofErr w:type="gramEnd"/>
      <w:r w:rsidR="00890A1C">
        <w:t xml:space="preserve"> </w:t>
      </w:r>
      <w:r>
        <w:t>[</w:t>
      </w:r>
      <w:r w:rsidR="00172E1A">
        <w:t>length1, length2, length3</w:t>
      </w:r>
      <w:r w:rsidR="00915D50">
        <w:t>,</w:t>
      </w:r>
      <w:r w:rsidR="00E314C1">
        <w:t>…</w:t>
      </w:r>
      <w:r>
        <w:t>]</w:t>
      </w:r>
      <w:r w:rsidR="00172E1A">
        <w:t>,</w:t>
      </w:r>
    </w:p>
    <w:p w:rsidR="00890A1C" w:rsidRDefault="002E5687" w:rsidP="005D1A49">
      <w:pPr>
        <w:ind w:left="780" w:firstLine="480"/>
      </w:pPr>
      <w:proofErr w:type="gramStart"/>
      <w:r>
        <w:t>dip</w:t>
      </w:r>
      <w:r w:rsidR="00A86250">
        <w:t xml:space="preserve"> </w:t>
      </w:r>
      <w:r>
        <w:t>:</w:t>
      </w:r>
      <w:proofErr w:type="gramEnd"/>
      <w:r>
        <w:t xml:space="preserve"> [dip1, dip2, dip3</w:t>
      </w:r>
      <w:r w:rsidR="00915D50">
        <w:t>,</w:t>
      </w:r>
      <w:r>
        <w:t>…]</w:t>
      </w:r>
      <w:r w:rsidR="005F3300">
        <w:t>,</w:t>
      </w:r>
    </w:p>
    <w:p w:rsidR="00A86250" w:rsidRDefault="00A86250" w:rsidP="005D1A49">
      <w:pPr>
        <w:ind w:left="780" w:firstLine="480"/>
      </w:pPr>
      <w:proofErr w:type="gramStart"/>
      <w:r>
        <w:t>sports :</w:t>
      </w:r>
      <w:proofErr w:type="gramEnd"/>
      <w:r>
        <w:t xml:space="preserve"> [sport1, sport2, sport3</w:t>
      </w:r>
      <w:r w:rsidR="00915D50">
        <w:t>,</w:t>
      </w:r>
      <w:r>
        <w:t>…]</w:t>
      </w:r>
      <w:r w:rsidR="005F3300">
        <w:t>,</w:t>
      </w:r>
    </w:p>
    <w:p w:rsidR="00915D50" w:rsidRPr="00572421" w:rsidRDefault="00915D50" w:rsidP="005D1A49">
      <w:pPr>
        <w:ind w:left="780" w:firstLine="480"/>
      </w:pPr>
      <w:proofErr w:type="gramStart"/>
      <w:r>
        <w:t>dports :</w:t>
      </w:r>
      <w:proofErr w:type="gramEnd"/>
      <w:r>
        <w:t xml:space="preserve"> [dport1, dport2, dport3,…]</w:t>
      </w:r>
    </w:p>
    <w:p w:rsidR="005D1A49" w:rsidRDefault="005D1A49" w:rsidP="005D1A49">
      <w:pPr>
        <w:ind w:left="780" w:firstLine="480"/>
      </w:pPr>
      <w:r>
        <w:t>}</w:t>
      </w:r>
    </w:p>
    <w:p w:rsidR="00B1716A" w:rsidRDefault="00572421" w:rsidP="00572421">
      <w:pPr>
        <w:ind w:firstLineChars="83" w:firstLine="199"/>
      </w:pPr>
      <w:r>
        <w:tab/>
      </w:r>
      <w:r>
        <w:tab/>
        <w:t>sip</w:t>
      </w:r>
      <w:proofErr w:type="gramStart"/>
      <w:r>
        <w:t>2 :</w:t>
      </w:r>
      <w:proofErr w:type="gramEnd"/>
      <w:r>
        <w:t xml:space="preserve"> {</w:t>
      </w:r>
    </w:p>
    <w:p w:rsidR="00C34BED" w:rsidRDefault="00C34BED" w:rsidP="00572421">
      <w:pPr>
        <w:ind w:firstLineChars="83" w:firstLine="199"/>
      </w:pPr>
      <w:r>
        <w:tab/>
      </w:r>
      <w:r>
        <w:tab/>
      </w:r>
      <w:r>
        <w:tab/>
        <w:t>…</w:t>
      </w:r>
    </w:p>
    <w:p w:rsidR="00572421" w:rsidRDefault="00572421" w:rsidP="00C34BED">
      <w:pPr>
        <w:ind w:left="840" w:firstLineChars="175" w:firstLine="420"/>
      </w:pPr>
      <w:r>
        <w:t>}</w:t>
      </w:r>
    </w:p>
    <w:p w:rsidR="009236F9" w:rsidRDefault="005D1A49" w:rsidP="001078FA">
      <w:pPr>
        <w:ind w:firstLine="480"/>
      </w:pPr>
      <w:r>
        <w:rPr>
          <w:rFonts w:hint="eastAsia"/>
        </w:rPr>
        <w:t>}</w:t>
      </w:r>
    </w:p>
    <w:p w:rsidR="00A42F31" w:rsidRDefault="000B1B88" w:rsidP="006D752D">
      <w:pPr>
        <w:ind w:firstLine="480"/>
      </w:pPr>
      <w:r>
        <w:t>根据统计数据，</w:t>
      </w:r>
      <w:r w:rsidR="00390C47">
        <w:rPr>
          <w:rFonts w:hint="eastAsia"/>
        </w:rPr>
        <w:t>就</w:t>
      </w:r>
      <w:r w:rsidR="00390C47">
        <w:t>可以</w:t>
      </w:r>
      <w:r w:rsidR="00F22F2C">
        <w:rPr>
          <w:rFonts w:hint="eastAsia"/>
        </w:rPr>
        <w:t>判断</w:t>
      </w:r>
      <w:r w:rsidR="00F22F2C">
        <w:t>DDoS</w:t>
      </w:r>
      <w:r w:rsidR="00F22F2C">
        <w:t>攻击</w:t>
      </w:r>
      <w:r w:rsidR="00F22F2C">
        <w:rPr>
          <w:rFonts w:hint="eastAsia"/>
        </w:rPr>
        <w:t>流量</w:t>
      </w:r>
      <w:r w:rsidR="00F22F2C">
        <w:t>的源</w:t>
      </w:r>
      <w:r w:rsidR="00F22F2C">
        <w:rPr>
          <w:rFonts w:hint="eastAsia"/>
        </w:rPr>
        <w:t>地址</w:t>
      </w:r>
      <w:r w:rsidR="00F22F2C">
        <w:t>是否是随机生成的</w:t>
      </w:r>
      <w:r w:rsidR="00AB0033">
        <w:rPr>
          <w:rFonts w:hint="eastAsia"/>
        </w:rPr>
        <w:t>。</w:t>
      </w:r>
    </w:p>
    <w:p w:rsidR="00932C21" w:rsidRDefault="00932C21" w:rsidP="001078FA">
      <w:pPr>
        <w:ind w:firstLine="480"/>
      </w:pPr>
      <w:r>
        <w:rPr>
          <w:rFonts w:hint="eastAsia"/>
        </w:rPr>
        <w:t>首先判断</w:t>
      </w:r>
      <w:r>
        <w:t>是否是随机源</w:t>
      </w:r>
      <w:r>
        <w:rPr>
          <w:rFonts w:hint="eastAsia"/>
        </w:rPr>
        <w:t>IP</w:t>
      </w:r>
      <w:r>
        <w:rPr>
          <w:rFonts w:hint="eastAsia"/>
        </w:rPr>
        <w:t>地址</w:t>
      </w:r>
      <w:r>
        <w:t>的</w:t>
      </w:r>
      <w:r>
        <w:t>DDoS</w:t>
      </w:r>
      <w:r w:rsidR="00150210">
        <w:rPr>
          <w:rFonts w:hint="eastAsia"/>
        </w:rPr>
        <w:t>攻击</w:t>
      </w:r>
      <w:r>
        <w:t>。</w:t>
      </w:r>
      <w:r w:rsidR="00C3408C">
        <w:rPr>
          <w:rFonts w:hint="eastAsia"/>
        </w:rPr>
        <w:t>众所周知</w:t>
      </w:r>
      <w:r w:rsidR="00C3408C">
        <w:t>，</w:t>
      </w:r>
      <w:r w:rsidR="00C3408C">
        <w:t>ipv4</w:t>
      </w:r>
      <w:r w:rsidR="00C3408C">
        <w:rPr>
          <w:rFonts w:hint="eastAsia"/>
        </w:rPr>
        <w:t>地址</w:t>
      </w:r>
      <w:r w:rsidR="00C3408C">
        <w:t>的数量</w:t>
      </w:r>
      <w:r w:rsidR="00C3408C">
        <w:rPr>
          <w:rFonts w:hint="eastAsia"/>
        </w:rPr>
        <w:t>有</w:t>
      </w:r>
      <w:r w:rsidR="00C3408C">
        <w:t>42</w:t>
      </w:r>
      <w:r w:rsidR="00C3408C">
        <w:rPr>
          <w:rFonts w:hint="eastAsia"/>
        </w:rPr>
        <w:t>亿</w:t>
      </w:r>
      <w:r w:rsidR="00C3408C">
        <w:t>之多</w:t>
      </w:r>
      <w:r w:rsidR="006913AE">
        <w:rPr>
          <w:rFonts w:hint="eastAsia"/>
        </w:rPr>
        <w:t>，当</w:t>
      </w:r>
      <w:r w:rsidR="006913AE">
        <w:t>攻击者利用随机生成的</w:t>
      </w:r>
      <w:r w:rsidR="006913AE">
        <w:rPr>
          <w:rFonts w:hint="eastAsia"/>
        </w:rPr>
        <w:t>IP</w:t>
      </w:r>
      <w:r w:rsidR="006913AE">
        <w:rPr>
          <w:rFonts w:hint="eastAsia"/>
        </w:rPr>
        <w:t>地址</w:t>
      </w:r>
      <w:r w:rsidR="006913AE">
        <w:t>进行攻击的时候</w:t>
      </w:r>
      <w:r w:rsidR="005452B0">
        <w:rPr>
          <w:rFonts w:hint="eastAsia"/>
        </w:rPr>
        <w:t>，</w:t>
      </w:r>
      <w:r w:rsidR="005452B0">
        <w:t>IP</w:t>
      </w:r>
      <w:r w:rsidR="005452B0">
        <w:t>地址的重复率会很低</w:t>
      </w:r>
      <w:r w:rsidR="0043110E">
        <w:rPr>
          <w:rFonts w:hint="eastAsia"/>
        </w:rPr>
        <w:t>，同时</w:t>
      </w:r>
      <w:r w:rsidR="0043110E">
        <w:t>源</w:t>
      </w:r>
      <w:r w:rsidR="0043110E">
        <w:rPr>
          <w:rFonts w:hint="eastAsia"/>
        </w:rPr>
        <w:t>IP</w:t>
      </w:r>
      <w:r w:rsidR="0043110E">
        <w:rPr>
          <w:rFonts w:hint="eastAsia"/>
        </w:rPr>
        <w:t>地址出现</w:t>
      </w:r>
      <w:r w:rsidR="0043110E">
        <w:t>次数的平均值也会很低。</w:t>
      </w:r>
      <w:r w:rsidR="001C4E3A">
        <w:rPr>
          <w:rFonts w:hint="eastAsia"/>
        </w:rPr>
        <w:t>由于</w:t>
      </w:r>
      <w:r w:rsidR="001C4E3A">
        <w:t>抓取的数据包个数恒定，所以只要</w:t>
      </w:r>
      <w:proofErr w:type="gramStart"/>
      <w:r w:rsidR="001C4E3A">
        <w:rPr>
          <w:rFonts w:hint="eastAsia"/>
        </w:rPr>
        <w:t>不</w:t>
      </w:r>
      <w:proofErr w:type="gramEnd"/>
      <w:r w:rsidR="001C4E3A">
        <w:rPr>
          <w:rFonts w:hint="eastAsia"/>
        </w:rPr>
        <w:t>同</w:t>
      </w:r>
      <w:r w:rsidR="001C4E3A">
        <w:t>源</w:t>
      </w:r>
      <w:r w:rsidR="001C4E3A">
        <w:rPr>
          <w:rFonts w:hint="eastAsia"/>
        </w:rPr>
        <w:t>IP</w:t>
      </w:r>
      <w:r w:rsidR="001C4E3A">
        <w:rPr>
          <w:rFonts w:hint="eastAsia"/>
        </w:rPr>
        <w:t>地址个数占</w:t>
      </w:r>
      <w:r w:rsidR="008C47CA">
        <w:rPr>
          <w:rFonts w:hint="eastAsia"/>
        </w:rPr>
        <w:t>总</w:t>
      </w:r>
      <w:r w:rsidR="008C47CA">
        <w:t>的数据包个数的比例</w:t>
      </w:r>
      <w:r w:rsidR="008C47CA">
        <w:rPr>
          <w:rFonts w:hint="eastAsia"/>
        </w:rPr>
        <w:t>超过</w:t>
      </w:r>
      <w:r w:rsidR="008C47CA">
        <w:t>指定阈值，</w:t>
      </w:r>
      <w:proofErr w:type="gramStart"/>
      <w:r w:rsidR="008C47CA">
        <w:t>并且源</w:t>
      </w:r>
      <w:proofErr w:type="gramEnd"/>
      <w:r w:rsidR="008C47CA">
        <w:rPr>
          <w:rFonts w:hint="eastAsia"/>
        </w:rPr>
        <w:t>IP</w:t>
      </w:r>
      <w:r w:rsidR="008C47CA">
        <w:rPr>
          <w:rFonts w:hint="eastAsia"/>
        </w:rPr>
        <w:t>地址</w:t>
      </w:r>
      <w:r w:rsidR="008C47CA">
        <w:t>出现次数</w:t>
      </w:r>
      <w:r w:rsidR="008C47CA">
        <w:rPr>
          <w:rFonts w:hint="eastAsia"/>
        </w:rPr>
        <w:t>的</w:t>
      </w:r>
      <w:r w:rsidR="008C47CA">
        <w:t>平均值</w:t>
      </w:r>
      <w:r w:rsidR="008C47CA">
        <w:rPr>
          <w:rFonts w:hint="eastAsia"/>
        </w:rPr>
        <w:t>低于</w:t>
      </w:r>
      <w:r w:rsidR="008C47CA">
        <w:t>指定阈值，则可判断</w:t>
      </w:r>
      <w:r w:rsidR="008C47CA">
        <w:rPr>
          <w:rFonts w:hint="eastAsia"/>
        </w:rPr>
        <w:t>正在遭受</w:t>
      </w:r>
      <w:r w:rsidR="008C47CA">
        <w:t>随机源</w:t>
      </w:r>
      <w:r w:rsidR="008C47CA">
        <w:rPr>
          <w:rFonts w:hint="eastAsia"/>
        </w:rPr>
        <w:t>IP</w:t>
      </w:r>
      <w:r w:rsidR="008C47CA">
        <w:t>的</w:t>
      </w:r>
      <w:r w:rsidR="008C47CA">
        <w:t>DDoS</w:t>
      </w:r>
      <w:r w:rsidR="008C47CA">
        <w:t>攻击</w:t>
      </w:r>
      <w:r w:rsidR="00150210">
        <w:rPr>
          <w:rFonts w:hint="eastAsia"/>
        </w:rPr>
        <w:t>。</w:t>
      </w:r>
    </w:p>
    <w:p w:rsidR="00074625" w:rsidRDefault="007A09B8" w:rsidP="001078FA">
      <w:pPr>
        <w:ind w:firstLine="480"/>
      </w:pPr>
      <w:r>
        <w:rPr>
          <w:rFonts w:hint="eastAsia"/>
        </w:rPr>
        <w:t>如果不是</w:t>
      </w:r>
      <w:r>
        <w:t>随机源</w:t>
      </w:r>
      <w:r>
        <w:rPr>
          <w:rFonts w:hint="eastAsia"/>
        </w:rPr>
        <w:t>IP</w:t>
      </w:r>
      <w:r>
        <w:rPr>
          <w:rFonts w:hint="eastAsia"/>
        </w:rPr>
        <w:t>的</w:t>
      </w:r>
      <w:r>
        <w:t>DDoS</w:t>
      </w:r>
      <w:r>
        <w:t>攻击，</w:t>
      </w:r>
      <w:r w:rsidR="00D67C93">
        <w:rPr>
          <w:rFonts w:hint="eastAsia"/>
        </w:rPr>
        <w:t>则</w:t>
      </w:r>
      <w:r w:rsidR="00D67C93">
        <w:t>需要</w:t>
      </w:r>
      <w:r w:rsidR="00D67C93">
        <w:rPr>
          <w:rFonts w:hint="eastAsia"/>
        </w:rPr>
        <w:t>根据其它参数</w:t>
      </w:r>
      <w:r w:rsidR="002A4EB1">
        <w:rPr>
          <w:rFonts w:hint="eastAsia"/>
        </w:rPr>
        <w:t>进行</w:t>
      </w:r>
      <w:r w:rsidR="002A4EB1">
        <w:t>判断是否</w:t>
      </w:r>
      <w:r w:rsidR="009E6964">
        <w:rPr>
          <w:rFonts w:hint="eastAsia"/>
        </w:rPr>
        <w:t>是</w:t>
      </w:r>
      <w:proofErr w:type="gramStart"/>
      <w:r w:rsidR="009E6964">
        <w:t>固定源</w:t>
      </w:r>
      <w:proofErr w:type="gramEnd"/>
      <w:r w:rsidR="009E6964">
        <w:rPr>
          <w:rFonts w:hint="eastAsia"/>
        </w:rPr>
        <w:t>IP</w:t>
      </w:r>
      <w:r w:rsidR="009E6964">
        <w:rPr>
          <w:rFonts w:hint="eastAsia"/>
        </w:rPr>
        <w:t>的</w:t>
      </w:r>
      <w:r w:rsidR="009E6964">
        <w:rPr>
          <w:rFonts w:hint="eastAsia"/>
        </w:rPr>
        <w:t>DD</w:t>
      </w:r>
      <w:r w:rsidR="009E6964">
        <w:t>oS</w:t>
      </w:r>
      <w:r w:rsidR="009E6964">
        <w:t>攻击</w:t>
      </w:r>
      <w:r w:rsidR="006B6C41">
        <w:rPr>
          <w:rFonts w:hint="eastAsia"/>
        </w:rPr>
        <w:t>，</w:t>
      </w:r>
      <w:r w:rsidR="00074625">
        <w:rPr>
          <w:rFonts w:hint="eastAsia"/>
        </w:rPr>
        <w:t>可</w:t>
      </w:r>
      <w:r w:rsidR="00074625">
        <w:t>分为以下几种场景</w:t>
      </w:r>
      <w:r w:rsidR="00074625">
        <w:rPr>
          <w:rFonts w:hint="eastAsia"/>
        </w:rPr>
        <w:t>：</w:t>
      </w:r>
    </w:p>
    <w:p w:rsidR="006B6C41" w:rsidRDefault="00E00FFC" w:rsidP="006B6C41">
      <w:pPr>
        <w:pStyle w:val="af2"/>
        <w:numPr>
          <w:ilvl w:val="0"/>
          <w:numId w:val="18"/>
        </w:numPr>
        <w:ind w:firstLineChars="0"/>
      </w:pPr>
      <w:r>
        <w:rPr>
          <w:rFonts w:hint="eastAsia"/>
        </w:rPr>
        <w:t>攻击者针对某个</w:t>
      </w:r>
      <w:r>
        <w:t>特定主机进行攻击</w:t>
      </w:r>
      <w:r>
        <w:rPr>
          <w:rFonts w:hint="eastAsia"/>
        </w:rPr>
        <w:t>。</w:t>
      </w:r>
    </w:p>
    <w:p w:rsidR="00E00FFC" w:rsidRDefault="00E00FFC" w:rsidP="006B6C41">
      <w:pPr>
        <w:pStyle w:val="af2"/>
        <w:numPr>
          <w:ilvl w:val="0"/>
          <w:numId w:val="18"/>
        </w:numPr>
        <w:ind w:firstLineChars="0"/>
      </w:pPr>
      <w:r>
        <w:rPr>
          <w:rFonts w:hint="eastAsia"/>
        </w:rPr>
        <w:lastRenderedPageBreak/>
        <w:t>攻击者</w:t>
      </w:r>
      <w:r>
        <w:t>针对多个主机进行攻击。</w:t>
      </w:r>
    </w:p>
    <w:p w:rsidR="00E00FFC" w:rsidRDefault="00E00FFC" w:rsidP="006B6C41">
      <w:pPr>
        <w:pStyle w:val="af2"/>
        <w:numPr>
          <w:ilvl w:val="0"/>
          <w:numId w:val="18"/>
        </w:numPr>
        <w:ind w:firstLineChars="0"/>
      </w:pPr>
      <w:r>
        <w:rPr>
          <w:rFonts w:hint="eastAsia"/>
        </w:rPr>
        <w:t>攻击者</w:t>
      </w:r>
      <w:r>
        <w:t>针对</w:t>
      </w:r>
      <w:r w:rsidR="001B1DA4">
        <w:rPr>
          <w:rFonts w:hint="eastAsia"/>
        </w:rPr>
        <w:t>某个</w:t>
      </w:r>
      <w:r w:rsidR="001B1DA4">
        <w:t>主机的某个</w:t>
      </w:r>
      <w:r w:rsidR="001B1DA4">
        <w:rPr>
          <w:rFonts w:hint="eastAsia"/>
        </w:rPr>
        <w:t>进程</w:t>
      </w:r>
      <w:r w:rsidR="001B1DA4">
        <w:t>进行攻击。</w:t>
      </w:r>
    </w:p>
    <w:p w:rsidR="001B1DA4" w:rsidRDefault="001B1DA4" w:rsidP="006B6C41">
      <w:pPr>
        <w:pStyle w:val="af2"/>
        <w:numPr>
          <w:ilvl w:val="0"/>
          <w:numId w:val="18"/>
        </w:numPr>
        <w:ind w:firstLineChars="0"/>
      </w:pPr>
      <w:r>
        <w:rPr>
          <w:rFonts w:hint="eastAsia"/>
        </w:rPr>
        <w:t>攻击者</w:t>
      </w:r>
      <w:r>
        <w:t>针对某个</w:t>
      </w:r>
      <w:r>
        <w:rPr>
          <w:rFonts w:hint="eastAsia"/>
        </w:rPr>
        <w:t>主机</w:t>
      </w:r>
      <w:r>
        <w:t>的多个进程进行攻击。</w:t>
      </w:r>
    </w:p>
    <w:p w:rsidR="001B1DA4" w:rsidRDefault="001B1DA4" w:rsidP="006B6C41">
      <w:pPr>
        <w:pStyle w:val="af2"/>
        <w:numPr>
          <w:ilvl w:val="0"/>
          <w:numId w:val="18"/>
        </w:numPr>
        <w:ind w:firstLineChars="0"/>
      </w:pPr>
      <w:r>
        <w:rPr>
          <w:rFonts w:hint="eastAsia"/>
        </w:rPr>
        <w:t>攻击者</w:t>
      </w:r>
      <w:r>
        <w:t>针对</w:t>
      </w:r>
      <w:r>
        <w:rPr>
          <w:rFonts w:hint="eastAsia"/>
        </w:rPr>
        <w:t>多个</w:t>
      </w:r>
      <w:r>
        <w:t>主机的某个进程进行攻击。</w:t>
      </w:r>
    </w:p>
    <w:p w:rsidR="001B1DA4" w:rsidRDefault="001B1DA4" w:rsidP="006B6C41">
      <w:pPr>
        <w:pStyle w:val="af2"/>
        <w:numPr>
          <w:ilvl w:val="0"/>
          <w:numId w:val="18"/>
        </w:numPr>
        <w:ind w:firstLineChars="0"/>
      </w:pPr>
      <w:r>
        <w:rPr>
          <w:rFonts w:hint="eastAsia"/>
        </w:rPr>
        <w:t>攻击者</w:t>
      </w:r>
      <w:r>
        <w:t>针对多个主机的多个进程进行攻击。</w:t>
      </w:r>
    </w:p>
    <w:p w:rsidR="00150210" w:rsidRDefault="000C1B0B" w:rsidP="001078FA">
      <w:pPr>
        <w:ind w:firstLine="480"/>
      </w:pPr>
      <w:r>
        <w:rPr>
          <w:rFonts w:hint="eastAsia"/>
        </w:rPr>
        <w:t>针对每个</w:t>
      </w:r>
      <w:r>
        <w:t>源</w:t>
      </w:r>
      <w:r>
        <w:rPr>
          <w:rFonts w:hint="eastAsia"/>
        </w:rPr>
        <w:t>IP</w:t>
      </w:r>
      <w:r>
        <w:rPr>
          <w:rFonts w:hint="eastAsia"/>
        </w:rPr>
        <w:t>地址</w:t>
      </w:r>
      <w:r w:rsidR="00390BCC">
        <w:t>所需</w:t>
      </w:r>
      <w:r w:rsidR="00390BCC">
        <w:rPr>
          <w:rFonts w:hint="eastAsia"/>
        </w:rPr>
        <w:t>参数</w:t>
      </w:r>
      <w:r w:rsidR="00390BCC">
        <w:t>如下：</w:t>
      </w:r>
    </w:p>
    <w:p w:rsidR="00007014" w:rsidRDefault="00327380" w:rsidP="00E91CAF">
      <w:pPr>
        <w:pStyle w:val="af2"/>
        <w:numPr>
          <w:ilvl w:val="0"/>
          <w:numId w:val="17"/>
        </w:numPr>
        <w:ind w:firstLineChars="0"/>
      </w:pPr>
      <w:r>
        <w:rPr>
          <w:rFonts w:hint="eastAsia"/>
        </w:rPr>
        <w:t>数据包</w:t>
      </w:r>
      <w:r w:rsidR="005E1EA0">
        <w:rPr>
          <w:rFonts w:hint="eastAsia"/>
        </w:rPr>
        <w:t>平均</w:t>
      </w:r>
      <w:r w:rsidR="005E1EA0">
        <w:t>长度</w:t>
      </w:r>
    </w:p>
    <w:p w:rsidR="009236F9" w:rsidRDefault="00283182" w:rsidP="00A51379">
      <w:pPr>
        <w:ind w:firstLine="480"/>
      </w:pPr>
      <w:r>
        <w:rPr>
          <w:rFonts w:hint="eastAsia"/>
        </w:rPr>
        <w:t>数据包</w:t>
      </w:r>
      <w:r>
        <w:t>平均长度指的是</w:t>
      </w:r>
      <w:r>
        <w:rPr>
          <w:rFonts w:hint="eastAsia"/>
        </w:rPr>
        <w:t>相同</w:t>
      </w:r>
      <w:r>
        <w:t>源</w:t>
      </w:r>
      <w:r>
        <w:rPr>
          <w:rFonts w:hint="eastAsia"/>
        </w:rPr>
        <w:t>IP</w:t>
      </w:r>
      <w:r>
        <w:rPr>
          <w:rFonts w:hint="eastAsia"/>
        </w:rPr>
        <w:t>地址</w:t>
      </w:r>
      <w:r>
        <w:t>的数据包</w:t>
      </w:r>
      <w:r w:rsidR="00FF6F4E">
        <w:rPr>
          <w:rFonts w:hint="eastAsia"/>
        </w:rPr>
        <w:t>的</w:t>
      </w:r>
      <w:r w:rsidR="00FF6F4E">
        <w:t>平均大小</w:t>
      </w:r>
      <w:r w:rsidR="001C7A76">
        <w:rPr>
          <w:rFonts w:hint="eastAsia"/>
        </w:rPr>
        <w:t>。</w:t>
      </w:r>
      <w:r w:rsidR="001C7A76">
        <w:t>如果</w:t>
      </w:r>
      <w:r w:rsidR="001C7A76">
        <w:rPr>
          <w:rFonts w:hint="eastAsia"/>
        </w:rPr>
        <w:t>数据包</w:t>
      </w:r>
      <w:r w:rsidR="001C7A76">
        <w:t>平均长度</w:t>
      </w:r>
      <w:r w:rsidR="001C7A76">
        <w:rPr>
          <w:rFonts w:hint="eastAsia"/>
        </w:rPr>
        <w:t>低于</w:t>
      </w:r>
      <w:r w:rsidR="001C7A76">
        <w:t>或者高于正常阈值，则可</w:t>
      </w:r>
      <w:proofErr w:type="gramStart"/>
      <w:r w:rsidR="001C7A76">
        <w:t>判断该</w:t>
      </w:r>
      <w:r w:rsidR="009E2DD5">
        <w:rPr>
          <w:rFonts w:hint="eastAsia"/>
        </w:rPr>
        <w:t>源</w:t>
      </w:r>
      <w:proofErr w:type="gramEnd"/>
      <w:r w:rsidR="009E2DD5">
        <w:rPr>
          <w:rFonts w:hint="eastAsia"/>
        </w:rPr>
        <w:t>IP</w:t>
      </w:r>
      <w:r w:rsidR="009E2DD5">
        <w:rPr>
          <w:rFonts w:hint="eastAsia"/>
        </w:rPr>
        <w:t>为</w:t>
      </w:r>
      <w:r w:rsidR="009E2DD5">
        <w:t>异常</w:t>
      </w:r>
      <w:r w:rsidR="009E2DD5">
        <w:rPr>
          <w:rFonts w:hint="eastAsia"/>
        </w:rPr>
        <w:t>IP</w:t>
      </w:r>
      <w:r w:rsidR="009E2DD5">
        <w:rPr>
          <w:rFonts w:hint="eastAsia"/>
        </w:rPr>
        <w:t>。</w:t>
      </w:r>
    </w:p>
    <w:p w:rsidR="00E85C5A" w:rsidRDefault="00E85C5A" w:rsidP="000C1B0B">
      <w:pPr>
        <w:pStyle w:val="af2"/>
        <w:numPr>
          <w:ilvl w:val="0"/>
          <w:numId w:val="17"/>
        </w:numPr>
        <w:ind w:firstLineChars="0"/>
      </w:pPr>
      <w:r>
        <w:rPr>
          <w:rFonts w:hint="eastAsia"/>
        </w:rPr>
        <w:t>目的</w:t>
      </w:r>
      <w:r>
        <w:rPr>
          <w:rFonts w:hint="eastAsia"/>
        </w:rPr>
        <w:t>IP</w:t>
      </w:r>
      <w:r>
        <w:rPr>
          <w:rFonts w:hint="eastAsia"/>
        </w:rPr>
        <w:t>变化</w:t>
      </w:r>
      <w:r>
        <w:t>速率</w:t>
      </w:r>
    </w:p>
    <w:p w:rsidR="00670B2D" w:rsidRDefault="00670B2D" w:rsidP="00A51379">
      <w:pPr>
        <w:ind w:firstLine="480"/>
      </w:pPr>
      <w:r>
        <w:rPr>
          <w:rFonts w:hint="eastAsia"/>
        </w:rPr>
        <w:t>目的</w:t>
      </w:r>
      <w:r>
        <w:rPr>
          <w:rFonts w:hint="eastAsia"/>
        </w:rPr>
        <w:t>IP</w:t>
      </w:r>
      <w:r>
        <w:rPr>
          <w:rFonts w:hint="eastAsia"/>
        </w:rPr>
        <w:t>变化</w:t>
      </w:r>
      <w:r>
        <w:t>速率</w:t>
      </w:r>
      <w:r>
        <w:rPr>
          <w:rFonts w:hint="eastAsia"/>
        </w:rPr>
        <w:t>指的</w:t>
      </w:r>
      <w:r>
        <w:t>是相同源</w:t>
      </w:r>
      <w:r>
        <w:rPr>
          <w:rFonts w:hint="eastAsia"/>
        </w:rPr>
        <w:t>IP</w:t>
      </w:r>
      <w:r>
        <w:rPr>
          <w:rFonts w:hint="eastAsia"/>
        </w:rPr>
        <w:t>地址</w:t>
      </w:r>
      <w:r>
        <w:t>的数据包，</w:t>
      </w:r>
      <w:r w:rsidR="0020382B">
        <w:rPr>
          <w:rFonts w:hint="eastAsia"/>
        </w:rPr>
        <w:t>每秒目的</w:t>
      </w:r>
      <w:r w:rsidR="0020382B">
        <w:rPr>
          <w:rFonts w:hint="eastAsia"/>
        </w:rPr>
        <w:t>IP</w:t>
      </w:r>
      <w:r w:rsidR="0020382B">
        <w:rPr>
          <w:rFonts w:hint="eastAsia"/>
        </w:rPr>
        <w:t>地址去</w:t>
      </w:r>
      <w:proofErr w:type="gramStart"/>
      <w:r w:rsidR="0020382B">
        <w:rPr>
          <w:rFonts w:hint="eastAsia"/>
        </w:rPr>
        <w:t>重</w:t>
      </w:r>
      <w:r w:rsidR="0020382B">
        <w:t>之后</w:t>
      </w:r>
      <w:proofErr w:type="gramEnd"/>
      <w:r w:rsidR="00511577">
        <w:rPr>
          <w:rFonts w:hint="eastAsia"/>
        </w:rPr>
        <w:t>的</w:t>
      </w:r>
      <w:r w:rsidR="0020382B">
        <w:rPr>
          <w:rFonts w:hint="eastAsia"/>
        </w:rPr>
        <w:t>数量</w:t>
      </w:r>
      <w:r w:rsidR="0020382B">
        <w:t>。</w:t>
      </w:r>
      <w:r w:rsidR="00610CC6">
        <w:rPr>
          <w:rFonts w:hint="eastAsia"/>
        </w:rPr>
        <w:t>如果该</w:t>
      </w:r>
      <w:r w:rsidR="00610CC6">
        <w:t>参数高于</w:t>
      </w:r>
      <w:r w:rsidR="00610CC6">
        <w:rPr>
          <w:rFonts w:hint="eastAsia"/>
        </w:rPr>
        <w:t>正常</w:t>
      </w:r>
      <w:r w:rsidR="00610CC6">
        <w:t>阈值，则可</w:t>
      </w:r>
      <w:proofErr w:type="gramStart"/>
      <w:r w:rsidR="00610CC6">
        <w:t>判断</w:t>
      </w:r>
      <w:r w:rsidR="00610CC6">
        <w:rPr>
          <w:rFonts w:hint="eastAsia"/>
        </w:rPr>
        <w:t>该</w:t>
      </w:r>
      <w:r w:rsidR="00610CC6">
        <w:t>源</w:t>
      </w:r>
      <w:proofErr w:type="gramEnd"/>
      <w:r w:rsidR="00610CC6">
        <w:rPr>
          <w:rFonts w:hint="eastAsia"/>
        </w:rPr>
        <w:t>IP</w:t>
      </w:r>
      <w:r w:rsidR="00610CC6">
        <w:rPr>
          <w:rFonts w:hint="eastAsia"/>
        </w:rPr>
        <w:t>为</w:t>
      </w:r>
      <w:r w:rsidR="00610CC6">
        <w:t>异常</w:t>
      </w:r>
      <w:r w:rsidR="00610CC6">
        <w:rPr>
          <w:rFonts w:hint="eastAsia"/>
        </w:rPr>
        <w:t>IP</w:t>
      </w:r>
      <w:r w:rsidR="00610CC6">
        <w:rPr>
          <w:rFonts w:hint="eastAsia"/>
        </w:rPr>
        <w:t>。</w:t>
      </w:r>
    </w:p>
    <w:p w:rsidR="00890A1F" w:rsidRDefault="00890A1F" w:rsidP="000C1B0B">
      <w:pPr>
        <w:pStyle w:val="af2"/>
        <w:numPr>
          <w:ilvl w:val="0"/>
          <w:numId w:val="17"/>
        </w:numPr>
        <w:ind w:firstLineChars="0"/>
      </w:pPr>
      <w:r>
        <w:rPr>
          <w:rFonts w:hint="eastAsia"/>
        </w:rPr>
        <w:t>目的</w:t>
      </w:r>
      <w:r>
        <w:rPr>
          <w:rFonts w:hint="eastAsia"/>
        </w:rPr>
        <w:t>IP</w:t>
      </w:r>
      <w:r>
        <w:rPr>
          <w:rFonts w:hint="eastAsia"/>
        </w:rPr>
        <w:t>最大速率</w:t>
      </w:r>
    </w:p>
    <w:p w:rsidR="00C33C6F" w:rsidRDefault="00C33C6F" w:rsidP="00A51379">
      <w:pPr>
        <w:ind w:firstLine="480"/>
      </w:pPr>
      <w:r>
        <w:rPr>
          <w:rFonts w:hint="eastAsia"/>
        </w:rPr>
        <w:t>目的</w:t>
      </w:r>
      <w:r>
        <w:rPr>
          <w:rFonts w:hint="eastAsia"/>
        </w:rPr>
        <w:t>IP</w:t>
      </w:r>
      <w:r>
        <w:rPr>
          <w:rFonts w:hint="eastAsia"/>
        </w:rPr>
        <w:t>最大</w:t>
      </w:r>
      <w:r>
        <w:t>速率</w:t>
      </w:r>
      <w:r>
        <w:rPr>
          <w:rFonts w:hint="eastAsia"/>
        </w:rPr>
        <w:t>指的</w:t>
      </w:r>
      <w:r>
        <w:t>是</w:t>
      </w:r>
      <w:r w:rsidR="00520345">
        <w:rPr>
          <w:rFonts w:hint="eastAsia"/>
        </w:rPr>
        <w:t>相同</w:t>
      </w:r>
      <w:r w:rsidR="00520345">
        <w:t>源</w:t>
      </w:r>
      <w:r w:rsidR="00520345">
        <w:rPr>
          <w:rFonts w:hint="eastAsia"/>
        </w:rPr>
        <w:t>IP</w:t>
      </w:r>
      <w:r w:rsidR="00520345">
        <w:rPr>
          <w:rFonts w:hint="eastAsia"/>
        </w:rPr>
        <w:t>地址</w:t>
      </w:r>
      <w:r w:rsidR="00520345">
        <w:t>的数据包，</w:t>
      </w:r>
      <w:r w:rsidR="00DE401A">
        <w:rPr>
          <w:rFonts w:hint="eastAsia"/>
        </w:rPr>
        <w:t>每秒</w:t>
      </w:r>
      <w:r w:rsidR="003401E5">
        <w:rPr>
          <w:rFonts w:hint="eastAsia"/>
        </w:rPr>
        <w:t>目的</w:t>
      </w:r>
      <w:r w:rsidR="003401E5">
        <w:rPr>
          <w:rFonts w:hint="eastAsia"/>
        </w:rPr>
        <w:t>IP</w:t>
      </w:r>
      <w:r w:rsidR="003401E5">
        <w:rPr>
          <w:rFonts w:hint="eastAsia"/>
        </w:rPr>
        <w:t>地址重复</w:t>
      </w:r>
      <w:r w:rsidR="00DE401A">
        <w:t>出现</w:t>
      </w:r>
      <w:r w:rsidR="00511577">
        <w:rPr>
          <w:rFonts w:hint="eastAsia"/>
        </w:rPr>
        <w:t>次数</w:t>
      </w:r>
      <w:r w:rsidR="003401E5">
        <w:t>中的最大值</w:t>
      </w:r>
      <w:r w:rsidR="009166D1">
        <w:rPr>
          <w:rFonts w:hint="eastAsia"/>
        </w:rPr>
        <w:t>。</w:t>
      </w:r>
      <w:r w:rsidR="009166D1">
        <w:t>如果</w:t>
      </w:r>
      <w:r w:rsidR="009166D1">
        <w:rPr>
          <w:rFonts w:hint="eastAsia"/>
        </w:rPr>
        <w:t>该</w:t>
      </w:r>
      <w:r w:rsidR="009166D1">
        <w:t>参数高于正常阈值，则可</w:t>
      </w:r>
      <w:proofErr w:type="gramStart"/>
      <w:r w:rsidR="009166D1">
        <w:t>判断该源</w:t>
      </w:r>
      <w:proofErr w:type="gramEnd"/>
      <w:r w:rsidR="009166D1">
        <w:rPr>
          <w:rFonts w:hint="eastAsia"/>
        </w:rPr>
        <w:t>IP</w:t>
      </w:r>
      <w:r w:rsidR="009166D1">
        <w:rPr>
          <w:rFonts w:hint="eastAsia"/>
        </w:rPr>
        <w:t>为</w:t>
      </w:r>
      <w:r w:rsidR="009166D1">
        <w:t>异常</w:t>
      </w:r>
      <w:r w:rsidR="009166D1">
        <w:rPr>
          <w:rFonts w:hint="eastAsia"/>
        </w:rPr>
        <w:t>IP</w:t>
      </w:r>
      <w:r w:rsidR="009166D1">
        <w:rPr>
          <w:rFonts w:hint="eastAsia"/>
        </w:rPr>
        <w:t>。</w:t>
      </w:r>
    </w:p>
    <w:p w:rsidR="00313936" w:rsidRDefault="00327380" w:rsidP="00313936">
      <w:pPr>
        <w:pStyle w:val="af2"/>
        <w:numPr>
          <w:ilvl w:val="0"/>
          <w:numId w:val="17"/>
        </w:numPr>
        <w:ind w:firstLineChars="0"/>
      </w:pPr>
      <w:r>
        <w:rPr>
          <w:rFonts w:hint="eastAsia"/>
        </w:rPr>
        <w:t>源</w:t>
      </w:r>
      <w:r>
        <w:t>端口变化速率</w:t>
      </w:r>
    </w:p>
    <w:p w:rsidR="00E2372E" w:rsidRDefault="00561937" w:rsidP="00A51379">
      <w:pPr>
        <w:ind w:firstLine="480"/>
      </w:pPr>
      <w:r>
        <w:rPr>
          <w:rFonts w:hint="eastAsia"/>
        </w:rPr>
        <w:t>源端口变化</w:t>
      </w:r>
      <w:r>
        <w:t>速率</w:t>
      </w:r>
      <w:r w:rsidR="002A1C50">
        <w:rPr>
          <w:rFonts w:hint="eastAsia"/>
        </w:rPr>
        <w:t>指的是</w:t>
      </w:r>
      <w:r w:rsidR="002A1C50">
        <w:t>相同源</w:t>
      </w:r>
      <w:r w:rsidR="002A1C50">
        <w:rPr>
          <w:rFonts w:hint="eastAsia"/>
        </w:rPr>
        <w:t>IP</w:t>
      </w:r>
      <w:r w:rsidR="002A1C50">
        <w:rPr>
          <w:rFonts w:hint="eastAsia"/>
        </w:rPr>
        <w:t>地址</w:t>
      </w:r>
      <w:r w:rsidR="002A1C50">
        <w:t>的数据包，</w:t>
      </w:r>
      <w:r w:rsidR="0012405A">
        <w:rPr>
          <w:rFonts w:hint="eastAsia"/>
        </w:rPr>
        <w:t>每秒</w:t>
      </w:r>
      <w:r w:rsidR="0012405A">
        <w:t>源端口去</w:t>
      </w:r>
      <w:proofErr w:type="gramStart"/>
      <w:r w:rsidR="0012405A">
        <w:t>重</w:t>
      </w:r>
      <w:r w:rsidR="00313936">
        <w:t>之</w:t>
      </w:r>
      <w:r w:rsidR="00313936">
        <w:rPr>
          <w:rFonts w:hint="eastAsia"/>
        </w:rPr>
        <w:t>后</w:t>
      </w:r>
      <w:proofErr w:type="gramEnd"/>
      <w:r w:rsidR="0012405A">
        <w:t>的数量。如果</w:t>
      </w:r>
      <w:r w:rsidR="0012405A">
        <w:rPr>
          <w:rFonts w:hint="eastAsia"/>
        </w:rPr>
        <w:t>该</w:t>
      </w:r>
      <w:r w:rsidR="0012405A">
        <w:t>参数高于正常阈值，则可</w:t>
      </w:r>
      <w:proofErr w:type="gramStart"/>
      <w:r w:rsidR="0012405A">
        <w:t>判断该源</w:t>
      </w:r>
      <w:proofErr w:type="gramEnd"/>
      <w:r w:rsidR="0012405A">
        <w:rPr>
          <w:rFonts w:hint="eastAsia"/>
        </w:rPr>
        <w:t>IP</w:t>
      </w:r>
      <w:r w:rsidR="0012405A">
        <w:rPr>
          <w:rFonts w:hint="eastAsia"/>
        </w:rPr>
        <w:t>为</w:t>
      </w:r>
      <w:r w:rsidR="0012405A">
        <w:t>异常</w:t>
      </w:r>
      <w:r w:rsidR="0012405A">
        <w:rPr>
          <w:rFonts w:hint="eastAsia"/>
        </w:rPr>
        <w:t>IP</w:t>
      </w:r>
      <w:r w:rsidR="0012405A">
        <w:rPr>
          <w:rFonts w:hint="eastAsia"/>
        </w:rPr>
        <w:t>。</w:t>
      </w:r>
    </w:p>
    <w:p w:rsidR="00890A1F" w:rsidRDefault="00890A1F" w:rsidP="000C1B0B">
      <w:pPr>
        <w:pStyle w:val="af2"/>
        <w:numPr>
          <w:ilvl w:val="0"/>
          <w:numId w:val="17"/>
        </w:numPr>
        <w:ind w:firstLineChars="0"/>
      </w:pPr>
      <w:r>
        <w:rPr>
          <w:rFonts w:hint="eastAsia"/>
        </w:rPr>
        <w:t>源</w:t>
      </w:r>
      <w:r>
        <w:t>端口最大速率</w:t>
      </w:r>
    </w:p>
    <w:p w:rsidR="00527EE3" w:rsidRDefault="00527EE3" w:rsidP="00A51379">
      <w:pPr>
        <w:ind w:firstLine="480"/>
      </w:pPr>
      <w:r>
        <w:rPr>
          <w:rFonts w:hint="eastAsia"/>
        </w:rPr>
        <w:t>源</w:t>
      </w:r>
      <w:r>
        <w:t>端口最大速率</w:t>
      </w:r>
      <w:r w:rsidR="00211819">
        <w:rPr>
          <w:rFonts w:hint="eastAsia"/>
        </w:rPr>
        <w:t>指的</w:t>
      </w:r>
      <w:r>
        <w:t>是相同源</w:t>
      </w:r>
      <w:r>
        <w:rPr>
          <w:rFonts w:hint="eastAsia"/>
        </w:rPr>
        <w:t>IP</w:t>
      </w:r>
      <w:r>
        <w:rPr>
          <w:rFonts w:hint="eastAsia"/>
        </w:rPr>
        <w:t>地址</w:t>
      </w:r>
      <w:r>
        <w:t>的数据包，</w:t>
      </w:r>
      <w:r>
        <w:rPr>
          <w:rFonts w:hint="eastAsia"/>
        </w:rPr>
        <w:t>每秒</w:t>
      </w:r>
      <w:r>
        <w:t>源端口重复出现次数中的最大值</w:t>
      </w:r>
      <w:r w:rsidR="008274DE">
        <w:rPr>
          <w:rFonts w:hint="eastAsia"/>
        </w:rPr>
        <w:t>。</w:t>
      </w:r>
      <w:r w:rsidR="008274DE">
        <w:t>如果</w:t>
      </w:r>
      <w:r w:rsidR="008274DE">
        <w:rPr>
          <w:rFonts w:hint="eastAsia"/>
        </w:rPr>
        <w:t>该</w:t>
      </w:r>
      <w:r w:rsidR="008274DE">
        <w:t>参数高于正常阈值，则可</w:t>
      </w:r>
      <w:proofErr w:type="gramStart"/>
      <w:r w:rsidR="008274DE">
        <w:t>判断</w:t>
      </w:r>
      <w:r w:rsidR="005A02E1">
        <w:rPr>
          <w:rFonts w:hint="eastAsia"/>
        </w:rPr>
        <w:t>该</w:t>
      </w:r>
      <w:r w:rsidR="008274DE">
        <w:t>源</w:t>
      </w:r>
      <w:proofErr w:type="gramEnd"/>
      <w:r w:rsidR="008274DE">
        <w:rPr>
          <w:rFonts w:hint="eastAsia"/>
        </w:rPr>
        <w:t>IP</w:t>
      </w:r>
      <w:r w:rsidR="008274DE">
        <w:rPr>
          <w:rFonts w:hint="eastAsia"/>
        </w:rPr>
        <w:t>为</w:t>
      </w:r>
      <w:r w:rsidR="008274DE">
        <w:t>异常</w:t>
      </w:r>
      <w:r w:rsidR="008274DE">
        <w:rPr>
          <w:rFonts w:hint="eastAsia"/>
        </w:rPr>
        <w:t>IP</w:t>
      </w:r>
      <w:r w:rsidR="008274DE">
        <w:rPr>
          <w:rFonts w:hint="eastAsia"/>
        </w:rPr>
        <w:t>。</w:t>
      </w:r>
    </w:p>
    <w:p w:rsidR="00327380" w:rsidRDefault="00327380" w:rsidP="000C1B0B">
      <w:pPr>
        <w:pStyle w:val="af2"/>
        <w:numPr>
          <w:ilvl w:val="0"/>
          <w:numId w:val="17"/>
        </w:numPr>
        <w:ind w:firstLineChars="0"/>
      </w:pPr>
      <w:r>
        <w:rPr>
          <w:rFonts w:hint="eastAsia"/>
        </w:rPr>
        <w:t>目的端口</w:t>
      </w:r>
      <w:r>
        <w:t>变化速率</w:t>
      </w:r>
    </w:p>
    <w:p w:rsidR="00211819" w:rsidRDefault="00211819" w:rsidP="00A51379">
      <w:pPr>
        <w:ind w:firstLine="480"/>
      </w:pPr>
      <w:r>
        <w:rPr>
          <w:rFonts w:hint="eastAsia"/>
        </w:rPr>
        <w:t>目的</w:t>
      </w:r>
      <w:r>
        <w:t>端口变化速率指的是</w:t>
      </w:r>
      <w:r>
        <w:rPr>
          <w:rFonts w:hint="eastAsia"/>
        </w:rPr>
        <w:t>相同</w:t>
      </w:r>
      <w:r>
        <w:t>源</w:t>
      </w:r>
      <w:r>
        <w:rPr>
          <w:rFonts w:hint="eastAsia"/>
        </w:rPr>
        <w:t>IP</w:t>
      </w:r>
      <w:r>
        <w:rPr>
          <w:rFonts w:hint="eastAsia"/>
        </w:rPr>
        <w:t>地址</w:t>
      </w:r>
      <w:r>
        <w:t>的数据包，每秒</w:t>
      </w:r>
      <w:r>
        <w:rPr>
          <w:rFonts w:hint="eastAsia"/>
        </w:rPr>
        <w:t>目的</w:t>
      </w:r>
      <w:r>
        <w:t>端口去</w:t>
      </w:r>
      <w:proofErr w:type="gramStart"/>
      <w:r>
        <w:t>重之后</w:t>
      </w:r>
      <w:proofErr w:type="gramEnd"/>
      <w:r>
        <w:rPr>
          <w:rFonts w:hint="eastAsia"/>
        </w:rPr>
        <w:t>的数量</w:t>
      </w:r>
      <w:r>
        <w:t>。如果</w:t>
      </w:r>
      <w:r>
        <w:rPr>
          <w:rFonts w:hint="eastAsia"/>
        </w:rPr>
        <w:t>该</w:t>
      </w:r>
      <w:r>
        <w:t>参数高于正常阈值，则可</w:t>
      </w:r>
      <w:proofErr w:type="gramStart"/>
      <w:r>
        <w:t>判断该源</w:t>
      </w:r>
      <w:proofErr w:type="gramEnd"/>
      <w:r>
        <w:rPr>
          <w:rFonts w:hint="eastAsia"/>
        </w:rPr>
        <w:t>IP</w:t>
      </w:r>
      <w:r>
        <w:rPr>
          <w:rFonts w:hint="eastAsia"/>
        </w:rPr>
        <w:t>为</w:t>
      </w:r>
      <w:r>
        <w:t>异常</w:t>
      </w:r>
      <w:r>
        <w:rPr>
          <w:rFonts w:hint="eastAsia"/>
        </w:rPr>
        <w:t>IP</w:t>
      </w:r>
      <w:r w:rsidR="004F4563">
        <w:rPr>
          <w:rFonts w:hint="eastAsia"/>
        </w:rPr>
        <w:t>。</w:t>
      </w:r>
    </w:p>
    <w:p w:rsidR="00327380" w:rsidRDefault="00B46967" w:rsidP="000C1B0B">
      <w:pPr>
        <w:pStyle w:val="af2"/>
        <w:numPr>
          <w:ilvl w:val="0"/>
          <w:numId w:val="17"/>
        </w:numPr>
        <w:ind w:firstLineChars="0"/>
      </w:pPr>
      <w:r>
        <w:rPr>
          <w:rFonts w:hint="eastAsia"/>
        </w:rPr>
        <w:t>目的</w:t>
      </w:r>
      <w:r>
        <w:t>端口最大速率</w:t>
      </w:r>
    </w:p>
    <w:p w:rsidR="0069736F" w:rsidRDefault="004F4563" w:rsidP="00A51379">
      <w:pPr>
        <w:ind w:firstLine="480"/>
      </w:pPr>
      <w:r>
        <w:rPr>
          <w:rFonts w:hint="eastAsia"/>
        </w:rPr>
        <w:t>目的端口</w:t>
      </w:r>
      <w:r>
        <w:t>最大速率</w:t>
      </w:r>
      <w:r>
        <w:rPr>
          <w:rFonts w:hint="eastAsia"/>
        </w:rPr>
        <w:t>指的</w:t>
      </w:r>
      <w:r>
        <w:t>是</w:t>
      </w:r>
      <w:r>
        <w:rPr>
          <w:rFonts w:hint="eastAsia"/>
        </w:rPr>
        <w:t>相同</w:t>
      </w:r>
      <w:r>
        <w:t>源</w:t>
      </w:r>
      <w:r>
        <w:rPr>
          <w:rFonts w:hint="eastAsia"/>
        </w:rPr>
        <w:t>IP</w:t>
      </w:r>
      <w:r>
        <w:rPr>
          <w:rFonts w:hint="eastAsia"/>
        </w:rPr>
        <w:t>地址</w:t>
      </w:r>
      <w:r>
        <w:t>的数据包，每秒目的端口重复出现次数中的最大值。如果</w:t>
      </w:r>
      <w:r>
        <w:rPr>
          <w:rFonts w:hint="eastAsia"/>
        </w:rPr>
        <w:t>该</w:t>
      </w:r>
      <w:r>
        <w:t>参数高于正常阈值，则可</w:t>
      </w:r>
      <w:proofErr w:type="gramStart"/>
      <w:r>
        <w:t>判断</w:t>
      </w:r>
      <w:r>
        <w:rPr>
          <w:rFonts w:hint="eastAsia"/>
        </w:rPr>
        <w:t>该</w:t>
      </w:r>
      <w:r>
        <w:t>源</w:t>
      </w:r>
      <w:proofErr w:type="gramEnd"/>
      <w:r>
        <w:rPr>
          <w:rFonts w:hint="eastAsia"/>
        </w:rPr>
        <w:t>IP</w:t>
      </w:r>
      <w:r>
        <w:rPr>
          <w:rFonts w:hint="eastAsia"/>
        </w:rPr>
        <w:t>为</w:t>
      </w:r>
      <w:r>
        <w:t>异常</w:t>
      </w:r>
      <w:r>
        <w:rPr>
          <w:rFonts w:hint="eastAsia"/>
        </w:rPr>
        <w:t>IP</w:t>
      </w:r>
      <w:r w:rsidR="00A11AA0">
        <w:rPr>
          <w:rFonts w:hint="eastAsia"/>
        </w:rPr>
        <w:t>。</w:t>
      </w:r>
    </w:p>
    <w:p w:rsidR="00D929C9" w:rsidRPr="005C7F2C" w:rsidRDefault="008C3E02" w:rsidP="00D929C9">
      <w:pPr>
        <w:ind w:firstLine="480"/>
      </w:pPr>
      <w:r>
        <w:rPr>
          <w:rFonts w:hint="eastAsia"/>
        </w:rPr>
        <w:lastRenderedPageBreak/>
        <w:t>七个</w:t>
      </w:r>
      <w:r>
        <w:t>参数共同参与到攻击流量</w:t>
      </w:r>
      <w:r>
        <w:rPr>
          <w:rFonts w:hint="eastAsia"/>
        </w:rPr>
        <w:t>检测</w:t>
      </w:r>
      <w:r>
        <w:t>中</w:t>
      </w:r>
      <w:r w:rsidR="00F371F8">
        <w:rPr>
          <w:rFonts w:hint="eastAsia"/>
        </w:rPr>
        <w:t>，</w:t>
      </w:r>
      <w:r w:rsidR="00F371F8">
        <w:t>可针对</w:t>
      </w:r>
      <w:r w:rsidR="00F371F8">
        <w:rPr>
          <w:rFonts w:hint="eastAsia"/>
        </w:rPr>
        <w:t>上述</w:t>
      </w:r>
      <w:r w:rsidR="00F371F8">
        <w:rPr>
          <w:rFonts w:hint="eastAsia"/>
        </w:rPr>
        <w:t>6</w:t>
      </w:r>
      <w:r w:rsidR="00F371F8">
        <w:rPr>
          <w:rFonts w:hint="eastAsia"/>
        </w:rPr>
        <w:t>种</w:t>
      </w:r>
      <w:r w:rsidR="00F371F8">
        <w:t>攻击场景进行</w:t>
      </w:r>
      <w:r w:rsidR="00F371F8">
        <w:rPr>
          <w:rFonts w:hint="eastAsia"/>
        </w:rPr>
        <w:t>攻击</w:t>
      </w:r>
      <w:r w:rsidR="00F371F8">
        <w:t>流量的检测</w:t>
      </w:r>
      <w:r>
        <w:t>。</w:t>
      </w:r>
      <w:r w:rsidR="005C7F2C">
        <w:t>提高了识别的准确性，降低</w:t>
      </w:r>
      <w:r w:rsidR="00847506">
        <w:rPr>
          <w:rFonts w:hint="eastAsia"/>
        </w:rPr>
        <w:t>了</w:t>
      </w:r>
      <w:r w:rsidR="005C7F2C">
        <w:t>误判率。</w:t>
      </w:r>
      <w:r w:rsidR="00D71936">
        <w:rPr>
          <w:rFonts w:hint="eastAsia"/>
        </w:rPr>
        <w:t>七个</w:t>
      </w:r>
      <w:r w:rsidR="00D71936">
        <w:t>阈值可根据现实环境</w:t>
      </w:r>
      <w:r w:rsidR="00D71936">
        <w:rPr>
          <w:rFonts w:hint="eastAsia"/>
        </w:rPr>
        <w:t>动态</w:t>
      </w:r>
      <w:r w:rsidR="00D71936">
        <w:t>调整</w:t>
      </w:r>
      <w:r w:rsidR="006B5D2C">
        <w:rPr>
          <w:rFonts w:hint="eastAsia"/>
        </w:rPr>
        <w:t>，更具有</w:t>
      </w:r>
      <w:r w:rsidR="006B5D2C">
        <w:t>普适性。</w:t>
      </w:r>
    </w:p>
    <w:p w:rsidR="00577954" w:rsidRDefault="00577954" w:rsidP="00577954">
      <w:pPr>
        <w:pStyle w:val="a1"/>
        <w:spacing w:before="156" w:after="156"/>
        <w:ind w:left="480"/>
      </w:pPr>
      <w:bookmarkStart w:id="16" w:name="_Toc515051939"/>
      <w:r>
        <w:rPr>
          <w:rFonts w:hint="eastAsia"/>
        </w:rPr>
        <w:t>流量</w:t>
      </w:r>
      <w:r>
        <w:t>过滤模块</w:t>
      </w:r>
      <w:bookmarkEnd w:id="16"/>
    </w:p>
    <w:p w:rsidR="008118BC" w:rsidRDefault="00826613" w:rsidP="008118BC">
      <w:pPr>
        <w:ind w:firstLine="480"/>
      </w:pPr>
      <w:r>
        <w:rPr>
          <w:rFonts w:hint="eastAsia"/>
        </w:rPr>
        <w:t>流量</w:t>
      </w:r>
      <w:r>
        <w:t>过滤模块接收来自</w:t>
      </w:r>
      <w:r>
        <w:rPr>
          <w:rFonts w:hint="eastAsia"/>
        </w:rPr>
        <w:t>流量</w:t>
      </w:r>
      <w:r>
        <w:t>特征分析模块的流量。</w:t>
      </w:r>
      <w:r w:rsidR="00BB6DE8">
        <w:rPr>
          <w:rFonts w:hint="eastAsia"/>
        </w:rPr>
        <w:t>根据</w:t>
      </w:r>
      <w:r w:rsidR="00BB6DE8">
        <w:t>DDoS</w:t>
      </w:r>
      <w:r w:rsidR="00BB6DE8">
        <w:t>的</w:t>
      </w:r>
      <w:r w:rsidR="00BB6DE8">
        <w:rPr>
          <w:rFonts w:hint="eastAsia"/>
        </w:rPr>
        <w:t>攻击</w:t>
      </w:r>
      <w:r w:rsidR="00BB6DE8">
        <w:t>方式，有两种过滤方式</w:t>
      </w:r>
      <w:r w:rsidR="008118BC">
        <w:rPr>
          <w:rFonts w:hint="eastAsia"/>
        </w:rPr>
        <w:t>：</w:t>
      </w:r>
    </w:p>
    <w:p w:rsidR="003D5A7D" w:rsidRDefault="004E0A96" w:rsidP="00694CA2">
      <w:pPr>
        <w:pStyle w:val="af2"/>
        <w:numPr>
          <w:ilvl w:val="0"/>
          <w:numId w:val="19"/>
        </w:numPr>
        <w:ind w:firstLineChars="0"/>
      </w:pPr>
      <w:r>
        <w:rPr>
          <w:rFonts w:hint="eastAsia"/>
        </w:rPr>
        <w:t>针对随机</w:t>
      </w:r>
      <w:r>
        <w:t>源</w:t>
      </w:r>
      <w:r>
        <w:rPr>
          <w:rFonts w:hint="eastAsia"/>
        </w:rPr>
        <w:t>IP</w:t>
      </w:r>
      <w:r>
        <w:rPr>
          <w:rFonts w:hint="eastAsia"/>
        </w:rPr>
        <w:t>的</w:t>
      </w:r>
      <w:r>
        <w:rPr>
          <w:rFonts w:hint="eastAsia"/>
        </w:rPr>
        <w:t>DD</w:t>
      </w:r>
      <w:r>
        <w:t>oS</w:t>
      </w:r>
      <w:r>
        <w:rPr>
          <w:rFonts w:hint="eastAsia"/>
        </w:rPr>
        <w:t>攻击</w:t>
      </w:r>
      <w:r w:rsidR="00C82AD3">
        <w:rPr>
          <w:rFonts w:hint="eastAsia"/>
        </w:rPr>
        <w:t>。</w:t>
      </w:r>
    </w:p>
    <w:p w:rsidR="00694CA2" w:rsidRDefault="004E0A96" w:rsidP="003D5A7D">
      <w:pPr>
        <w:ind w:firstLine="480"/>
      </w:pPr>
      <w:r>
        <w:t>由于</w:t>
      </w:r>
      <w:r w:rsidR="00E745F2">
        <w:rPr>
          <w:rFonts w:hint="eastAsia"/>
        </w:rPr>
        <w:t>攻击</w:t>
      </w:r>
      <w:r w:rsidR="00E745F2">
        <w:t>流量的源</w:t>
      </w:r>
      <w:r w:rsidR="00E745F2">
        <w:rPr>
          <w:rFonts w:hint="eastAsia"/>
        </w:rPr>
        <w:t>IP</w:t>
      </w:r>
      <w:r w:rsidR="00E745F2">
        <w:rPr>
          <w:rFonts w:hint="eastAsia"/>
        </w:rPr>
        <w:t>是</w:t>
      </w:r>
      <w:r w:rsidR="00E745F2">
        <w:t>伪造的，</w:t>
      </w:r>
      <w:r w:rsidR="00E745F2">
        <w:rPr>
          <w:rFonts w:hint="eastAsia"/>
        </w:rPr>
        <w:t>而且</w:t>
      </w:r>
      <w:r w:rsidR="00E745F2">
        <w:t>伪造的源</w:t>
      </w:r>
      <w:r w:rsidR="00E745F2">
        <w:rPr>
          <w:rFonts w:hint="eastAsia"/>
        </w:rPr>
        <w:t>IP</w:t>
      </w:r>
      <w:r w:rsidR="00E745F2">
        <w:rPr>
          <w:rFonts w:hint="eastAsia"/>
        </w:rPr>
        <w:t>地址</w:t>
      </w:r>
      <w:r w:rsidR="00E15E90">
        <w:rPr>
          <w:rFonts w:hint="eastAsia"/>
        </w:rPr>
        <w:t>中</w:t>
      </w:r>
      <w:r w:rsidR="00E745F2">
        <w:t>可能</w:t>
      </w:r>
      <w:r w:rsidR="00E15E90">
        <w:rPr>
          <w:rFonts w:hint="eastAsia"/>
        </w:rPr>
        <w:t>存在</w:t>
      </w:r>
      <w:r w:rsidR="00E745F2">
        <w:t>合法</w:t>
      </w:r>
      <w:r w:rsidR="00E15E90">
        <w:rPr>
          <w:rFonts w:hint="eastAsia"/>
        </w:rPr>
        <w:t>地址</w:t>
      </w:r>
      <w:r w:rsidR="00E15E90">
        <w:t>，</w:t>
      </w:r>
      <w:r w:rsidR="00D7169E">
        <w:rPr>
          <w:rFonts w:hint="eastAsia"/>
        </w:rPr>
        <w:t>所以根据</w:t>
      </w:r>
      <w:r w:rsidR="00D7169E">
        <w:t>源</w:t>
      </w:r>
      <w:r w:rsidR="00D7169E">
        <w:rPr>
          <w:rFonts w:hint="eastAsia"/>
        </w:rPr>
        <w:t>IP</w:t>
      </w:r>
      <w:r w:rsidR="00D7169E">
        <w:rPr>
          <w:rFonts w:hint="eastAsia"/>
        </w:rPr>
        <w:t>地址</w:t>
      </w:r>
      <w:r w:rsidR="00D7169E">
        <w:t>进行拦截</w:t>
      </w:r>
      <w:r w:rsidR="00083AFD">
        <w:rPr>
          <w:rFonts w:hint="eastAsia"/>
        </w:rPr>
        <w:t>意义</w:t>
      </w:r>
      <w:r w:rsidR="00083AFD">
        <w:t>不大</w:t>
      </w:r>
      <w:r w:rsidR="00C27368">
        <w:rPr>
          <w:rFonts w:hint="eastAsia"/>
        </w:rPr>
        <w:t>。针对</w:t>
      </w:r>
      <w:r w:rsidR="00C27368">
        <w:t>此种攻击方式</w:t>
      </w:r>
      <w:r w:rsidR="00C27368">
        <w:rPr>
          <w:rFonts w:hint="eastAsia"/>
        </w:rPr>
        <w:t>本</w:t>
      </w:r>
      <w:r w:rsidR="00C27368">
        <w:t>模块将会采取一</w:t>
      </w:r>
      <w:r w:rsidR="00C27368">
        <w:rPr>
          <w:rFonts w:hint="eastAsia"/>
        </w:rPr>
        <w:t>刀</w:t>
      </w:r>
      <w:r w:rsidR="00C27368">
        <w:t>切的</w:t>
      </w:r>
      <w:r w:rsidR="00C27368">
        <w:rPr>
          <w:rFonts w:hint="eastAsia"/>
        </w:rPr>
        <w:t>方案</w:t>
      </w:r>
      <w:r w:rsidR="00C27368">
        <w:t>，当</w:t>
      </w:r>
      <w:r w:rsidR="000E615C">
        <w:rPr>
          <w:rFonts w:hint="eastAsia"/>
        </w:rPr>
        <w:t>交换机</w:t>
      </w:r>
      <w:r w:rsidR="000E615C">
        <w:t>接口</w:t>
      </w:r>
      <w:r w:rsidR="00694B10">
        <w:rPr>
          <w:rFonts w:hint="eastAsia"/>
        </w:rPr>
        <w:t>遭到随机</w:t>
      </w:r>
      <w:r w:rsidR="00694B10">
        <w:t>源</w:t>
      </w:r>
      <w:r w:rsidR="00694B10">
        <w:rPr>
          <w:rFonts w:hint="eastAsia"/>
        </w:rPr>
        <w:t>IP</w:t>
      </w:r>
      <w:r w:rsidR="00694B10">
        <w:rPr>
          <w:rFonts w:hint="eastAsia"/>
        </w:rPr>
        <w:t>的</w:t>
      </w:r>
      <w:r w:rsidR="00694B10">
        <w:t>DDoS</w:t>
      </w:r>
      <w:r w:rsidR="00694B10">
        <w:t>攻击时，将会丢弃所有</w:t>
      </w:r>
      <w:r w:rsidR="00694B10">
        <w:rPr>
          <w:rFonts w:hint="eastAsia"/>
        </w:rPr>
        <w:t>来自</w:t>
      </w:r>
      <w:r w:rsidR="00694B10">
        <w:t>该接口的流量，</w:t>
      </w:r>
      <w:r w:rsidR="00F957D3">
        <w:rPr>
          <w:rFonts w:hint="eastAsia"/>
        </w:rPr>
        <w:t>直到</w:t>
      </w:r>
      <w:r w:rsidR="00F957D3">
        <w:t>该接口流量恢复正常的时候</w:t>
      </w:r>
      <w:r w:rsidR="00F957D3">
        <w:rPr>
          <w:rFonts w:hint="eastAsia"/>
        </w:rPr>
        <w:t>再</w:t>
      </w:r>
      <w:r w:rsidR="00F957D3">
        <w:t>放行</w:t>
      </w:r>
      <w:r w:rsidR="00C82AD3">
        <w:rPr>
          <w:rFonts w:hint="eastAsia"/>
        </w:rPr>
        <w:t>。</w:t>
      </w:r>
    </w:p>
    <w:p w:rsidR="003D5A7D" w:rsidRDefault="00C82AD3" w:rsidP="00694CA2">
      <w:pPr>
        <w:pStyle w:val="af2"/>
        <w:numPr>
          <w:ilvl w:val="0"/>
          <w:numId w:val="19"/>
        </w:numPr>
        <w:ind w:firstLineChars="0"/>
      </w:pPr>
      <w:r>
        <w:rPr>
          <w:rFonts w:hint="eastAsia"/>
        </w:rPr>
        <w:t>针对</w:t>
      </w:r>
      <w:proofErr w:type="gramStart"/>
      <w:r>
        <w:t>固定源</w:t>
      </w:r>
      <w:proofErr w:type="gramEnd"/>
      <w:r>
        <w:rPr>
          <w:rFonts w:hint="eastAsia"/>
        </w:rPr>
        <w:t>IP</w:t>
      </w:r>
      <w:r>
        <w:rPr>
          <w:rFonts w:hint="eastAsia"/>
        </w:rPr>
        <w:t>的</w:t>
      </w:r>
      <w:r>
        <w:t>DDoS</w:t>
      </w:r>
      <w:r>
        <w:t>攻击</w:t>
      </w:r>
      <w:r>
        <w:rPr>
          <w:rFonts w:hint="eastAsia"/>
        </w:rPr>
        <w:t>。</w:t>
      </w:r>
    </w:p>
    <w:p w:rsidR="00C82AD3" w:rsidRPr="008118BC" w:rsidRDefault="00272A74" w:rsidP="003D5A7D">
      <w:pPr>
        <w:ind w:firstLine="480"/>
      </w:pPr>
      <w:r>
        <w:rPr>
          <w:rFonts w:hint="eastAsia"/>
        </w:rPr>
        <w:t>由于</w:t>
      </w:r>
      <w:r>
        <w:t>攻击流量的</w:t>
      </w:r>
      <w:r>
        <w:rPr>
          <w:rFonts w:hint="eastAsia"/>
        </w:rPr>
        <w:t>源</w:t>
      </w:r>
      <w:r>
        <w:rPr>
          <w:rFonts w:hint="eastAsia"/>
        </w:rPr>
        <w:t>IP</w:t>
      </w:r>
      <w:r>
        <w:rPr>
          <w:rFonts w:hint="eastAsia"/>
        </w:rPr>
        <w:t>是真实</w:t>
      </w:r>
      <w:r>
        <w:t>的</w:t>
      </w:r>
      <w:r w:rsidR="00E56E69">
        <w:rPr>
          <w:rFonts w:hint="eastAsia"/>
        </w:rPr>
        <w:t>，</w:t>
      </w:r>
      <w:r w:rsidR="00E56E69">
        <w:t>所以可以根据源</w:t>
      </w:r>
      <w:r w:rsidR="00E56E69">
        <w:rPr>
          <w:rFonts w:hint="eastAsia"/>
        </w:rPr>
        <w:t>IP</w:t>
      </w:r>
      <w:r w:rsidR="00E56E69">
        <w:rPr>
          <w:rFonts w:hint="eastAsia"/>
        </w:rPr>
        <w:t>地址</w:t>
      </w:r>
      <w:r w:rsidR="00E56E69">
        <w:t>进行拦截。</w:t>
      </w:r>
      <w:r w:rsidR="008D2D4C">
        <w:rPr>
          <w:rFonts w:hint="eastAsia"/>
        </w:rPr>
        <w:t>当</w:t>
      </w:r>
      <w:r w:rsidR="008D2D4C">
        <w:t>交换机接口遭到</w:t>
      </w:r>
      <w:proofErr w:type="gramStart"/>
      <w:r w:rsidR="008D2D4C">
        <w:t>固定源</w:t>
      </w:r>
      <w:proofErr w:type="gramEnd"/>
      <w:r w:rsidR="008D2D4C">
        <w:rPr>
          <w:rFonts w:hint="eastAsia"/>
        </w:rPr>
        <w:t>IP</w:t>
      </w:r>
      <w:r w:rsidR="008D2D4C">
        <w:rPr>
          <w:rFonts w:hint="eastAsia"/>
        </w:rPr>
        <w:t>地址</w:t>
      </w:r>
      <w:r w:rsidR="008D2D4C">
        <w:t>的</w:t>
      </w:r>
      <w:r w:rsidR="008D2D4C">
        <w:rPr>
          <w:rFonts w:hint="eastAsia"/>
        </w:rPr>
        <w:t>DD</w:t>
      </w:r>
      <w:r w:rsidR="008D2D4C">
        <w:t>oS</w:t>
      </w:r>
      <w:r w:rsidR="008D2D4C">
        <w:t>攻击时，</w:t>
      </w:r>
      <w:r w:rsidR="00B1096C">
        <w:rPr>
          <w:rFonts w:hint="eastAsia"/>
        </w:rPr>
        <w:t>本</w:t>
      </w:r>
      <w:r w:rsidR="00B1096C">
        <w:t>模块将会</w:t>
      </w:r>
      <w:r w:rsidR="00B1096C">
        <w:rPr>
          <w:rFonts w:hint="eastAsia"/>
        </w:rPr>
        <w:t>在交换机</w:t>
      </w:r>
      <w:r w:rsidR="00B1096C">
        <w:t>入接口丢弃检测到的异常</w:t>
      </w:r>
      <w:r w:rsidR="00B1096C">
        <w:rPr>
          <w:rFonts w:hint="eastAsia"/>
        </w:rPr>
        <w:t>IP</w:t>
      </w:r>
      <w:r w:rsidR="00A24D10">
        <w:rPr>
          <w:rFonts w:hint="eastAsia"/>
        </w:rPr>
        <w:t>地址</w:t>
      </w:r>
      <w:r w:rsidR="00B67D36">
        <w:rPr>
          <w:rFonts w:hint="eastAsia"/>
        </w:rPr>
        <w:t>并</w:t>
      </w:r>
      <w:r w:rsidR="00B67D36">
        <w:t>将其加入到黑名单，</w:t>
      </w:r>
      <w:r w:rsidR="00A00E9F">
        <w:rPr>
          <w:rFonts w:hint="eastAsia"/>
        </w:rPr>
        <w:t>直到</w:t>
      </w:r>
      <w:r w:rsidR="00A00E9F">
        <w:t>该</w:t>
      </w:r>
      <w:r w:rsidR="00A00E9F">
        <w:rPr>
          <w:rFonts w:hint="eastAsia"/>
        </w:rPr>
        <w:t>IP</w:t>
      </w:r>
      <w:r w:rsidR="00A00E9F">
        <w:rPr>
          <w:rFonts w:hint="eastAsia"/>
        </w:rPr>
        <w:t>地址</w:t>
      </w:r>
      <w:r w:rsidR="00A00E9F">
        <w:t>的流量恢复正常时</w:t>
      </w:r>
      <w:r w:rsidR="00A00E9F">
        <w:rPr>
          <w:rFonts w:hint="eastAsia"/>
        </w:rPr>
        <w:t>再</w:t>
      </w:r>
      <w:r w:rsidR="00A00E9F">
        <w:t>放行。</w:t>
      </w:r>
    </w:p>
    <w:p w:rsidR="00B76EF8" w:rsidRDefault="001159A4" w:rsidP="001159A4">
      <w:pPr>
        <w:pStyle w:val="a0"/>
      </w:pPr>
      <w:bookmarkStart w:id="17" w:name="_Toc515051940"/>
      <w:r>
        <w:rPr>
          <w:rFonts w:hint="eastAsia"/>
        </w:rPr>
        <w:t>流程图</w:t>
      </w:r>
      <w:bookmarkEnd w:id="17"/>
    </w:p>
    <w:p w:rsidR="0055768A" w:rsidRPr="0055768A" w:rsidRDefault="0055768A" w:rsidP="0055768A">
      <w:pPr>
        <w:ind w:firstLine="480"/>
      </w:pPr>
      <w:r>
        <w:rPr>
          <w:rFonts w:hint="eastAsia"/>
        </w:rPr>
        <w:t>流程</w:t>
      </w:r>
      <w:r>
        <w:t>图如图</w:t>
      </w:r>
      <w:r>
        <w:rPr>
          <w:rFonts w:hint="eastAsia"/>
        </w:rPr>
        <w:t>3.2</w:t>
      </w:r>
      <w:r>
        <w:rPr>
          <w:rFonts w:hint="eastAsia"/>
        </w:rPr>
        <w:t>所示</w:t>
      </w:r>
      <w:r w:rsidR="00813238">
        <w:rPr>
          <w:rFonts w:hint="eastAsia"/>
        </w:rPr>
        <w:t>：</w:t>
      </w:r>
    </w:p>
    <w:p w:rsidR="00B76EF8" w:rsidRDefault="00914051" w:rsidP="00BD6C88">
      <w:pPr>
        <w:ind w:firstLineChars="0" w:firstLine="0"/>
        <w:jc w:val="center"/>
      </w:pPr>
      <w:r>
        <w:rPr>
          <w:noProof/>
        </w:rPr>
        <w:lastRenderedPageBreak/>
        <mc:AlternateContent>
          <mc:Choice Requires="wpc">
            <w:drawing>
              <wp:inline distT="0" distB="0" distL="0" distR="0">
                <wp:extent cx="5274310" cy="7381875"/>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流程图: 终止 36"/>
                        <wps:cNvSpPr/>
                        <wps:spPr>
                          <a:xfrm>
                            <a:off x="1133474" y="390525"/>
                            <a:ext cx="914400" cy="4191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DF297E" w:rsidRPr="00E07AA7" w:rsidRDefault="00DF297E" w:rsidP="00E07AA7">
                              <w:pPr>
                                <w:pStyle w:val="aff2"/>
                              </w:pPr>
                              <w:r w:rsidRPr="00E07AA7">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914399" y="1209675"/>
                            <a:ext cx="1362075"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Pr="00E07AA7" w:rsidRDefault="00DF297E" w:rsidP="00E07AA7">
                              <w:pPr>
                                <w:pStyle w:val="aff2"/>
                              </w:pPr>
                              <w:r w:rsidRPr="00E07AA7">
                                <w:rPr>
                                  <w:rFonts w:hint="eastAsia"/>
                                </w:rPr>
                                <w:t>网卡</w:t>
                              </w:r>
                              <w:r w:rsidRPr="00E07AA7">
                                <w:t>流量监控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决策 38"/>
                        <wps:cNvSpPr/>
                        <wps:spPr>
                          <a:xfrm>
                            <a:off x="684825" y="2028825"/>
                            <a:ext cx="181927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E07AA7">
                              <w:pPr>
                                <w:pStyle w:val="aff2"/>
                              </w:pPr>
                              <w:r w:rsidRPr="00E07AA7">
                                <w:rPr>
                                  <w:rStyle w:val="aff3"/>
                                  <w:rFonts w:hint="eastAsia"/>
                                </w:rPr>
                                <w:t>网</w:t>
                              </w:r>
                              <w:r>
                                <w:rPr>
                                  <w:rFonts w:hint="eastAsia"/>
                                </w:rPr>
                                <w:t>卡</w:t>
                              </w:r>
                              <w:r>
                                <w:t>流量异常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过程 39"/>
                        <wps:cNvSpPr/>
                        <wps:spPr>
                          <a:xfrm>
                            <a:off x="1133474" y="3076575"/>
                            <a:ext cx="91440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E07AA7">
                              <w:pPr>
                                <w:pStyle w:val="aff2"/>
                              </w:pPr>
                              <w:proofErr w:type="gramStart"/>
                              <w:r>
                                <w:rPr>
                                  <w:rFonts w:hint="eastAsia"/>
                                </w:rPr>
                                <w:t>启动</w:t>
                              </w:r>
                              <w:r>
                                <w:t>抓</w:t>
                              </w:r>
                              <w:proofErr w:type="gramEnd"/>
                              <w:r>
                                <w:t>包程序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流程图: 过程 43"/>
                        <wps:cNvSpPr/>
                        <wps:spPr>
                          <a:xfrm>
                            <a:off x="1133474" y="3866175"/>
                            <a:ext cx="914400" cy="36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E07AA7">
                              <w:pPr>
                                <w:pStyle w:val="aff2"/>
                              </w:pPr>
                              <w:proofErr w:type="gramStart"/>
                              <w:r>
                                <w:rPr>
                                  <w:rFonts w:hint="eastAsia"/>
                                </w:rPr>
                                <w:t>分析抓</w:t>
                              </w:r>
                              <w:proofErr w:type="gramEnd"/>
                              <w:r>
                                <w:rPr>
                                  <w:rFonts w:hint="eastAsia"/>
                                </w:rPr>
                                <w:t>包</w:t>
                              </w:r>
                              <w: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646725" y="4573026"/>
                            <a:ext cx="1885951" cy="6466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E07AA7">
                              <w:pPr>
                                <w:pStyle w:val="aff2"/>
                              </w:pPr>
                              <w:r>
                                <w:rPr>
                                  <w:rFonts w:hint="eastAsia"/>
                                </w:rPr>
                                <w:t>源</w:t>
                              </w:r>
                              <w:r>
                                <w:rPr>
                                  <w:rFonts w:hint="eastAsia"/>
                                </w:rPr>
                                <w:t>IP</w:t>
                              </w:r>
                              <w:r>
                                <w:rPr>
                                  <w:rFonts w:hint="eastAsia"/>
                                </w:rPr>
                                <w:t>地址</w:t>
                              </w:r>
                              <w:r>
                                <w:t>随机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133474" y="56670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B849A7">
                              <w:pPr>
                                <w:pStyle w:val="aff2"/>
                              </w:pPr>
                              <w:r>
                                <w:rPr>
                                  <w:rFonts w:hint="eastAsia"/>
                                </w:rPr>
                                <w:t>丢弃</w:t>
                              </w:r>
                              <w:r>
                                <w:t>所有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2027849" y="5142525"/>
                            <a:ext cx="158212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B849A7">
                              <w:pPr>
                                <w:pStyle w:val="aff2"/>
                              </w:pPr>
                              <w:r>
                                <w:rPr>
                                  <w:rFonts w:hint="eastAsia"/>
                                </w:rPr>
                                <w:t>源</w:t>
                              </w:r>
                              <w:r>
                                <w:rPr>
                                  <w:rFonts w:hint="eastAsia"/>
                                </w:rPr>
                                <w:t>IP</w:t>
                              </w:r>
                              <w:r>
                                <w:rPr>
                                  <w:rFonts w:hint="eastAsia"/>
                                </w:rPr>
                                <w:t>异常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362199"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B849A7">
                              <w:pPr>
                                <w:pStyle w:val="aff2"/>
                              </w:pPr>
                              <w:r>
                                <w:rPr>
                                  <w:rFonts w:hint="eastAsia"/>
                                </w:rPr>
                                <w:t>丢弃</w:t>
                              </w:r>
                              <w:r>
                                <w:t>异常</w:t>
                              </w:r>
                              <w:r>
                                <w:rPr>
                                  <w:rFonts w:hint="eastAsi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3342300"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B849A7">
                              <w:pPr>
                                <w:pStyle w:val="aff2"/>
                              </w:pPr>
                              <w:r>
                                <w:rPr>
                                  <w:rFonts w:hint="eastAsia"/>
                                </w:rPr>
                                <w:t>放行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36" idx="2"/>
                          <a:endCxn id="37" idx="0"/>
                        </wps:cNvCnPr>
                        <wps:spPr>
                          <a:xfrm>
                            <a:off x="1590674" y="809625"/>
                            <a:ext cx="4763"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37" idx="2"/>
                          <a:endCxn id="38" idx="0"/>
                        </wps:cNvCnPr>
                        <wps:spPr>
                          <a:xfrm flipH="1">
                            <a:off x="1594463" y="1571625"/>
                            <a:ext cx="97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38" idx="2"/>
                          <a:endCxn id="39" idx="0"/>
                        </wps:cNvCnPr>
                        <wps:spPr>
                          <a:xfrm flipH="1">
                            <a:off x="1590674" y="2590800"/>
                            <a:ext cx="378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39" idx="2"/>
                          <a:endCxn id="43" idx="0"/>
                        </wps:cNvCnPr>
                        <wps:spPr>
                          <a:xfrm>
                            <a:off x="1590674" y="3438525"/>
                            <a:ext cx="0"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3" idx="2"/>
                          <a:endCxn id="47" idx="0"/>
                        </wps:cNvCnPr>
                        <wps:spPr>
                          <a:xfrm flipH="1">
                            <a:off x="1589701" y="4229100"/>
                            <a:ext cx="973" cy="343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7" idx="2"/>
                          <a:endCxn id="48" idx="0"/>
                        </wps:cNvCnPr>
                        <wps:spPr>
                          <a:xfrm>
                            <a:off x="1589701" y="5219700"/>
                            <a:ext cx="973" cy="44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肘形连接符 59"/>
                        <wps:cNvCnPr>
                          <a:stCxn id="47" idx="3"/>
                          <a:endCxn id="49" idx="0"/>
                        </wps:cNvCnPr>
                        <wps:spPr>
                          <a:xfrm>
                            <a:off x="2532676" y="4896363"/>
                            <a:ext cx="286236" cy="2461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a:stCxn id="49" idx="2"/>
                          <a:endCxn id="50" idx="0"/>
                        </wps:cNvCnPr>
                        <wps:spPr>
                          <a:xfrm rot="16200000" flipH="1">
                            <a:off x="2424820" y="6148756"/>
                            <a:ext cx="788670" cy="4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49" idx="3"/>
                        </wps:cNvCnPr>
                        <wps:spPr>
                          <a:xfrm>
                            <a:off x="3609974" y="5448595"/>
                            <a:ext cx="322876" cy="10947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8" idx="1"/>
                          <a:endCxn id="37" idx="1"/>
                        </wps:cNvCnPr>
                        <wps:spPr>
                          <a:xfrm rot="10800000">
                            <a:off x="914400" y="1390650"/>
                            <a:ext cx="219075" cy="4457678"/>
                          </a:xfrm>
                          <a:prstGeom prst="bentConnector3">
                            <a:avLst>
                              <a:gd name="adj1" fmla="val 3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肘形连接符 63"/>
                        <wps:cNvCnPr>
                          <a:stCxn id="50" idx="1"/>
                          <a:endCxn id="37" idx="1"/>
                        </wps:cNvCnPr>
                        <wps:spPr>
                          <a:xfrm rot="10800000">
                            <a:off x="914399" y="1390650"/>
                            <a:ext cx="1447800" cy="5333978"/>
                          </a:xfrm>
                          <a:prstGeom prst="bentConnector3">
                            <a:avLst>
                              <a:gd name="adj1" fmla="val 1486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肘形连接符 64"/>
                        <wps:cNvCnPr>
                          <a:stCxn id="38" idx="3"/>
                          <a:endCxn id="51" idx="3"/>
                        </wps:cNvCnPr>
                        <wps:spPr>
                          <a:xfrm>
                            <a:off x="2504100" y="2309813"/>
                            <a:ext cx="1752600" cy="4414815"/>
                          </a:xfrm>
                          <a:prstGeom prst="bentConnector3">
                            <a:avLst>
                              <a:gd name="adj1" fmla="val 1130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肘形连接符 70"/>
                        <wps:cNvCnPr>
                          <a:stCxn id="51" idx="2"/>
                          <a:endCxn id="37" idx="3"/>
                        </wps:cNvCnPr>
                        <wps:spPr>
                          <a:xfrm rot="5400000" flipH="1">
                            <a:off x="280352" y="3386772"/>
                            <a:ext cx="5515270" cy="1523026"/>
                          </a:xfrm>
                          <a:prstGeom prst="bentConnector4">
                            <a:avLst>
                              <a:gd name="adj1" fmla="val -4145"/>
                              <a:gd name="adj2" fmla="val -700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流程图: 过程 71"/>
                        <wps:cNvSpPr/>
                        <wps:spPr>
                          <a:xfrm>
                            <a:off x="1618276" y="2695575"/>
                            <a:ext cx="429598"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027088">
                              <w:pPr>
                                <w:pStyle w:val="aff2"/>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流程图: 过程 72"/>
                        <wps:cNvSpPr/>
                        <wps:spPr>
                          <a:xfrm>
                            <a:off x="2685075" y="2338388"/>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027088">
                              <w:pPr>
                                <w:pStyle w:val="aff2"/>
                                <w:rPr>
                                  <w:kern w:val="0"/>
                                  <w:sz w:val="24"/>
                                  <w:szCs w:val="24"/>
                                </w:rPr>
                              </w:pPr>
                              <w:proofErr w:type="gramStart"/>
                              <w:r>
                                <w:rPr>
                                  <w:rFonts w:hint="eastAsia"/>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1133474" y="527587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2532676" y="4562526"/>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2362199" y="5828303"/>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8A3591">
                              <w:pPr>
                                <w:pStyle w:val="aff4"/>
                                <w:spacing w:before="0" w:beforeAutospacing="0" w:after="0" w:afterAutospacing="0"/>
                                <w:jc w:val="center"/>
                              </w:pPr>
                              <w:r>
                                <w:rPr>
                                  <w:rFonts w:ascii="Times New Roman" w:cs="Times New Roman" w:hint="eastAsia"/>
                                  <w:color w:val="000000"/>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3447075" y="565653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4" o:spid="_x0000_s1052" editas="canvas" style="width:415.3pt;height:581.25pt;mso-position-horizontal-relative:char;mso-position-vertical-relative:line" coordsize="52743,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3;height:7381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36" o:spid="_x0000_s1054" type="#_x0000_t116" style="position:absolute;left:11334;top:3905;width:9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" fillcolor="white [3201]" strokecolor="#70ad47 [3209]" strokeweight="1pt">
                  <v:textbox>
                    <w:txbxContent>
                      <w:p w:rsidR="00DF297E" w:rsidRPr="00E07AA7" w:rsidRDefault="00DF297E" w:rsidP="00E07AA7">
                        <w:pPr>
                          <w:pStyle w:val="aff2"/>
                        </w:pPr>
                        <w:r w:rsidRPr="00E07AA7">
                          <w:rPr>
                            <w:rFonts w:hint="eastAsia"/>
                          </w:rPr>
                          <w:t>开始</w:t>
                        </w:r>
                      </w:p>
                    </w:txbxContent>
                  </v:textbox>
                </v:shape>
                <v:shapetype id="_x0000_t109" coordsize="21600,21600" o:spt="109" path="m,l,21600r21600,l21600,xe">
                  <v:stroke joinstyle="miter"/>
                  <v:path gradientshapeok="t" o:connecttype="rect"/>
                </v:shapetype>
                <v:shape id="流程图: 过程 37" o:spid="_x0000_s1055" type="#_x0000_t109" style="position:absolute;left:9143;top:12096;width:1362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" fillcolor="white [3201]" strokecolor="#70ad47 [3209]" strokeweight="1pt">
                  <v:textbox>
                    <w:txbxContent>
                      <w:p w:rsidR="00DF297E" w:rsidRPr="00E07AA7" w:rsidRDefault="00DF297E" w:rsidP="00E07AA7">
                        <w:pPr>
                          <w:pStyle w:val="aff2"/>
                        </w:pPr>
                        <w:r w:rsidRPr="00E07AA7">
                          <w:rPr>
                            <w:rFonts w:hint="eastAsia"/>
                          </w:rPr>
                          <w:t>网卡</w:t>
                        </w:r>
                        <w:r w:rsidRPr="00E07AA7">
                          <w:t>流量监控</w:t>
                        </w:r>
                      </w:p>
                    </w:txbxContent>
                  </v:textbox>
                </v:shape>
                <v:shapetype id="_x0000_t110" coordsize="21600,21600" o:spt="110" path="m10800,l,10800,10800,21600,21600,10800xe">
                  <v:stroke joinstyle="miter"/>
                  <v:path gradientshapeok="t" o:connecttype="rect" textboxrect="5400,5400,16200,16200"/>
                </v:shapetype>
                <v:shape id="流程图: 决策 38" o:spid="_x0000_s1056" type="#_x0000_t110" style="position:absolute;left:6848;top:20288;width:1819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" fillcolor="white [3201]" strokecolor="#70ad47 [3209]" strokeweight="1pt">
                  <v:textbox>
                    <w:txbxContent>
                      <w:p w:rsidR="00DF297E" w:rsidRDefault="00DF297E" w:rsidP="00E07AA7">
                        <w:pPr>
                          <w:pStyle w:val="aff2"/>
                        </w:pPr>
                        <w:r w:rsidRPr="00E07AA7">
                          <w:rPr>
                            <w:rStyle w:val="aff3"/>
                            <w:rFonts w:hint="eastAsia"/>
                          </w:rPr>
                          <w:t>网</w:t>
                        </w:r>
                        <w:r>
                          <w:rPr>
                            <w:rFonts w:hint="eastAsia"/>
                          </w:rPr>
                          <w:t>卡</w:t>
                        </w:r>
                        <w:r>
                          <w:t>流量异常</w:t>
                        </w:r>
                      </w:p>
                    </w:txbxContent>
                  </v:textbox>
                </v:shape>
                <v:shape id="流程图: 过程 39" o:spid="_x0000_s1057" type="#_x0000_t109" style="position:absolute;left:11334;top:30765;width:9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" fillcolor="white [3201]" strokecolor="#70ad47 [3209]" strokeweight="1pt">
                  <v:textbox>
                    <w:txbxContent>
                      <w:p w:rsidR="00DF297E" w:rsidRDefault="00DF297E" w:rsidP="00E07AA7">
                        <w:pPr>
                          <w:pStyle w:val="aff2"/>
                        </w:pPr>
                        <w:proofErr w:type="gramStart"/>
                        <w:r>
                          <w:rPr>
                            <w:rFonts w:hint="eastAsia"/>
                          </w:rPr>
                          <w:t>启动</w:t>
                        </w:r>
                        <w:r>
                          <w:t>抓</w:t>
                        </w:r>
                        <w:proofErr w:type="gramEnd"/>
                        <w:r>
                          <w:t>包程序</w:t>
                        </w:r>
                      </w:p>
                    </w:txbxContent>
                  </v:textbox>
                </v:shape>
                <v:shape id="流程图: 过程 43" o:spid="_x0000_s1058" type="#_x0000_t109" style="position:absolute;left:11334;top:38661;width:9144;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" fillcolor="white [3201]" strokecolor="#70ad47 [3209]" strokeweight="1pt">
                  <v:textbox>
                    <w:txbxContent>
                      <w:p w:rsidR="00DF297E" w:rsidRDefault="00DF297E" w:rsidP="00E07AA7">
                        <w:pPr>
                          <w:pStyle w:val="aff2"/>
                        </w:pPr>
                        <w:proofErr w:type="gramStart"/>
                        <w:r>
                          <w:rPr>
                            <w:rFonts w:hint="eastAsia"/>
                          </w:rPr>
                          <w:t>分析抓</w:t>
                        </w:r>
                        <w:proofErr w:type="gramEnd"/>
                        <w:r>
                          <w:rPr>
                            <w:rFonts w:hint="eastAsia"/>
                          </w:rPr>
                          <w:t>包</w:t>
                        </w:r>
                        <w:r>
                          <w:t>文件</w:t>
                        </w:r>
                      </w:p>
                    </w:txbxContent>
                  </v:textbox>
                </v:shape>
                <v:shape id="流程图: 决策 47" o:spid="_x0000_s1059" type="#_x0000_t110" style="position:absolute;left:6467;top:45730;width:18859;height:6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" fillcolor="white [3201]" strokecolor="#70ad47 [3209]" strokeweight="1pt">
                  <v:textbox>
                    <w:txbxContent>
                      <w:p w:rsidR="00DF297E" w:rsidRDefault="00DF297E" w:rsidP="00E07AA7">
                        <w:pPr>
                          <w:pStyle w:val="aff2"/>
                        </w:pPr>
                        <w:r>
                          <w:rPr>
                            <w:rFonts w:hint="eastAsia"/>
                          </w:rPr>
                          <w:t>源</w:t>
                        </w:r>
                        <w:r>
                          <w:rPr>
                            <w:rFonts w:hint="eastAsia"/>
                          </w:rPr>
                          <w:t>IP</w:t>
                        </w:r>
                        <w:r>
                          <w:rPr>
                            <w:rFonts w:hint="eastAsia"/>
                          </w:rPr>
                          <w:t>地址</w:t>
                        </w:r>
                        <w:r>
                          <w:t>随机</w:t>
                        </w:r>
                      </w:p>
                    </w:txbxContent>
                  </v:textbox>
                </v:shape>
                <v:shape id="流程图: 过程 48" o:spid="_x0000_s1060" type="#_x0000_t109" style="position:absolute;left:11334;top:56670;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" fillcolor="white [3201]" strokecolor="#70ad47 [3209]" strokeweight="1pt">
                  <v:textbox>
                    <w:txbxContent>
                      <w:p w:rsidR="00DF297E" w:rsidRDefault="00DF297E" w:rsidP="00B849A7">
                        <w:pPr>
                          <w:pStyle w:val="aff2"/>
                        </w:pPr>
                        <w:r>
                          <w:rPr>
                            <w:rFonts w:hint="eastAsia"/>
                          </w:rPr>
                          <w:t>丢弃</w:t>
                        </w:r>
                        <w:r>
                          <w:t>所有</w:t>
                        </w:r>
                      </w:p>
                    </w:txbxContent>
                  </v:textbox>
                </v:shape>
                <v:shape id="流程图: 决策 49" o:spid="_x0000_s1061" type="#_x0000_t110" style="position:absolute;left:20278;top:51425;width:1582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" fillcolor="white [3201]" strokecolor="#70ad47 [3209]" strokeweight="1pt">
                  <v:textbox>
                    <w:txbxContent>
                      <w:p w:rsidR="00DF297E" w:rsidRDefault="00DF297E" w:rsidP="00B849A7">
                        <w:pPr>
                          <w:pStyle w:val="aff2"/>
                        </w:pPr>
                        <w:r>
                          <w:rPr>
                            <w:rFonts w:hint="eastAsia"/>
                          </w:rPr>
                          <w:t>源</w:t>
                        </w:r>
                        <w:r>
                          <w:rPr>
                            <w:rFonts w:hint="eastAsia"/>
                          </w:rPr>
                          <w:t>IP</w:t>
                        </w:r>
                        <w:r>
                          <w:rPr>
                            <w:rFonts w:hint="eastAsia"/>
                          </w:rPr>
                          <w:t>异常</w:t>
                        </w:r>
                      </w:p>
                    </w:txbxContent>
                  </v:textbox>
                </v:shape>
                <v:shape id="流程图: 过程 50" o:spid="_x0000_s1062" type="#_x0000_t109" style="position:absolute;left:23621;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UGwQAAANsAAAAPAAAAZHJzL2Rvd25yZXYueG1sRE9ba8Iw&#10;FH4f+B/CGextph1M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A81RQbBAAAA2wAAAA8AAAAA&#10;AAAAAAAAAAAABwIAAGRycy9kb3ducmV2LnhtbFBLBQYAAAAAAwADALcAAAD1AgAAAAA=&#10;" fillcolor="white [3201]" strokecolor="#70ad47 [3209]" strokeweight="1pt">
                  <v:textbox>
                    <w:txbxContent>
                      <w:p w:rsidR="00DF297E" w:rsidRDefault="00DF297E" w:rsidP="00B849A7">
                        <w:pPr>
                          <w:pStyle w:val="aff2"/>
                        </w:pPr>
                        <w:r>
                          <w:rPr>
                            <w:rFonts w:hint="eastAsia"/>
                          </w:rPr>
                          <w:t>丢弃</w:t>
                        </w:r>
                        <w:r>
                          <w:t>异常</w:t>
                        </w:r>
                        <w:r>
                          <w:rPr>
                            <w:rFonts w:hint="eastAsia"/>
                          </w:rPr>
                          <w:t>IP</w:t>
                        </w:r>
                      </w:p>
                    </w:txbxContent>
                  </v:textbox>
                </v:shape>
                <v:shape id="流程图: 过程 51" o:spid="_x0000_s1063" type="#_x0000_t109" style="position:absolute;left:33423;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CdxAAAANsAAAAPAAAAZHJzL2Rvd25yZXYueG1sRI/dasJA&#10;FITvBd9hOYXe6SaFSk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GB54J3EAAAA2wAAAA8A&#10;AAAAAAAAAAAAAAAABwIAAGRycy9kb3ducmV2LnhtbFBLBQYAAAAAAwADALcAAAD4AgAAAAA=&#10;" fillcolor="white [3201]" strokecolor="#70ad47 [3209]" strokeweight="1pt">
                  <v:textbox>
                    <w:txbxContent>
                      <w:p w:rsidR="00DF297E" w:rsidRDefault="00DF297E" w:rsidP="00B849A7">
                        <w:pPr>
                          <w:pStyle w:val="aff2"/>
                        </w:pPr>
                        <w:r>
                          <w:rPr>
                            <w:rFonts w:hint="eastAsia"/>
                          </w:rPr>
                          <w:t>放行</w:t>
                        </w:r>
                      </w:p>
                    </w:txbxContent>
                  </v:textbox>
                </v:shape>
                <v:shapetype id="_x0000_t32" coordsize="21600,21600" o:spt="32" o:oned="t" path="m,l21600,21600e" filled="f">
                  <v:path arrowok="t" fillok="f" o:connecttype="none"/>
                  <o:lock v:ext="edit" shapetype="t"/>
                </v:shapetype>
                <v:shape id="直接箭头连接符 41" o:spid="_x0000_s1064" type="#_x0000_t32" style="position:absolute;left:15906;top:8096;width:48;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直接箭头连接符 53" o:spid="_x0000_s1065" type="#_x0000_t32" style="position:absolute;left:15944;top:15716;width: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54" o:spid="_x0000_s1066" type="#_x0000_t32" style="position:absolute;left:15906;top:25908;width:38;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5b9bd5 [3204]" strokeweight=".5pt">
                  <v:stroke endarrow="block" joinstyle="miter"/>
                </v:shape>
                <v:shape id="直接箭头连接符 55" o:spid="_x0000_s1067" type="#_x0000_t32" style="position:absolute;left:15906;top:34385;width:0;height:4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直接箭头连接符 56" o:spid="_x0000_s1068" type="#_x0000_t32" style="position:absolute;left:15897;top:42291;width:9;height:3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直接箭头连接符 57" o:spid="_x0000_s1069" type="#_x0000_t32" style="position:absolute;left:15897;top:52197;width:9;height:4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59" o:spid="_x0000_s1070" type="#_x0000_t33" style="position:absolute;left:25326;top:48963;width:2863;height:24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d9wwAAANsAAAAPAAAAZHJzL2Rvd25yZXYueG1sRI/NawIx&#10;FMTvQv+H8ITeNGuh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Qh83fcMAAADbAAAADwAA&#10;AAAAAAAAAAAAAAAHAgAAZHJzL2Rvd25yZXYueG1sUEsFBgAAAAADAAMAtwAAAPcCAA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71" type="#_x0000_t34" style="position:absolute;left:24247;top:61488;width:7887;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" strokecolor="#5b9bd5 [3204]" strokeweight=".5pt">
                  <v:stroke endarrow="block"/>
                </v:shape>
                <v:shape id="肘形连接符 61" o:spid="_x0000_s1072" type="#_x0000_t33" style="position:absolute;left:36099;top:54485;width:3229;height:109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" strokecolor="#5b9bd5 [3204]" strokeweight=".5pt">
                  <v:stroke endarrow="block"/>
                </v:shape>
                <v:shape id="肘形连接符 62" o:spid="_x0000_s1073" type="#_x0000_t34" style="position:absolute;left:9144;top:13906;width:2190;height:445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" adj="64800" strokecolor="#5b9bd5 [3204]" strokeweight=".5pt">
                  <v:stroke endarrow="block"/>
                </v:shape>
                <v:shape id="肘形连接符 63" o:spid="_x0000_s1074" type="#_x0000_t34" style="position:absolute;left:9143;top:13906;width:14478;height:5334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" adj="32116" strokecolor="#5b9bd5 [3204]" strokeweight=".5pt">
                  <v:stroke endarrow="block"/>
                </v:shape>
                <v:shape id="肘形连接符 64" o:spid="_x0000_s1075" type="#_x0000_t34" style="position:absolute;left:25041;top:23098;width:17526;height:441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" adj="24417" strokecolor="#5b9bd5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0" o:spid="_x0000_s1076" type="#_x0000_t35" style="position:absolute;left:2803;top:33867;width:55153;height:152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" adj="-895,-15136" strokecolor="#5b9bd5 [3204]" strokeweight=".5pt">
                  <v:stroke endarrow="block"/>
                </v:shape>
                <v:shape id="流程图: 过程 71" o:spid="_x0000_s1077" type="#_x0000_t109" style="position:absolute;left:16182;top:26955;width:429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" fillcolor="white [3201]" strokecolor="#70ad47 [3209]" strokeweight="1pt">
                  <v:textbox>
                    <w:txbxContent>
                      <w:p w:rsidR="00DF297E" w:rsidRDefault="00DF297E" w:rsidP="00027088">
                        <w:pPr>
                          <w:pStyle w:val="aff2"/>
                        </w:pPr>
                        <w:r>
                          <w:rPr>
                            <w:rFonts w:hint="eastAsia"/>
                          </w:rPr>
                          <w:t>是</w:t>
                        </w:r>
                      </w:p>
                    </w:txbxContent>
                  </v:textbox>
                </v:shape>
                <v:shape id="流程图: 过程 72" o:spid="_x0000_s1078" type="#_x0000_t109" style="position:absolute;left:26850;top:23383;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" fillcolor="white [3201]" strokecolor="#70ad47 [3209]" strokeweight="1pt">
                  <v:textbox>
                    <w:txbxContent>
                      <w:p w:rsidR="00DF297E" w:rsidRDefault="00DF297E" w:rsidP="00027088">
                        <w:pPr>
                          <w:pStyle w:val="aff2"/>
                          <w:rPr>
                            <w:kern w:val="0"/>
                            <w:sz w:val="24"/>
                            <w:szCs w:val="24"/>
                          </w:rPr>
                        </w:pPr>
                        <w:proofErr w:type="gramStart"/>
                        <w:r>
                          <w:rPr>
                            <w:rFonts w:hint="eastAsia"/>
                          </w:rPr>
                          <w:t>否</w:t>
                        </w:r>
                        <w:proofErr w:type="gramEnd"/>
                      </w:p>
                    </w:txbxContent>
                  </v:textbox>
                </v:shape>
                <v:shape id="流程图: 过程 74" o:spid="_x0000_s1079" type="#_x0000_t109" style="position:absolute;left:11334;top:52758;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9lxAAAANsAAAAPAAAAZHJzL2Rvd25yZXYueG1sRI9Ba8JA&#10;FITvBf/D8gRvuolI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Du7H2XEAAAA2wAAAA8A&#10;AAAAAAAAAAAAAAAABwIAAGRycy9kb3ducmV2LnhtbFBLBQYAAAAAAwADALcAAAD4AgAAAAA=&#10;" fillcolor="white [3201]" strokecolor="#70ad47 [3209]" strokeweight="1pt">
                  <v:textbox>
                    <w:txbxContent>
                      <w:p w:rsidR="00DF297E" w:rsidRDefault="00DF297E"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v:textbox>
                </v:shape>
                <v:shape id="流程图: 过程 75" o:spid="_x0000_s1080" type="#_x0000_t109" style="position:absolute;left:25326;top:4562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7r+xAAAANsAAAAPAAAAZHJzL2Rvd25yZXYueG1sRI9Ba8JA&#10;FITvBf/D8gRvuolg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FT3uv7EAAAA2wAAAA8A&#10;AAAAAAAAAAAAAAAABwIAAGRycy9kb3ducmV2LnhtbFBLBQYAAAAAAwADALcAAAD4AgAAAAA=&#10;" fillcolor="white [3201]" strokecolor="#70ad47 [3209]" strokeweight="1pt">
                  <v:textbox>
                    <w:txbxContent>
                      <w:p w:rsidR="00DF297E" w:rsidRDefault="00DF297E"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v:textbox>
                </v:shape>
                <v:shape id="流程图: 过程 76" o:spid="_x0000_s1081" type="#_x0000_t109" style="position:absolute;left:23621;top:58283;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" fillcolor="white [3201]" strokecolor="#70ad47 [3209]" strokeweight="1pt">
                  <v:textbox>
                    <w:txbxContent>
                      <w:p w:rsidR="00DF297E" w:rsidRDefault="00DF297E" w:rsidP="008A3591">
                        <w:pPr>
                          <w:pStyle w:val="aff4"/>
                          <w:spacing w:before="0" w:beforeAutospacing="0" w:after="0" w:afterAutospacing="0"/>
                          <w:jc w:val="center"/>
                        </w:pPr>
                        <w:r>
                          <w:rPr>
                            <w:rFonts w:ascii="Times New Roman" w:cs="Times New Roman" w:hint="eastAsia"/>
                            <w:color w:val="000000"/>
                            <w:sz w:val="18"/>
                            <w:szCs w:val="18"/>
                          </w:rPr>
                          <w:t>是</w:t>
                        </w:r>
                      </w:p>
                    </w:txbxContent>
                  </v:textbox>
                </v:shape>
                <v:shape id="流程图: 过程 77" o:spid="_x0000_s1082" type="#_x0000_t109" style="position:absolute;left:34470;top:5656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" fillcolor="white [3201]" strokecolor="#70ad47 [3209]" strokeweight="1pt">
                  <v:textbox>
                    <w:txbxContent>
                      <w:p w:rsidR="00DF297E" w:rsidRDefault="00DF297E"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v:textbox>
                </v:shape>
                <w10:anchorlock/>
              </v:group>
            </w:pict>
          </mc:Fallback>
        </mc:AlternateContent>
      </w:r>
    </w:p>
    <w:p w:rsidR="0055768A" w:rsidRPr="00154748" w:rsidRDefault="00813238" w:rsidP="00154748">
      <w:pPr>
        <w:pStyle w:val="aff0"/>
      </w:pPr>
      <w:r>
        <w:rPr>
          <w:rFonts w:hint="eastAsia"/>
        </w:rPr>
        <w:t>图</w:t>
      </w:r>
      <w:r>
        <w:rPr>
          <w:rFonts w:hint="eastAsia"/>
        </w:rPr>
        <w:t>3.2</w:t>
      </w:r>
      <w:r w:rsidR="00D93E73">
        <w:rPr>
          <w:rFonts w:hint="eastAsia"/>
        </w:rPr>
        <w:t>DDoS</w:t>
      </w:r>
      <w:r w:rsidR="00D93E73">
        <w:t>攻击检测与防护流程图</w:t>
      </w:r>
    </w:p>
    <w:p w:rsidR="00484753" w:rsidRDefault="001C6625" w:rsidP="00484753">
      <w:pPr>
        <w:pStyle w:val="a"/>
        <w:spacing w:before="312" w:after="312"/>
      </w:pPr>
      <w:bookmarkStart w:id="18" w:name="_Toc515051941"/>
      <w:r>
        <w:rPr>
          <w:rFonts w:hint="eastAsia"/>
        </w:rPr>
        <w:lastRenderedPageBreak/>
        <w:t>仿真</w:t>
      </w:r>
      <w:r>
        <w:t>实验</w:t>
      </w:r>
      <w:bookmarkEnd w:id="18"/>
    </w:p>
    <w:p w:rsidR="00D5429A" w:rsidRDefault="00E46FB9" w:rsidP="00D5429A">
      <w:pPr>
        <w:pStyle w:val="a0"/>
      </w:pPr>
      <w:bookmarkStart w:id="19" w:name="_Toc515051942"/>
      <w:r>
        <w:rPr>
          <w:rFonts w:hint="eastAsia"/>
        </w:rPr>
        <w:t>仿真环境</w:t>
      </w:r>
      <w:r w:rsidR="00DC2CD6">
        <w:rPr>
          <w:rFonts w:hint="eastAsia"/>
        </w:rPr>
        <w:t>与</w:t>
      </w:r>
      <w:r w:rsidR="00DC2CD6">
        <w:t>工具</w:t>
      </w:r>
      <w:r>
        <w:t>介绍</w:t>
      </w:r>
      <w:bookmarkEnd w:id="19"/>
    </w:p>
    <w:p w:rsidR="006139C4" w:rsidRDefault="006139C4" w:rsidP="00D5429A">
      <w:pPr>
        <w:pStyle w:val="a1"/>
        <w:spacing w:before="156" w:after="156"/>
        <w:ind w:left="480"/>
      </w:pPr>
      <w:bookmarkStart w:id="20" w:name="_Toc515051943"/>
      <w:r>
        <w:rPr>
          <w:rFonts w:hint="eastAsia"/>
        </w:rPr>
        <w:t>Ubuntu</w:t>
      </w:r>
      <w:bookmarkEnd w:id="20"/>
    </w:p>
    <w:p w:rsidR="008D2038" w:rsidRDefault="008D2038" w:rsidP="008D2038">
      <w:pPr>
        <w:ind w:firstLine="480"/>
      </w:pPr>
      <w:r>
        <w:rPr>
          <w:rFonts w:hint="eastAsia"/>
        </w:rPr>
        <w:t>Ubuntu</w:t>
      </w:r>
      <w:r>
        <w:rPr>
          <w:rFonts w:hint="eastAsia"/>
        </w:rPr>
        <w:t>是基于</w:t>
      </w:r>
      <w:r>
        <w:rPr>
          <w:rFonts w:hint="eastAsia"/>
        </w:rPr>
        <w:t>Debian</w:t>
      </w:r>
      <w:r w:rsidR="000A089F">
        <w:rPr>
          <w:rFonts w:hint="eastAsia"/>
        </w:rPr>
        <w:t>基本</w:t>
      </w:r>
      <w:r w:rsidR="000A089F">
        <w:t>的架构的一个</w:t>
      </w:r>
      <w:r w:rsidR="000A089F">
        <w:t>Linux</w:t>
      </w:r>
      <w:r w:rsidR="008226B9">
        <w:rPr>
          <w:rFonts w:hint="eastAsia"/>
        </w:rPr>
        <w:t>操作系统，</w:t>
      </w:r>
      <w:r w:rsidR="008226B9">
        <w:t>是</w:t>
      </w:r>
      <w:r w:rsidR="008226B9">
        <w:t>Debian</w:t>
      </w:r>
      <w:r w:rsidR="008226B9">
        <w:t>的衍生版本，也是目前</w:t>
      </w:r>
      <w:r w:rsidR="008226B9">
        <w:rPr>
          <w:rFonts w:hint="eastAsia"/>
        </w:rPr>
        <w:t>主流</w:t>
      </w:r>
      <w:r w:rsidR="007F4B88">
        <w:rPr>
          <w:rFonts w:hint="eastAsia"/>
        </w:rPr>
        <w:t>Linux</w:t>
      </w:r>
      <w:r w:rsidR="008226B9">
        <w:t>发行版之一。</w:t>
      </w:r>
    </w:p>
    <w:p w:rsidR="00D5429A" w:rsidRDefault="00D5429A" w:rsidP="00D5429A">
      <w:pPr>
        <w:pStyle w:val="a1"/>
        <w:spacing w:before="156" w:after="156"/>
        <w:ind w:left="480"/>
      </w:pPr>
      <w:bookmarkStart w:id="21" w:name="_Toc515051944"/>
      <w:r>
        <w:rPr>
          <w:rFonts w:hint="eastAsia"/>
        </w:rPr>
        <w:t>mininet</w:t>
      </w:r>
      <w:r>
        <w:t>仿真工具</w:t>
      </w:r>
      <w:bookmarkEnd w:id="21"/>
    </w:p>
    <w:p w:rsidR="000D6634" w:rsidRDefault="000D6634" w:rsidP="000D6634">
      <w:pPr>
        <w:ind w:firstLine="480"/>
      </w:pPr>
      <w:r>
        <w:rPr>
          <w:rFonts w:hint="eastAsia"/>
        </w:rPr>
        <w:t>mininet</w:t>
      </w:r>
      <w:r>
        <w:t>是一</w:t>
      </w:r>
      <w:r>
        <w:rPr>
          <w:rFonts w:hint="eastAsia"/>
        </w:rPr>
        <w:t>款强大</w:t>
      </w:r>
      <w:r>
        <w:t>的网络仿真工具。</w:t>
      </w:r>
      <w:r w:rsidR="00C5021B">
        <w:rPr>
          <w:rFonts w:hint="eastAsia"/>
        </w:rPr>
        <w:t>可以</w:t>
      </w:r>
      <w:r w:rsidR="00C5021B">
        <w:t>在</w:t>
      </w:r>
      <w:r w:rsidR="00C5021B">
        <w:rPr>
          <w:rFonts w:hint="eastAsia"/>
        </w:rPr>
        <w:t>个人</w:t>
      </w:r>
      <w:r w:rsidR="00C5021B">
        <w:rPr>
          <w:rFonts w:hint="eastAsia"/>
        </w:rPr>
        <w:t>PC</w:t>
      </w:r>
      <w:r w:rsidR="00C5021B">
        <w:rPr>
          <w:rFonts w:hint="eastAsia"/>
        </w:rPr>
        <w:t>、</w:t>
      </w:r>
      <w:r w:rsidR="00C5021B">
        <w:t>云主机</w:t>
      </w:r>
      <w:r w:rsidR="00C5021B">
        <w:rPr>
          <w:rFonts w:hint="eastAsia"/>
        </w:rPr>
        <w:t>、</w:t>
      </w:r>
      <w:r w:rsidR="00C5021B">
        <w:t>虚拟机等环境中</w:t>
      </w:r>
      <w:r w:rsidR="00C5021B">
        <w:rPr>
          <w:rFonts w:hint="eastAsia"/>
        </w:rPr>
        <w:t>方便</w:t>
      </w:r>
      <w:r w:rsidR="00C5021B">
        <w:t>快捷的</w:t>
      </w:r>
      <w:r w:rsidR="00C5021B">
        <w:rPr>
          <w:rFonts w:hint="eastAsia"/>
        </w:rPr>
        <w:t>创建</w:t>
      </w:r>
      <w:r w:rsidR="00333B33">
        <w:rPr>
          <w:rFonts w:hint="eastAsia"/>
        </w:rPr>
        <w:t>一个</w:t>
      </w:r>
      <w:r w:rsidR="00333B33">
        <w:t>真实的</w:t>
      </w:r>
      <w:r w:rsidR="00333B33">
        <w:rPr>
          <w:rFonts w:hint="eastAsia"/>
        </w:rPr>
        <w:t>虚拟</w:t>
      </w:r>
      <w:r w:rsidR="00333B33">
        <w:t>网络</w:t>
      </w:r>
      <w:r w:rsidR="000E7952">
        <w:rPr>
          <w:rFonts w:hint="eastAsia"/>
        </w:rPr>
        <w:t>。</w:t>
      </w:r>
      <w:r w:rsidR="000E7952">
        <w:t>只需要</w:t>
      </w:r>
      <w:r w:rsidR="000E7952">
        <w:rPr>
          <w:rFonts w:hint="eastAsia"/>
        </w:rPr>
        <w:t>在</w:t>
      </w:r>
      <w:r w:rsidR="000E7952">
        <w:rPr>
          <w:rFonts w:hint="eastAsia"/>
        </w:rPr>
        <w:t>CLI</w:t>
      </w:r>
      <w:r w:rsidR="000E7952">
        <w:rPr>
          <w:rFonts w:hint="eastAsia"/>
        </w:rPr>
        <w:t>中</w:t>
      </w:r>
      <w:r w:rsidR="000E7952">
        <w:t>执行</w:t>
      </w:r>
      <w:r w:rsidR="000E7952">
        <w:t>mn</w:t>
      </w:r>
      <w:r w:rsidR="000E7952">
        <w:t>命令，即可</w:t>
      </w:r>
      <w:r w:rsidR="000E7952">
        <w:rPr>
          <w:rFonts w:hint="eastAsia"/>
        </w:rPr>
        <w:t>快速</w:t>
      </w:r>
      <w:r w:rsidR="000E7952">
        <w:t>创建一个简单虚拟网络。</w:t>
      </w:r>
      <w:r w:rsidR="00DC1777">
        <w:rPr>
          <w:rFonts w:hint="eastAsia"/>
        </w:rPr>
        <w:t>同时</w:t>
      </w:r>
      <w:r w:rsidR="00DC1777">
        <w:rPr>
          <w:rFonts w:hint="eastAsia"/>
        </w:rPr>
        <w:t>mn</w:t>
      </w:r>
      <w:r w:rsidR="00DC1777">
        <w:t>命令后面可接多个参数</w:t>
      </w:r>
      <w:r w:rsidR="00DC1777">
        <w:rPr>
          <w:rFonts w:hint="eastAsia"/>
        </w:rPr>
        <w:t>，</w:t>
      </w:r>
      <w:r w:rsidR="00522525">
        <w:rPr>
          <w:rFonts w:hint="eastAsia"/>
        </w:rPr>
        <w:t>用于</w:t>
      </w:r>
      <w:r w:rsidR="00522525">
        <w:t>自定义拓扑</w:t>
      </w:r>
      <w:r w:rsidR="005C016A">
        <w:t>、</w:t>
      </w:r>
      <w:r w:rsidR="00522525">
        <w:rPr>
          <w:rFonts w:hint="eastAsia"/>
        </w:rPr>
        <w:t>选择要</w:t>
      </w:r>
      <w:r w:rsidR="005C016A">
        <w:rPr>
          <w:rFonts w:hint="eastAsia"/>
        </w:rPr>
        <w:t>连接</w:t>
      </w:r>
      <w:r w:rsidR="005C016A">
        <w:t>的控制器</w:t>
      </w:r>
      <w:r w:rsidR="003D3BA1">
        <w:rPr>
          <w:rFonts w:hint="eastAsia"/>
        </w:rPr>
        <w:t>等</w:t>
      </w:r>
      <w:r w:rsidR="003D3BA1">
        <w:t>。</w:t>
      </w:r>
    </w:p>
    <w:p w:rsidR="004E35CB" w:rsidRPr="000D6634" w:rsidRDefault="004E35CB" w:rsidP="004E35CB">
      <w:pPr>
        <w:ind w:firstLine="480"/>
      </w:pPr>
      <w:r>
        <w:rPr>
          <w:rFonts w:hint="eastAsia"/>
        </w:rPr>
        <w:t>正</w:t>
      </w:r>
      <w:r>
        <w:t>由于其强大的网络仿真能力</w:t>
      </w:r>
      <w:r>
        <w:rPr>
          <w:rFonts w:hint="eastAsia"/>
        </w:rPr>
        <w:t>，</w:t>
      </w:r>
      <w:r>
        <w:t>Mininet</w:t>
      </w:r>
      <w:r w:rsidR="00631581">
        <w:t>对于开发，教学和研究</w:t>
      </w:r>
      <w:r w:rsidR="00631581">
        <w:rPr>
          <w:rFonts w:hint="eastAsia"/>
        </w:rPr>
        <w:t>有</w:t>
      </w:r>
      <w:r w:rsidR="00631581">
        <w:t>帮助</w:t>
      </w:r>
      <w:r>
        <w:t>。</w:t>
      </w:r>
    </w:p>
    <w:p w:rsidR="00D5429A" w:rsidRDefault="00D5429A" w:rsidP="00D5429A">
      <w:pPr>
        <w:pStyle w:val="a1"/>
        <w:spacing w:before="156" w:after="156"/>
        <w:ind w:left="480"/>
      </w:pPr>
      <w:bookmarkStart w:id="22" w:name="_Toc515051945"/>
      <w:r>
        <w:rPr>
          <w:rFonts w:hint="eastAsia"/>
        </w:rPr>
        <w:t>OpenDayLight</w:t>
      </w:r>
      <w:bookmarkEnd w:id="22"/>
    </w:p>
    <w:p w:rsidR="00214C48" w:rsidRPr="00214C48" w:rsidRDefault="00214C48" w:rsidP="00214C48">
      <w:pPr>
        <w:ind w:firstLine="480"/>
      </w:pPr>
      <w:r>
        <w:rPr>
          <w:rFonts w:hint="eastAsia"/>
        </w:rPr>
        <w:t>OpenDayLight(</w:t>
      </w:r>
      <w:r>
        <w:t>ODL</w:t>
      </w:r>
      <w:r>
        <w:rPr>
          <w:rFonts w:hint="eastAsia"/>
        </w:rPr>
        <w:t>)</w:t>
      </w:r>
      <w:r>
        <w:rPr>
          <w:rFonts w:hint="eastAsia"/>
        </w:rPr>
        <w:t>是</w:t>
      </w:r>
      <w:r>
        <w:t>由</w:t>
      </w:r>
      <w:r w:rsidR="006639DF">
        <w:t>Linux</w:t>
      </w:r>
      <w:r w:rsidR="006639DF">
        <w:t>基金会</w:t>
      </w:r>
      <w:r w:rsidR="006639DF">
        <w:rPr>
          <w:rFonts w:hint="eastAsia"/>
        </w:rPr>
        <w:t>主导</w:t>
      </w:r>
      <w:r w:rsidR="006639DF">
        <w:t>管理的开源项目</w:t>
      </w:r>
      <w:r w:rsidR="00881A4F">
        <w:rPr>
          <w:rFonts w:hint="eastAsia"/>
        </w:rPr>
        <w:t>，</w:t>
      </w:r>
      <w:r w:rsidR="00D67FF4">
        <w:rPr>
          <w:rFonts w:hint="eastAsia"/>
        </w:rPr>
        <w:t>是一款高可用，模块化，</w:t>
      </w:r>
      <w:r w:rsidR="00D67FF4" w:rsidRPr="00D67FF4">
        <w:rPr>
          <w:rFonts w:hint="eastAsia"/>
        </w:rPr>
        <w:t>可扩展的多协议控制器基础架构，专为在现代异构多供应商网络上部署</w:t>
      </w:r>
      <w:r w:rsidR="00D67FF4" w:rsidRPr="00D67FF4">
        <w:rPr>
          <w:rFonts w:hint="eastAsia"/>
        </w:rPr>
        <w:t>SDN</w:t>
      </w:r>
      <w:r w:rsidR="00D67FF4" w:rsidRPr="00D67FF4">
        <w:rPr>
          <w:rFonts w:hint="eastAsia"/>
        </w:rPr>
        <w:t>而构建</w:t>
      </w:r>
      <w:r w:rsidR="00930674">
        <w:rPr>
          <w:rFonts w:hint="eastAsia"/>
        </w:rPr>
        <w:t>，</w:t>
      </w:r>
      <w:r w:rsidR="00930674">
        <w:t>是推动</w:t>
      </w:r>
      <w:r w:rsidR="00930674">
        <w:rPr>
          <w:rFonts w:hint="eastAsia"/>
        </w:rPr>
        <w:t>SDN</w:t>
      </w:r>
      <w:r w:rsidR="00930674">
        <w:rPr>
          <w:rFonts w:hint="eastAsia"/>
        </w:rPr>
        <w:t>技术创新</w:t>
      </w:r>
      <w:r w:rsidR="00930674">
        <w:t>发展的重要力量。</w:t>
      </w:r>
      <w:r w:rsidR="00881A4F">
        <w:rPr>
          <w:rFonts w:hint="eastAsia"/>
        </w:rPr>
        <w:t>它</w:t>
      </w:r>
      <w:r w:rsidR="00360C99">
        <w:rPr>
          <w:rFonts w:hint="eastAsia"/>
        </w:rPr>
        <w:t>提供</w:t>
      </w:r>
      <w:r w:rsidR="00881A4F" w:rsidRPr="00D67FF4">
        <w:rPr>
          <w:rFonts w:hint="eastAsia"/>
        </w:rPr>
        <w:t>了一个模型驱动的服务</w:t>
      </w:r>
      <w:r w:rsidR="00BD286B">
        <w:rPr>
          <w:rFonts w:hint="eastAsia"/>
        </w:rPr>
        <w:t>抽象平台，允许用户编写可轻松应用于各种硬件和南方协议的应用程序。</w:t>
      </w:r>
      <w:r w:rsidR="00F26269">
        <w:rPr>
          <w:rFonts w:hint="eastAsia"/>
        </w:rPr>
        <w:t>整个</w:t>
      </w:r>
      <w:r w:rsidR="00F26269">
        <w:t>项目</w:t>
      </w:r>
      <w:r w:rsidR="00F26269">
        <w:rPr>
          <w:rFonts w:hint="eastAsia"/>
        </w:rPr>
        <w:t>使用</w:t>
      </w:r>
      <w:r w:rsidR="00F26269">
        <w:rPr>
          <w:rFonts w:hint="eastAsia"/>
        </w:rPr>
        <w:t>J</w:t>
      </w:r>
      <w:r w:rsidR="00F26269">
        <w:t>ava</w:t>
      </w:r>
      <w:r w:rsidR="00F26269">
        <w:t>编程语言</w:t>
      </w:r>
      <w:r w:rsidR="00F26269">
        <w:rPr>
          <w:rFonts w:hint="eastAsia"/>
        </w:rPr>
        <w:t>进行</w:t>
      </w:r>
      <w:r w:rsidR="00F26269">
        <w:t>开发</w:t>
      </w:r>
      <w:r w:rsidR="00061CE0">
        <w:rPr>
          <w:rFonts w:hint="eastAsia"/>
        </w:rPr>
        <w:t>，</w:t>
      </w:r>
      <w:r w:rsidR="00061CE0">
        <w:t>所以安装时候需要安装</w:t>
      </w:r>
      <w:r w:rsidR="00061CE0">
        <w:t>Java</w:t>
      </w:r>
      <w:r w:rsidR="00061CE0">
        <w:t>开发环境</w:t>
      </w:r>
      <w:r w:rsidR="008F51A5">
        <w:rPr>
          <w:rFonts w:hint="eastAsia"/>
        </w:rPr>
        <w:t>。</w:t>
      </w:r>
    </w:p>
    <w:p w:rsidR="00CA45A4" w:rsidRDefault="003B7D8C" w:rsidP="00CA45A4">
      <w:pPr>
        <w:pStyle w:val="a1"/>
        <w:spacing w:before="156" w:after="156"/>
        <w:ind w:left="480"/>
      </w:pPr>
      <w:bookmarkStart w:id="23" w:name="_Toc515051946"/>
      <w:r>
        <w:rPr>
          <w:rFonts w:hint="eastAsia"/>
        </w:rPr>
        <w:t>云主机</w:t>
      </w:r>
      <w:bookmarkEnd w:id="23"/>
    </w:p>
    <w:p w:rsidR="00215924" w:rsidRDefault="00FA25A9" w:rsidP="00215924">
      <w:pPr>
        <w:ind w:firstLine="480"/>
      </w:pPr>
      <w:r>
        <w:rPr>
          <w:rFonts w:hint="eastAsia"/>
        </w:rPr>
        <w:t>云主机</w:t>
      </w:r>
      <w:r w:rsidR="00596890">
        <w:rPr>
          <w:rFonts w:hint="eastAsia"/>
        </w:rPr>
        <w:t>是</w:t>
      </w:r>
      <w:proofErr w:type="gramStart"/>
      <w:r>
        <w:t>云计算</w:t>
      </w:r>
      <w:proofErr w:type="gramEnd"/>
      <w:r>
        <w:rPr>
          <w:rFonts w:hint="eastAsia"/>
        </w:rPr>
        <w:t>基础设施</w:t>
      </w:r>
      <w:r w:rsidR="00596890">
        <w:rPr>
          <w:rFonts w:hint="eastAsia"/>
        </w:rPr>
        <w:t>层</w:t>
      </w:r>
      <w:r>
        <w:t>的重要组成部分</w:t>
      </w:r>
      <w:r w:rsidR="00596890">
        <w:rPr>
          <w:rFonts w:hint="eastAsia"/>
        </w:rPr>
        <w:t>，</w:t>
      </w:r>
      <w:r w:rsidR="00596890">
        <w:t>通过</w:t>
      </w:r>
      <w:r w:rsidR="00596890">
        <w:rPr>
          <w:rFonts w:hint="eastAsia"/>
        </w:rPr>
        <w:t>网络</w:t>
      </w:r>
      <w:r w:rsidR="00596890">
        <w:t>，以</w:t>
      </w:r>
      <w:r w:rsidR="001B6BCB">
        <w:rPr>
          <w:rFonts w:hint="eastAsia"/>
        </w:rPr>
        <w:t>按需</w:t>
      </w:r>
      <w:r w:rsidR="001B6BCB">
        <w:t>使用</w:t>
      </w:r>
      <w:r w:rsidR="001B6BCB">
        <w:rPr>
          <w:rFonts w:hint="eastAsia"/>
        </w:rPr>
        <w:t>和</w:t>
      </w:r>
      <w:r w:rsidR="001B6BCB">
        <w:t>付费</w:t>
      </w:r>
      <w:r w:rsidR="00596890">
        <w:t>的</w:t>
      </w:r>
      <w:r w:rsidR="001B6BCB">
        <w:rPr>
          <w:rFonts w:hint="eastAsia"/>
        </w:rPr>
        <w:t>形式租赁</w:t>
      </w:r>
      <w:r w:rsidR="001B6BCB">
        <w:t>给客户</w:t>
      </w:r>
      <w:r w:rsidR="00F71ECF">
        <w:rPr>
          <w:rFonts w:hint="eastAsia"/>
        </w:rPr>
        <w:t>。用户</w:t>
      </w:r>
      <w:r w:rsidR="00F71ECF">
        <w:t>可以根据自身</w:t>
      </w:r>
      <w:r w:rsidR="00F71ECF">
        <w:rPr>
          <w:rFonts w:hint="eastAsia"/>
        </w:rPr>
        <w:t>需要</w:t>
      </w:r>
      <w:r w:rsidR="00F71ECF">
        <w:t>，购买</w:t>
      </w:r>
      <w:r w:rsidR="00F71ECF">
        <w:rPr>
          <w:rFonts w:hint="eastAsia"/>
        </w:rPr>
        <w:t>相应</w:t>
      </w:r>
      <w:r w:rsidR="00F71ECF">
        <w:t>的计算资源、</w:t>
      </w:r>
      <w:r w:rsidR="00F71ECF">
        <w:rPr>
          <w:rFonts w:hint="eastAsia"/>
        </w:rPr>
        <w:t>网络</w:t>
      </w:r>
      <w:r w:rsidR="00F71ECF">
        <w:t>资源</w:t>
      </w:r>
      <w:r w:rsidR="00F71ECF">
        <w:rPr>
          <w:rFonts w:hint="eastAsia"/>
        </w:rPr>
        <w:t>以及</w:t>
      </w:r>
      <w:r w:rsidR="00F71ECF">
        <w:t>存储资源。</w:t>
      </w:r>
    </w:p>
    <w:p w:rsidR="00215924" w:rsidRDefault="00215924" w:rsidP="00215924">
      <w:pPr>
        <w:pStyle w:val="a1"/>
        <w:spacing w:before="156" w:after="156"/>
        <w:ind w:left="480"/>
      </w:pPr>
      <w:bookmarkStart w:id="24" w:name="_Toc515051947"/>
      <w:r>
        <w:rPr>
          <w:rFonts w:hint="eastAsia"/>
        </w:rPr>
        <w:t>python</w:t>
      </w:r>
      <w:r>
        <w:t>模块</w:t>
      </w:r>
      <w:bookmarkEnd w:id="24"/>
    </w:p>
    <w:p w:rsidR="00B871EC" w:rsidRPr="00B871EC" w:rsidRDefault="005669A6" w:rsidP="00B871EC">
      <w:pPr>
        <w:ind w:firstLine="480"/>
      </w:pPr>
      <w:r>
        <w:rPr>
          <w:rFonts w:hint="eastAsia"/>
        </w:rPr>
        <w:t>本节</w:t>
      </w:r>
      <w:r w:rsidR="00B871EC">
        <w:t>简要</w:t>
      </w:r>
      <w:r w:rsidR="00B871EC">
        <w:rPr>
          <w:rFonts w:hint="eastAsia"/>
        </w:rPr>
        <w:t>介绍</w:t>
      </w:r>
      <w:r w:rsidR="00B871EC">
        <w:t>本论文</w:t>
      </w:r>
      <w:r w:rsidR="00D3461B">
        <w:rPr>
          <w:rFonts w:hint="eastAsia"/>
        </w:rPr>
        <w:t>仿真实验</w:t>
      </w:r>
      <w:r w:rsidR="00B871EC">
        <w:t>中将要用到的</w:t>
      </w:r>
      <w:r w:rsidR="00B871EC">
        <w:t>python</w:t>
      </w:r>
      <w:r w:rsidR="00B871EC">
        <w:t>模块。</w:t>
      </w:r>
    </w:p>
    <w:p w:rsidR="00215924" w:rsidRDefault="00215924" w:rsidP="00215924">
      <w:pPr>
        <w:pStyle w:val="af2"/>
        <w:numPr>
          <w:ilvl w:val="0"/>
          <w:numId w:val="35"/>
        </w:numPr>
        <w:ind w:firstLineChars="0"/>
      </w:pPr>
      <w:r>
        <w:rPr>
          <w:rFonts w:hint="eastAsia"/>
        </w:rPr>
        <w:t>psutil</w:t>
      </w:r>
      <w:r>
        <w:rPr>
          <w:rFonts w:hint="eastAsia"/>
        </w:rPr>
        <w:t>模块</w:t>
      </w:r>
    </w:p>
    <w:p w:rsidR="004903D4" w:rsidRDefault="00215924" w:rsidP="00215924">
      <w:pPr>
        <w:ind w:firstLine="480"/>
      </w:pPr>
      <w:r>
        <w:rPr>
          <w:rFonts w:hint="eastAsia"/>
        </w:rPr>
        <w:lastRenderedPageBreak/>
        <w:t>ps</w:t>
      </w:r>
      <w:r>
        <w:t>util</w:t>
      </w:r>
      <w:r>
        <w:rPr>
          <w:rFonts w:hint="eastAsia"/>
        </w:rPr>
        <w:t>模块</w:t>
      </w:r>
      <w:r>
        <w:t>是一个第三方模块，</w:t>
      </w:r>
      <w:r w:rsidR="00DA1A3F">
        <w:rPr>
          <w:rFonts w:hint="eastAsia"/>
        </w:rPr>
        <w:t>主要</w:t>
      </w:r>
      <w:r w:rsidR="00DA1A3F">
        <w:t>用于获取系统信息，例如</w:t>
      </w:r>
      <w:r w:rsidR="00DA1A3F">
        <w:rPr>
          <w:rFonts w:hint="eastAsia"/>
        </w:rPr>
        <w:t>CPU</w:t>
      </w:r>
      <w:r w:rsidR="00DA1A3F">
        <w:rPr>
          <w:rFonts w:hint="eastAsia"/>
        </w:rPr>
        <w:t>状态</w:t>
      </w:r>
      <w:r w:rsidR="00DA1A3F">
        <w:t>、内存使用率、磁盘</w:t>
      </w:r>
      <w:r w:rsidR="00DA1A3F">
        <w:rPr>
          <w:rFonts w:hint="eastAsia"/>
        </w:rPr>
        <w:t>IO</w:t>
      </w:r>
      <w:r w:rsidR="00DA1A3F">
        <w:rPr>
          <w:rFonts w:hint="eastAsia"/>
        </w:rPr>
        <w:t>、</w:t>
      </w:r>
      <w:r w:rsidR="00DA1A3F">
        <w:t>网络</w:t>
      </w:r>
      <w:r w:rsidR="00DA1A3F">
        <w:rPr>
          <w:rFonts w:hint="eastAsia"/>
        </w:rPr>
        <w:t>IO</w:t>
      </w:r>
      <w:r w:rsidR="00DA1A3F">
        <w:rPr>
          <w:rFonts w:hint="eastAsia"/>
        </w:rPr>
        <w:t>等</w:t>
      </w:r>
      <w:r w:rsidR="00DA1A3F">
        <w:t>。</w:t>
      </w:r>
    </w:p>
    <w:p w:rsidR="00215924" w:rsidRDefault="004D2382" w:rsidP="00215924">
      <w:pPr>
        <w:ind w:firstLine="480"/>
      </w:pPr>
      <w:r w:rsidRPr="004D2382">
        <w:t>psutil.net_io_counters(</w:t>
      </w:r>
      <w:r w:rsidR="009B68FE">
        <w:t xml:space="preserve"> </w:t>
      </w:r>
      <w:r w:rsidRPr="004D2382">
        <w:t>pernic</w:t>
      </w:r>
      <w:r w:rsidR="009B68FE">
        <w:t xml:space="preserve"> </w:t>
      </w:r>
      <w:r w:rsidRPr="004D2382">
        <w:t>=</w:t>
      </w:r>
      <w:r w:rsidR="009B68FE">
        <w:t xml:space="preserve"> </w:t>
      </w:r>
      <w:r w:rsidRPr="004D2382">
        <w:t>True</w:t>
      </w:r>
      <w:r w:rsidR="009B68FE">
        <w:t xml:space="preserve"> </w:t>
      </w:r>
      <w:r w:rsidRPr="004D2382">
        <w:t>)</w:t>
      </w:r>
      <w:r w:rsidR="00C74E92">
        <w:rPr>
          <w:rFonts w:hint="eastAsia"/>
        </w:rPr>
        <w:t>是</w:t>
      </w:r>
      <w:r w:rsidR="00C74E92">
        <w:t>该模块</w:t>
      </w:r>
      <w:r w:rsidR="00C74E92">
        <w:rPr>
          <w:rFonts w:hint="eastAsia"/>
        </w:rPr>
        <w:t>提供</w:t>
      </w:r>
      <w:r w:rsidR="00C74E92">
        <w:t>的一个获取网络信息的方法</w:t>
      </w:r>
      <w:r w:rsidR="006B00C3">
        <w:rPr>
          <w:rFonts w:hint="eastAsia"/>
        </w:rPr>
        <w:t>，</w:t>
      </w:r>
      <w:r w:rsidR="006B00C3">
        <w:t>网络信息包括总的</w:t>
      </w:r>
      <w:r w:rsidR="006B00C3">
        <w:rPr>
          <w:rFonts w:hint="eastAsia"/>
        </w:rPr>
        <w:t>发送</w:t>
      </w:r>
      <w:r w:rsidR="006B00C3">
        <w:t>字节数</w:t>
      </w:r>
      <w:r w:rsidR="006B00C3">
        <w:rPr>
          <w:rFonts w:hint="eastAsia"/>
        </w:rPr>
        <w:t>bytes_sent</w:t>
      </w:r>
      <w:r w:rsidR="006B00C3">
        <w:rPr>
          <w:rFonts w:hint="eastAsia"/>
        </w:rPr>
        <w:t>，总的</w:t>
      </w:r>
      <w:r w:rsidR="006B00C3">
        <w:t>接收字节数</w:t>
      </w:r>
      <w:r w:rsidR="006B00C3">
        <w:rPr>
          <w:rFonts w:hint="eastAsia"/>
        </w:rPr>
        <w:t>bytes_recv</w:t>
      </w:r>
      <w:r w:rsidR="006B00C3">
        <w:t>，</w:t>
      </w:r>
      <w:r w:rsidR="006B00C3">
        <w:rPr>
          <w:rFonts w:hint="eastAsia"/>
        </w:rPr>
        <w:t>总的数据包</w:t>
      </w:r>
      <w:r w:rsidR="006B00C3">
        <w:t>发送</w:t>
      </w:r>
      <w:r w:rsidR="006B00C3">
        <w:rPr>
          <w:rFonts w:hint="eastAsia"/>
        </w:rPr>
        <w:t>数</w:t>
      </w:r>
      <w:r w:rsidR="006B00C3">
        <w:rPr>
          <w:rFonts w:hint="eastAsia"/>
        </w:rPr>
        <w:t>packets_sent</w:t>
      </w:r>
      <w:r w:rsidR="001D684C">
        <w:rPr>
          <w:rFonts w:hint="eastAsia"/>
        </w:rPr>
        <w:t>，</w:t>
      </w:r>
      <w:r w:rsidR="001D684C">
        <w:t>总的数据包</w:t>
      </w:r>
      <w:r w:rsidR="001D684C">
        <w:rPr>
          <w:rFonts w:hint="eastAsia"/>
        </w:rPr>
        <w:t>接收</w:t>
      </w:r>
      <w:r w:rsidR="001D684C">
        <w:t>数</w:t>
      </w:r>
      <w:r w:rsidR="006B00C3" w:rsidRPr="006B00C3">
        <w:t>packets_recv</w:t>
      </w:r>
      <w:r w:rsidR="006B00C3">
        <w:rPr>
          <w:rFonts w:hint="eastAsia"/>
        </w:rPr>
        <w:t>等</w:t>
      </w:r>
      <w:r w:rsidR="006B00C3">
        <w:t>。</w:t>
      </w:r>
      <w:r w:rsidR="001F6FE1">
        <w:rPr>
          <w:rFonts w:hint="eastAsia"/>
        </w:rPr>
        <w:t>pernic</w:t>
      </w:r>
      <w:r w:rsidR="001F6FE1">
        <w:t>参数</w:t>
      </w:r>
      <w:r w:rsidR="001F6FE1">
        <w:rPr>
          <w:rFonts w:hint="eastAsia"/>
        </w:rPr>
        <w:t>表示</w:t>
      </w:r>
      <w:r w:rsidR="001F6FE1">
        <w:t>是否</w:t>
      </w:r>
      <w:r w:rsidR="001F6FE1">
        <w:rPr>
          <w:rFonts w:hint="eastAsia"/>
        </w:rPr>
        <w:t>获取</w:t>
      </w:r>
      <w:r w:rsidR="001F6FE1">
        <w:t>所有网卡的</w:t>
      </w:r>
      <w:r w:rsidR="001F6FE1">
        <w:rPr>
          <w:rFonts w:hint="eastAsia"/>
        </w:rPr>
        <w:t>网络</w:t>
      </w:r>
      <w:r w:rsidR="001F6FE1">
        <w:t>信息。</w:t>
      </w:r>
    </w:p>
    <w:p w:rsidR="00210020" w:rsidRDefault="00210020" w:rsidP="00210020">
      <w:pPr>
        <w:pStyle w:val="af2"/>
        <w:numPr>
          <w:ilvl w:val="0"/>
          <w:numId w:val="35"/>
        </w:numPr>
        <w:ind w:firstLineChars="0"/>
      </w:pPr>
      <w:r>
        <w:rPr>
          <w:rFonts w:hint="eastAsia"/>
        </w:rPr>
        <w:t>dpkt</w:t>
      </w:r>
      <w:r>
        <w:t>模块</w:t>
      </w:r>
    </w:p>
    <w:p w:rsidR="008E31FD" w:rsidRDefault="00961F55" w:rsidP="008E31FD">
      <w:pPr>
        <w:ind w:firstLine="480"/>
      </w:pPr>
      <w:r>
        <w:t>dpkt</w:t>
      </w:r>
      <w:r>
        <w:t>是一个</w:t>
      </w:r>
      <w:r>
        <w:rPr>
          <w:rFonts w:hint="eastAsia"/>
        </w:rPr>
        <w:t>第三方</w:t>
      </w:r>
      <w:r>
        <w:t>模块，用于快速，简单的数据包创建</w:t>
      </w:r>
      <w:r>
        <w:t>/</w:t>
      </w:r>
      <w:r>
        <w:t>解析的</w:t>
      </w:r>
      <w:r>
        <w:t>python</w:t>
      </w:r>
      <w:r>
        <w:t>模块</w:t>
      </w:r>
      <w:r>
        <w:rPr>
          <w:rFonts w:hint="eastAsia"/>
        </w:rPr>
        <w:t>。</w:t>
      </w:r>
      <w:r w:rsidR="00F837CD">
        <w:rPr>
          <w:rFonts w:hint="eastAsia"/>
        </w:rPr>
        <w:t>该</w:t>
      </w:r>
      <w:r w:rsidR="00F837CD">
        <w:t>模块</w:t>
      </w:r>
      <w:r w:rsidR="00F837CD">
        <w:rPr>
          <w:rFonts w:hint="eastAsia"/>
        </w:rPr>
        <w:t>提供</w:t>
      </w:r>
      <w:r w:rsidR="00F837CD">
        <w:t>的</w:t>
      </w:r>
      <w:r w:rsidR="00F837CD">
        <w:rPr>
          <w:rFonts w:hint="eastAsia"/>
        </w:rPr>
        <w:t>一些</w:t>
      </w:r>
      <w:r w:rsidR="00F837CD">
        <w:t>方法可以方便的</w:t>
      </w:r>
      <w:r w:rsidR="00F837CD">
        <w:rPr>
          <w:rFonts w:hint="eastAsia"/>
        </w:rPr>
        <w:t>解析</w:t>
      </w:r>
      <w:r w:rsidR="00F837CD">
        <w:t>pcap</w:t>
      </w:r>
      <w:r w:rsidR="00F837CD">
        <w:t>抓</w:t>
      </w:r>
      <w:proofErr w:type="gramStart"/>
      <w:r w:rsidR="00F837CD">
        <w:t>包文件</w:t>
      </w:r>
      <w:proofErr w:type="gramEnd"/>
      <w:r w:rsidR="00F837CD">
        <w:rPr>
          <w:rFonts w:hint="eastAsia"/>
        </w:rPr>
        <w:t>内容</w:t>
      </w:r>
      <w:r w:rsidR="00F837CD">
        <w:t>，</w:t>
      </w:r>
      <w:proofErr w:type="gramStart"/>
      <w:r w:rsidR="00F837CD">
        <w:t>获取抓包文件</w:t>
      </w:r>
      <w:proofErr w:type="gramEnd"/>
      <w:r w:rsidR="00F837CD">
        <w:t>中的源</w:t>
      </w:r>
      <w:r w:rsidR="00F837CD">
        <w:rPr>
          <w:rFonts w:hint="eastAsia"/>
        </w:rPr>
        <w:t>IP</w:t>
      </w:r>
      <w:r w:rsidR="00F837CD">
        <w:rPr>
          <w:rFonts w:hint="eastAsia"/>
        </w:rPr>
        <w:t>地址</w:t>
      </w:r>
      <w:r w:rsidR="00F837CD">
        <w:t>，目的</w:t>
      </w:r>
      <w:r w:rsidR="00F837CD">
        <w:rPr>
          <w:rFonts w:hint="eastAsia"/>
        </w:rPr>
        <w:t>IP</w:t>
      </w:r>
      <w:r w:rsidR="00F837CD">
        <w:rPr>
          <w:rFonts w:hint="eastAsia"/>
        </w:rPr>
        <w:t>地址</w:t>
      </w:r>
      <w:r w:rsidR="00F837CD">
        <w:t>，</w:t>
      </w:r>
      <w:r w:rsidR="00F837CD">
        <w:rPr>
          <w:rFonts w:hint="eastAsia"/>
        </w:rPr>
        <w:t>源</w:t>
      </w:r>
      <w:r w:rsidR="00F837CD">
        <w:t>端口和目的端口</w:t>
      </w:r>
      <w:r w:rsidR="00F837CD">
        <w:rPr>
          <w:rFonts w:hint="eastAsia"/>
        </w:rPr>
        <w:t>等</w:t>
      </w:r>
      <w:r w:rsidR="00F837CD">
        <w:t>一系列数据。</w:t>
      </w:r>
    </w:p>
    <w:p w:rsidR="0036281A" w:rsidRDefault="0036281A" w:rsidP="0036281A">
      <w:pPr>
        <w:pStyle w:val="af2"/>
        <w:numPr>
          <w:ilvl w:val="0"/>
          <w:numId w:val="35"/>
        </w:numPr>
        <w:ind w:firstLineChars="0"/>
      </w:pPr>
      <w:r>
        <w:rPr>
          <w:rFonts w:hint="eastAsia"/>
        </w:rPr>
        <w:t>os</w:t>
      </w:r>
      <w:r>
        <w:rPr>
          <w:rFonts w:hint="eastAsia"/>
        </w:rPr>
        <w:t>模块</w:t>
      </w:r>
    </w:p>
    <w:p w:rsidR="0036281A" w:rsidRPr="00C74E92" w:rsidRDefault="0036281A" w:rsidP="0036281A">
      <w:pPr>
        <w:ind w:firstLine="480"/>
      </w:pPr>
      <w:r>
        <w:rPr>
          <w:rFonts w:hint="eastAsia"/>
        </w:rPr>
        <w:t>该模块</w:t>
      </w:r>
      <w:r w:rsidR="000501AB">
        <w:rPr>
          <w:rFonts w:hint="eastAsia"/>
        </w:rPr>
        <w:t>是</w:t>
      </w:r>
      <w:r w:rsidR="000501AB">
        <w:t>一个</w:t>
      </w:r>
      <w:r w:rsidR="000501AB">
        <w:t>python</w:t>
      </w:r>
      <w:r w:rsidR="000501AB">
        <w:t>自带的系统</w:t>
      </w:r>
      <w:r w:rsidR="000501AB">
        <w:rPr>
          <w:rFonts w:hint="eastAsia"/>
        </w:rPr>
        <w:t>模块</w:t>
      </w:r>
      <w:r w:rsidR="000501AB">
        <w:t>，</w:t>
      </w:r>
      <w:r w:rsidR="000501AB">
        <w:rPr>
          <w:rFonts w:hint="eastAsia"/>
        </w:rPr>
        <w:t>提供了</w:t>
      </w:r>
      <w:r w:rsidR="000501AB">
        <w:t>大量的</w:t>
      </w:r>
      <w:r w:rsidR="000501AB">
        <w:rPr>
          <w:rFonts w:hint="eastAsia"/>
        </w:rPr>
        <w:t>方法</w:t>
      </w:r>
      <w:r w:rsidR="000501AB">
        <w:t>来处理</w:t>
      </w:r>
      <w:r w:rsidR="000501AB">
        <w:rPr>
          <w:rFonts w:hint="eastAsia"/>
        </w:rPr>
        <w:t>文件</w:t>
      </w:r>
      <w:r w:rsidR="000501AB">
        <w:t>和目录</w:t>
      </w:r>
      <w:r w:rsidR="000501AB">
        <w:rPr>
          <w:rFonts w:hint="eastAsia"/>
        </w:rPr>
        <w:t>。其中</w:t>
      </w:r>
      <w:r w:rsidR="000501AB">
        <w:t>os.system(‘command’)</w:t>
      </w:r>
      <w:r w:rsidR="000501AB">
        <w:rPr>
          <w:rFonts w:hint="eastAsia"/>
        </w:rPr>
        <w:t>方法会</w:t>
      </w:r>
      <w:r w:rsidR="000501AB">
        <w:t>执行</w:t>
      </w:r>
      <w:r w:rsidR="000501AB">
        <w:rPr>
          <w:rFonts w:hint="eastAsia"/>
        </w:rPr>
        <w:t>引号</w:t>
      </w:r>
      <w:r w:rsidR="000501AB">
        <w:t>中的命令，该命令将在</w:t>
      </w:r>
      <w:r w:rsidR="000501AB">
        <w:t>shell</w:t>
      </w:r>
      <w:r w:rsidR="000501AB">
        <w:t>中进行。</w:t>
      </w:r>
      <w:r w:rsidR="00F67CD4">
        <w:rPr>
          <w:rFonts w:hint="eastAsia"/>
        </w:rPr>
        <w:t>通过</w:t>
      </w:r>
      <w:r w:rsidR="00F67CD4">
        <w:t>该方法，可以方便的调用</w:t>
      </w:r>
      <w:r w:rsidR="00F67CD4">
        <w:t>Linux</w:t>
      </w:r>
      <w:r w:rsidR="00F67CD4">
        <w:rPr>
          <w:rFonts w:hint="eastAsia"/>
        </w:rPr>
        <w:t>下的</w:t>
      </w:r>
      <w:r w:rsidR="00F67CD4">
        <w:t>tcpdump</w:t>
      </w:r>
      <w:r w:rsidR="00F67CD4">
        <w:t>抓包工具，也可以调用</w:t>
      </w:r>
      <w:r w:rsidR="00F67CD4">
        <w:t>OVS</w:t>
      </w:r>
      <w:r w:rsidR="00F67CD4">
        <w:rPr>
          <w:rFonts w:hint="eastAsia"/>
        </w:rPr>
        <w:t>提供</w:t>
      </w:r>
      <w:r w:rsidR="002D194E">
        <w:rPr>
          <w:rFonts w:hint="eastAsia"/>
        </w:rPr>
        <w:t>的</w:t>
      </w:r>
      <w:r w:rsidR="00F67CD4">
        <w:rPr>
          <w:rFonts w:hint="eastAsia"/>
        </w:rPr>
        <w:t>ovs</w:t>
      </w:r>
      <w:r w:rsidR="00F67CD4">
        <w:t>-ofctl</w:t>
      </w:r>
      <w:r w:rsidR="00F67CD4">
        <w:rPr>
          <w:rFonts w:hint="eastAsia"/>
        </w:rPr>
        <w:t>命令</w:t>
      </w:r>
      <w:r w:rsidR="00F67CD4">
        <w:t>下发流表。</w:t>
      </w:r>
    </w:p>
    <w:p w:rsidR="00A4704D" w:rsidRDefault="00A4704D" w:rsidP="00A4704D">
      <w:pPr>
        <w:pStyle w:val="a1"/>
        <w:spacing w:before="156" w:after="156"/>
        <w:ind w:left="480"/>
      </w:pPr>
      <w:bookmarkStart w:id="25" w:name="_Toc515051948"/>
      <w:r>
        <w:rPr>
          <w:rFonts w:hint="eastAsia"/>
        </w:rPr>
        <w:t>sflow</w:t>
      </w:r>
      <w:r>
        <w:rPr>
          <w:rFonts w:hint="eastAsia"/>
        </w:rPr>
        <w:t>网络</w:t>
      </w:r>
      <w:r>
        <w:t>监测工具</w:t>
      </w:r>
      <w:bookmarkEnd w:id="25"/>
    </w:p>
    <w:p w:rsidR="00E46FB9" w:rsidRDefault="00E22A23" w:rsidP="001F02B8">
      <w:pPr>
        <w:ind w:firstLine="480"/>
      </w:pPr>
      <w:r>
        <w:rPr>
          <w:rFonts w:hint="eastAsia"/>
        </w:rPr>
        <w:t>sflow</w:t>
      </w:r>
      <w:r>
        <w:rPr>
          <w:rFonts w:hint="eastAsia"/>
        </w:rPr>
        <w:t>是</w:t>
      </w:r>
      <w:r>
        <w:t>一款网络流量检测工具，</w:t>
      </w:r>
      <w:r>
        <w:rPr>
          <w:rFonts w:hint="eastAsia"/>
        </w:rPr>
        <w:t>采用数据流随机采样</w:t>
      </w:r>
      <w:r>
        <w:t>技术</w:t>
      </w:r>
      <w:r>
        <w:rPr>
          <w:rFonts w:hint="eastAsia"/>
        </w:rPr>
        <w:t>，</w:t>
      </w:r>
      <w:r>
        <w:t>能够</w:t>
      </w:r>
      <w:r w:rsidR="00211342">
        <w:rPr>
          <w:rFonts w:hint="eastAsia"/>
        </w:rPr>
        <w:t>通过</w:t>
      </w:r>
      <w:r w:rsidR="00211342">
        <w:t>web</w:t>
      </w:r>
      <w:r w:rsidR="00211342">
        <w:rPr>
          <w:rFonts w:hint="eastAsia"/>
        </w:rPr>
        <w:t>界面</w:t>
      </w:r>
      <w:r w:rsidR="006A55D6">
        <w:rPr>
          <w:rFonts w:hint="eastAsia"/>
        </w:rPr>
        <w:t>呈现</w:t>
      </w:r>
      <w:r>
        <w:rPr>
          <w:rFonts w:hint="eastAsia"/>
        </w:rPr>
        <w:t>全网的</w:t>
      </w:r>
      <w:r>
        <w:t>流量信息</w:t>
      </w:r>
      <w:r w:rsidR="00CB6C86">
        <w:rPr>
          <w:rFonts w:hint="eastAsia"/>
        </w:rPr>
        <w:t>，</w:t>
      </w:r>
      <w:r w:rsidR="00CB6C86">
        <w:t>是</w:t>
      </w:r>
      <w:r w:rsidR="00CB6C86">
        <w:rPr>
          <w:rFonts w:hint="eastAsia"/>
        </w:rPr>
        <w:t>网络</w:t>
      </w:r>
      <w:r w:rsidR="00CB6C86">
        <w:t>流量分析</w:t>
      </w:r>
      <w:r w:rsidR="00CB6C86">
        <w:rPr>
          <w:rFonts w:hint="eastAsia"/>
        </w:rPr>
        <w:t>的</w:t>
      </w:r>
      <w:r w:rsidR="00CB6C86">
        <w:t>重要工具</w:t>
      </w:r>
      <w:r w:rsidR="00211342">
        <w:rPr>
          <w:rFonts w:hint="eastAsia"/>
        </w:rPr>
        <w:t>。</w:t>
      </w:r>
      <w:r w:rsidR="00817C05">
        <w:rPr>
          <w:rFonts w:hint="eastAsia"/>
        </w:rPr>
        <w:t>sflow</w:t>
      </w:r>
      <w:r w:rsidR="00817C05">
        <w:rPr>
          <w:rFonts w:hint="eastAsia"/>
        </w:rPr>
        <w:t>是</w:t>
      </w:r>
      <w:r w:rsidR="00817C05">
        <w:t>C/S</w:t>
      </w:r>
      <w:r w:rsidR="00817C05">
        <w:rPr>
          <w:rFonts w:hint="eastAsia"/>
        </w:rPr>
        <w:t>架构</w:t>
      </w:r>
      <w:r w:rsidR="00817C05">
        <w:t>，服务端的默认监听端口</w:t>
      </w:r>
      <w:r w:rsidR="009F3AF0">
        <w:rPr>
          <w:rFonts w:hint="eastAsia"/>
        </w:rPr>
        <w:t>号</w:t>
      </w:r>
      <w:r w:rsidR="00817C05">
        <w:t>是</w:t>
      </w:r>
      <w:r w:rsidR="005414E0">
        <w:rPr>
          <w:rFonts w:hint="eastAsia"/>
        </w:rPr>
        <w:t>6343</w:t>
      </w:r>
      <w:r w:rsidR="005414E0">
        <w:rPr>
          <w:rFonts w:hint="eastAsia"/>
        </w:rPr>
        <w:t>和</w:t>
      </w:r>
      <w:r w:rsidR="005414E0">
        <w:rPr>
          <w:rFonts w:hint="eastAsia"/>
        </w:rPr>
        <w:t>8008</w:t>
      </w:r>
      <w:r w:rsidR="009F3AF0">
        <w:rPr>
          <w:rFonts w:hint="eastAsia"/>
        </w:rPr>
        <w:t>，</w:t>
      </w:r>
      <w:r w:rsidR="009F3AF0">
        <w:rPr>
          <w:rFonts w:hint="eastAsia"/>
        </w:rPr>
        <w:t>6343</w:t>
      </w:r>
      <w:r w:rsidR="009F3AF0">
        <w:rPr>
          <w:rFonts w:hint="eastAsia"/>
        </w:rPr>
        <w:t>端口</w:t>
      </w:r>
      <w:r w:rsidR="00522463">
        <w:rPr>
          <w:rFonts w:hint="eastAsia"/>
        </w:rPr>
        <w:t>是</w:t>
      </w:r>
      <w:r w:rsidR="00522463">
        <w:t>agent</w:t>
      </w:r>
      <w:r w:rsidR="00522463">
        <w:t>的连接端口，</w:t>
      </w:r>
      <w:r w:rsidR="00522463">
        <w:rPr>
          <w:rFonts w:hint="eastAsia"/>
        </w:rPr>
        <w:t>8008</w:t>
      </w:r>
      <w:r w:rsidR="00522463">
        <w:rPr>
          <w:rFonts w:hint="eastAsia"/>
        </w:rPr>
        <w:t>端口</w:t>
      </w:r>
      <w:r w:rsidR="00522463">
        <w:t>是</w:t>
      </w:r>
      <w:r w:rsidR="00522463">
        <w:rPr>
          <w:rFonts w:hint="eastAsia"/>
        </w:rPr>
        <w:t>浏览器</w:t>
      </w:r>
      <w:r w:rsidR="00522463">
        <w:t>连接端口，用于</w:t>
      </w:r>
      <w:r w:rsidR="00522463">
        <w:t>web</w:t>
      </w:r>
      <w:r w:rsidR="00522463">
        <w:t>界面展示</w:t>
      </w:r>
      <w:r w:rsidR="00A0556F">
        <w:rPr>
          <w:rFonts w:hint="eastAsia"/>
        </w:rPr>
        <w:t>。</w:t>
      </w:r>
    </w:p>
    <w:p w:rsidR="007E5DF6" w:rsidRDefault="007E5DF6" w:rsidP="007E5DF6">
      <w:pPr>
        <w:pStyle w:val="a1"/>
        <w:spacing w:before="156" w:after="156"/>
        <w:ind w:left="480"/>
      </w:pPr>
      <w:bookmarkStart w:id="26" w:name="_Toc515051949"/>
      <w:r>
        <w:t>hping3</w:t>
      </w:r>
      <w:bookmarkEnd w:id="26"/>
    </w:p>
    <w:p w:rsidR="007C621F" w:rsidRDefault="00EA3A98" w:rsidP="007C621F">
      <w:pPr>
        <w:ind w:firstLine="480"/>
      </w:pPr>
      <w:r>
        <w:rPr>
          <w:rFonts w:hint="eastAsia"/>
        </w:rPr>
        <w:t>hping3</w:t>
      </w:r>
      <w:r>
        <w:rPr>
          <w:rFonts w:hint="eastAsia"/>
        </w:rPr>
        <w:t>是</w:t>
      </w:r>
      <w:r>
        <w:t>一款</w:t>
      </w:r>
      <w:r w:rsidR="0094728A">
        <w:rPr>
          <w:rFonts w:hint="eastAsia"/>
        </w:rPr>
        <w:t>可以</w:t>
      </w:r>
      <w:r w:rsidR="0094728A">
        <w:t>发送自定义</w:t>
      </w:r>
      <w:r w:rsidR="0094728A">
        <w:rPr>
          <w:rFonts w:hint="eastAsia"/>
        </w:rPr>
        <w:t>TCP/IP</w:t>
      </w:r>
      <w:r w:rsidR="0094728A">
        <w:rPr>
          <w:rFonts w:hint="eastAsia"/>
        </w:rPr>
        <w:t>包的</w:t>
      </w:r>
      <w:r w:rsidR="0094728A">
        <w:t>网络工具</w:t>
      </w:r>
      <w:r w:rsidR="00A60909">
        <w:rPr>
          <w:rFonts w:hint="eastAsia"/>
        </w:rPr>
        <w:t>。主要</w:t>
      </w:r>
      <w:r w:rsidR="00A60909">
        <w:t>用于</w:t>
      </w:r>
      <w:r w:rsidR="00A60909">
        <w:rPr>
          <w:rFonts w:hint="eastAsia"/>
        </w:rPr>
        <w:t>防火墙</w:t>
      </w:r>
      <w:r w:rsidR="00A60909">
        <w:t>规则测试</w:t>
      </w:r>
      <w:r w:rsidR="00A60909">
        <w:rPr>
          <w:rFonts w:hint="eastAsia"/>
        </w:rPr>
        <w:t>、</w:t>
      </w:r>
      <w:r w:rsidR="00A60909">
        <w:t>端口扫描、</w:t>
      </w:r>
      <w:r w:rsidR="00BC2EAF">
        <w:rPr>
          <w:rFonts w:hint="eastAsia"/>
        </w:rPr>
        <w:t>根据不同</w:t>
      </w:r>
      <w:r w:rsidR="00BC2EAF">
        <w:t>的</w:t>
      </w:r>
      <w:r w:rsidR="00BC2EAF">
        <w:rPr>
          <w:rFonts w:hint="eastAsia"/>
        </w:rPr>
        <w:t>协议</w:t>
      </w:r>
      <w:r w:rsidR="00BC2EAF">
        <w:t>，</w:t>
      </w:r>
      <w:r w:rsidR="00BC2EAF">
        <w:rPr>
          <w:rFonts w:hint="eastAsia"/>
        </w:rPr>
        <w:t>数据包</w:t>
      </w:r>
      <w:r w:rsidR="00BC2EAF">
        <w:t>大小，</w:t>
      </w:r>
      <w:r w:rsidR="00BC2EAF">
        <w:rPr>
          <w:rFonts w:hint="eastAsia"/>
        </w:rPr>
        <w:t>TOS</w:t>
      </w:r>
      <w:r w:rsidR="00BC2EAF">
        <w:rPr>
          <w:rFonts w:hint="eastAsia"/>
        </w:rPr>
        <w:t>和分片</w:t>
      </w:r>
      <w:r w:rsidR="00BC2EAF">
        <w:t>来</w:t>
      </w:r>
      <w:r w:rsidR="00BC2EAF">
        <w:rPr>
          <w:rFonts w:hint="eastAsia"/>
        </w:rPr>
        <w:t>进行</w:t>
      </w:r>
      <w:r w:rsidR="00BC2EAF">
        <w:t>网络性能测试</w:t>
      </w:r>
      <w:r w:rsidR="00BC2EAF">
        <w:rPr>
          <w:rFonts w:hint="eastAsia"/>
        </w:rPr>
        <w:t>、远程</w:t>
      </w:r>
      <w:r w:rsidR="00BC2EAF">
        <w:t>操作系统</w:t>
      </w:r>
      <w:r w:rsidR="00BC2EAF">
        <w:rPr>
          <w:rFonts w:hint="eastAsia"/>
        </w:rPr>
        <w:t>指纹</w:t>
      </w:r>
      <w:r w:rsidR="00BC2EAF">
        <w:t>识别</w:t>
      </w:r>
      <w:r w:rsidR="00BC2EAF">
        <w:rPr>
          <w:rFonts w:hint="eastAsia"/>
        </w:rPr>
        <w:t>、</w:t>
      </w:r>
      <w:r w:rsidR="00BC2EAF">
        <w:rPr>
          <w:rFonts w:hint="eastAsia"/>
        </w:rPr>
        <w:t>TCP/IP</w:t>
      </w:r>
      <w:r w:rsidR="00BC2EAF">
        <w:rPr>
          <w:rFonts w:hint="eastAsia"/>
        </w:rPr>
        <w:t>堆栈</w:t>
      </w:r>
      <w:r w:rsidR="00BC2EAF">
        <w:t>审计</w:t>
      </w:r>
      <w:r w:rsidR="00BC2EAF">
        <w:rPr>
          <w:rFonts w:hint="eastAsia"/>
        </w:rPr>
        <w:t>等</w:t>
      </w:r>
      <w:r w:rsidR="00BC2EAF">
        <w:t>。</w:t>
      </w:r>
      <w:r w:rsidR="00AC7CC3">
        <w:rPr>
          <w:rFonts w:hint="eastAsia"/>
        </w:rPr>
        <w:t>在</w:t>
      </w:r>
      <w:r w:rsidR="00AC7CC3">
        <w:t>本论文中用于</w:t>
      </w:r>
      <w:r w:rsidR="00443F94">
        <w:rPr>
          <w:rFonts w:hint="eastAsia"/>
        </w:rPr>
        <w:t>模拟</w:t>
      </w:r>
      <w:r w:rsidR="00AC7CC3">
        <w:t>DDoS</w:t>
      </w:r>
      <w:r w:rsidR="00443F94">
        <w:t>攻击</w:t>
      </w:r>
      <w:r w:rsidR="00AC7CC3">
        <w:t>。</w:t>
      </w:r>
      <w:r w:rsidR="00CA4051">
        <w:rPr>
          <w:rFonts w:hint="eastAsia"/>
        </w:rPr>
        <w:t>hping3</w:t>
      </w:r>
      <w:r w:rsidR="00CA4051">
        <w:rPr>
          <w:rFonts w:hint="eastAsia"/>
        </w:rPr>
        <w:t>用法</w:t>
      </w:r>
      <w:r w:rsidR="00655FC5">
        <w:rPr>
          <w:rFonts w:hint="eastAsia"/>
        </w:rPr>
        <w:t>：</w:t>
      </w:r>
      <w:r w:rsidR="00655FC5" w:rsidRPr="00CA4051">
        <w:t>hping3 host [options]</w:t>
      </w:r>
      <w:r w:rsidR="007C621F">
        <w:rPr>
          <w:rFonts w:hint="eastAsia"/>
        </w:rPr>
        <w:t>，</w:t>
      </w:r>
      <w:r w:rsidR="007C621F">
        <w:t>其中</w:t>
      </w:r>
      <w:r w:rsidR="007C621F">
        <w:t>options</w:t>
      </w:r>
      <w:r w:rsidR="007C621F">
        <w:rPr>
          <w:rFonts w:hint="eastAsia"/>
        </w:rPr>
        <w:t>可选</w:t>
      </w:r>
      <w:r w:rsidR="007C621F">
        <w:t>项主要</w:t>
      </w:r>
      <w:r w:rsidR="002B6D71">
        <w:rPr>
          <w:rFonts w:hint="eastAsia"/>
        </w:rPr>
        <w:t>用</w:t>
      </w:r>
      <w:r w:rsidR="002B6D71">
        <w:t>到的</w:t>
      </w:r>
      <w:r w:rsidR="007C621F">
        <w:t>有以下几个</w:t>
      </w:r>
      <w:r w:rsidR="0092684D">
        <w:rPr>
          <w:rFonts w:hint="eastAsia"/>
        </w:rPr>
        <w:t>：</w:t>
      </w:r>
    </w:p>
    <w:p w:rsidR="007C621F" w:rsidRDefault="007C621F" w:rsidP="007C621F">
      <w:pPr>
        <w:ind w:firstLine="480"/>
      </w:pPr>
      <w:r>
        <w:rPr>
          <w:rFonts w:hint="eastAsia"/>
        </w:rPr>
        <w:t>-</w:t>
      </w:r>
      <w:r>
        <w:t xml:space="preserve">-flood </w:t>
      </w:r>
      <w:r>
        <w:rPr>
          <w:rFonts w:hint="eastAsia"/>
        </w:rPr>
        <w:t>表示尽可能</w:t>
      </w:r>
      <w:r>
        <w:t>快的发送数据包</w:t>
      </w:r>
      <w:r>
        <w:rPr>
          <w:rFonts w:hint="eastAsia"/>
        </w:rPr>
        <w:t>，</w:t>
      </w:r>
      <w:r>
        <w:t>并且</w:t>
      </w:r>
      <w:r w:rsidR="000D6E31">
        <w:rPr>
          <w:rFonts w:hint="eastAsia"/>
        </w:rPr>
        <w:t>没有</w:t>
      </w:r>
      <w:r w:rsidR="000D6E31">
        <w:t>回显。</w:t>
      </w:r>
    </w:p>
    <w:p w:rsidR="0092684D" w:rsidRDefault="0092684D" w:rsidP="007C621F">
      <w:pPr>
        <w:ind w:firstLine="480"/>
      </w:pPr>
      <w:r w:rsidRPr="0092684D">
        <w:lastRenderedPageBreak/>
        <w:t>--rand-source</w:t>
      </w:r>
      <w:r>
        <w:t xml:space="preserve"> </w:t>
      </w:r>
      <w:r>
        <w:rPr>
          <w:rFonts w:hint="eastAsia"/>
        </w:rPr>
        <w:t>表示发送</w:t>
      </w:r>
      <w:r>
        <w:t>数据包的时候，源地址</w:t>
      </w:r>
      <w:r>
        <w:rPr>
          <w:rFonts w:hint="eastAsia"/>
        </w:rPr>
        <w:t>是</w:t>
      </w:r>
      <w:r>
        <w:t>随机生成的。</w:t>
      </w:r>
    </w:p>
    <w:p w:rsidR="00BB2E85" w:rsidRDefault="00BB2E85" w:rsidP="00BB2E85">
      <w:pPr>
        <w:pStyle w:val="a0"/>
      </w:pPr>
      <w:bookmarkStart w:id="27" w:name="_Toc515051950"/>
      <w:r>
        <w:rPr>
          <w:rFonts w:hint="eastAsia"/>
        </w:rPr>
        <w:t>环境</w:t>
      </w:r>
      <w:r>
        <w:t>搭建</w:t>
      </w:r>
      <w:bookmarkEnd w:id="27"/>
    </w:p>
    <w:p w:rsidR="007A3DE8" w:rsidRDefault="00CC08C1" w:rsidP="007A3DE8">
      <w:pPr>
        <w:pStyle w:val="a1"/>
        <w:spacing w:before="156" w:after="156"/>
        <w:ind w:left="480"/>
      </w:pPr>
      <w:bookmarkStart w:id="28" w:name="_Toc515051951"/>
      <w:r>
        <w:rPr>
          <w:rFonts w:hint="eastAsia"/>
        </w:rPr>
        <w:t>Ubuntu</w:t>
      </w:r>
      <w:r w:rsidR="00014A5E">
        <w:rPr>
          <w:rFonts w:hint="eastAsia"/>
        </w:rPr>
        <w:t>环境</w:t>
      </w:r>
      <w:r w:rsidR="00014A5E">
        <w:t>部署</w:t>
      </w:r>
      <w:bookmarkEnd w:id="28"/>
    </w:p>
    <w:p w:rsidR="006A6837" w:rsidRDefault="006A6837" w:rsidP="00B80AD3">
      <w:pPr>
        <w:ind w:firstLine="480"/>
      </w:pPr>
      <w:r>
        <w:rPr>
          <w:rFonts w:hint="eastAsia"/>
        </w:rPr>
        <w:t>创建</w:t>
      </w:r>
      <w:r>
        <w:t>两台云主机</w:t>
      </w:r>
      <w:r w:rsidR="007F77E3">
        <w:rPr>
          <w:rFonts w:hint="eastAsia"/>
        </w:rPr>
        <w:t>，</w:t>
      </w:r>
      <w:r w:rsidR="00AD3885">
        <w:rPr>
          <w:rFonts w:hint="eastAsia"/>
        </w:rPr>
        <w:t>操作</w:t>
      </w:r>
      <w:r w:rsidR="00AD3885">
        <w:t>系统</w:t>
      </w:r>
      <w:r w:rsidR="00AD3885">
        <w:rPr>
          <w:rFonts w:hint="eastAsia"/>
        </w:rPr>
        <w:t>均为</w:t>
      </w:r>
      <w:r w:rsidR="00B80AD3">
        <w:t>Ubuntu 16.04</w:t>
      </w:r>
      <w:r w:rsidR="00E07433">
        <w:rPr>
          <w:rFonts w:hint="eastAsia"/>
        </w:rPr>
        <w:t>。</w:t>
      </w:r>
      <w:r w:rsidR="007F77E3">
        <w:t>其中一台云主机运行</w:t>
      </w:r>
      <w:r w:rsidR="007F77E3">
        <w:t>mininet</w:t>
      </w:r>
      <w:r w:rsidR="007F77E3">
        <w:rPr>
          <w:rFonts w:hint="eastAsia"/>
        </w:rPr>
        <w:t>仿真工具</w:t>
      </w:r>
      <w:r w:rsidR="007F77E3">
        <w:t>，</w:t>
      </w:r>
      <w:r w:rsidR="007F77E3">
        <w:rPr>
          <w:rFonts w:hint="eastAsia"/>
        </w:rPr>
        <w:t>另一台</w:t>
      </w:r>
      <w:r w:rsidR="007F77E3">
        <w:t>作为</w:t>
      </w:r>
      <w:r w:rsidR="007F77E3">
        <w:t>OpenDayLight</w:t>
      </w:r>
      <w:r w:rsidR="007F77E3">
        <w:t>控制器</w:t>
      </w:r>
      <w:r w:rsidR="00D66A92">
        <w:rPr>
          <w:rFonts w:hint="eastAsia"/>
        </w:rPr>
        <w:t>，</w:t>
      </w:r>
      <w:r w:rsidR="00D66A92">
        <w:t>如图</w:t>
      </w:r>
      <w:r w:rsidR="00154748">
        <w:rPr>
          <w:rFonts w:hint="eastAsia"/>
        </w:rPr>
        <w:t>4.1</w:t>
      </w:r>
      <w:r w:rsidR="00D66A92">
        <w:t>所示</w:t>
      </w:r>
      <w:r w:rsidR="00AD3885">
        <w:rPr>
          <w:rFonts w:hint="eastAsia"/>
        </w:rPr>
        <w:t>。</w:t>
      </w:r>
    </w:p>
    <w:p w:rsidR="00874B8E" w:rsidRDefault="00AC47A1" w:rsidP="00AC47A1">
      <w:pPr>
        <w:ind w:firstLineChars="0" w:firstLine="0"/>
        <w:jc w:val="center"/>
      </w:pPr>
      <w:r>
        <w:rPr>
          <w:noProof/>
        </w:rPr>
        <w:drawing>
          <wp:inline distT="0" distB="0" distL="0" distR="0" wp14:anchorId="3CB98FF1" wp14:editId="5412B884">
            <wp:extent cx="4314825" cy="16668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666875"/>
                    </a:xfrm>
                    <a:prstGeom prst="rect">
                      <a:avLst/>
                    </a:prstGeom>
                  </pic:spPr>
                </pic:pic>
              </a:graphicData>
            </a:graphic>
          </wp:inline>
        </w:drawing>
      </w:r>
    </w:p>
    <w:p w:rsidR="00154748" w:rsidRPr="006A6837" w:rsidRDefault="00154748" w:rsidP="00154748">
      <w:pPr>
        <w:pStyle w:val="aff0"/>
      </w:pPr>
      <w:r>
        <w:rPr>
          <w:rFonts w:hint="eastAsia"/>
        </w:rPr>
        <w:t>图</w:t>
      </w:r>
      <w:r>
        <w:rPr>
          <w:rFonts w:hint="eastAsia"/>
        </w:rPr>
        <w:t>4.1</w:t>
      </w:r>
      <w:r w:rsidR="008218C7">
        <w:t xml:space="preserve"> </w:t>
      </w:r>
      <w:r w:rsidR="008218C7">
        <w:rPr>
          <w:rFonts w:hint="eastAsia"/>
        </w:rPr>
        <w:t>云</w:t>
      </w:r>
      <w:r w:rsidR="008218C7">
        <w:t>主机</w:t>
      </w:r>
    </w:p>
    <w:p w:rsidR="006A6837" w:rsidRDefault="00EB7B32" w:rsidP="006A6837">
      <w:pPr>
        <w:pStyle w:val="a1"/>
        <w:spacing w:before="156" w:after="156"/>
        <w:ind w:left="480"/>
      </w:pPr>
      <w:bookmarkStart w:id="29" w:name="_Toc515051952"/>
      <w:r>
        <w:t>OpenDayLight</w:t>
      </w:r>
      <w:r w:rsidR="00132BD6">
        <w:rPr>
          <w:rFonts w:hint="eastAsia"/>
        </w:rPr>
        <w:t>环境</w:t>
      </w:r>
      <w:r w:rsidR="00132BD6">
        <w:t>部署</w:t>
      </w:r>
      <w:bookmarkEnd w:id="29"/>
    </w:p>
    <w:p w:rsidR="00F10B97" w:rsidRDefault="00E7435C" w:rsidP="00FA49A0">
      <w:pPr>
        <w:ind w:firstLine="480"/>
      </w:pPr>
      <w:r>
        <w:rPr>
          <w:rFonts w:hint="eastAsia"/>
        </w:rPr>
        <w:t>首先</w:t>
      </w:r>
      <w:r>
        <w:t>需要安装</w:t>
      </w:r>
      <w:r>
        <w:rPr>
          <w:rFonts w:hint="eastAsia"/>
        </w:rPr>
        <w:t>jdk</w:t>
      </w:r>
      <w:r>
        <w:t>作为其运行环境</w:t>
      </w:r>
      <w:r w:rsidR="00AF10FB">
        <w:rPr>
          <w:rFonts w:hint="eastAsia"/>
        </w:rPr>
        <w:t>。</w:t>
      </w:r>
      <w:r w:rsidR="00677A25">
        <w:rPr>
          <w:rFonts w:hint="eastAsia"/>
        </w:rPr>
        <w:t>Ubuntu</w:t>
      </w:r>
      <w:r w:rsidR="00677A25">
        <w:t>命令行下执行命令</w:t>
      </w:r>
      <w:r w:rsidR="00C03704">
        <w:rPr>
          <w:rFonts w:hint="eastAsia"/>
        </w:rPr>
        <w:t>：</w:t>
      </w:r>
      <w:r w:rsidR="00677A25">
        <w:t xml:space="preserve">apt-get install </w:t>
      </w:r>
      <w:r w:rsidR="00677A25" w:rsidRPr="00677A25">
        <w:t>openjdk-8-jdk</w:t>
      </w:r>
      <w:r w:rsidR="00EB1917">
        <w:rPr>
          <w:rFonts w:hint="eastAsia"/>
        </w:rPr>
        <w:t>，执行</w:t>
      </w:r>
      <w:r w:rsidR="00EB1917">
        <w:t>完成后</w:t>
      </w:r>
      <w:r w:rsidR="00CB388A">
        <w:rPr>
          <w:rFonts w:hint="eastAsia"/>
        </w:rPr>
        <w:t>可</w:t>
      </w:r>
      <w:r w:rsidR="00CB388A">
        <w:t>使用</w:t>
      </w:r>
      <w:r w:rsidR="00CB388A">
        <w:rPr>
          <w:rFonts w:hint="eastAsia"/>
        </w:rPr>
        <w:t xml:space="preserve">java </w:t>
      </w:r>
      <w:r w:rsidR="00CB388A">
        <w:t>-</w:t>
      </w:r>
      <w:r w:rsidR="00CB388A">
        <w:rPr>
          <w:rFonts w:hint="eastAsia"/>
        </w:rPr>
        <w:t>version</w:t>
      </w:r>
      <w:r w:rsidR="00CB388A">
        <w:rPr>
          <w:rFonts w:hint="eastAsia"/>
        </w:rPr>
        <w:t>和</w:t>
      </w:r>
      <w:r w:rsidR="00CB388A">
        <w:rPr>
          <w:rFonts w:hint="eastAsia"/>
        </w:rPr>
        <w:t xml:space="preserve">javac </w:t>
      </w:r>
      <w:r w:rsidR="00C714D7">
        <w:t>–</w:t>
      </w:r>
      <w:r w:rsidR="00CB388A">
        <w:rPr>
          <w:rFonts w:hint="eastAsia"/>
        </w:rPr>
        <w:t>version</w:t>
      </w:r>
      <w:r w:rsidR="00C714D7">
        <w:rPr>
          <w:rFonts w:hint="eastAsia"/>
        </w:rPr>
        <w:t>命令</w:t>
      </w:r>
      <w:r w:rsidR="00C714D7">
        <w:t>查看</w:t>
      </w:r>
      <w:r w:rsidR="00611270">
        <w:rPr>
          <w:rFonts w:hint="eastAsia"/>
        </w:rPr>
        <w:t>，</w:t>
      </w:r>
      <w:r w:rsidR="00611270">
        <w:t>如图</w:t>
      </w:r>
      <w:r w:rsidR="00FC0665">
        <w:rPr>
          <w:rFonts w:hint="eastAsia"/>
        </w:rPr>
        <w:t>4.2</w:t>
      </w:r>
      <w:r w:rsidR="00611270">
        <w:t>所示即</w:t>
      </w:r>
      <w:r w:rsidR="00611270">
        <w:rPr>
          <w:rFonts w:hint="eastAsia"/>
        </w:rPr>
        <w:t>表示</w:t>
      </w:r>
      <w:r w:rsidR="00611270">
        <w:t>安装成功</w:t>
      </w:r>
      <w:r w:rsidR="00C714D7">
        <w:t>。</w:t>
      </w:r>
    </w:p>
    <w:p w:rsidR="00F10B97" w:rsidRDefault="009D3B9F" w:rsidP="00E421EB">
      <w:pPr>
        <w:ind w:firstLineChars="0" w:firstLine="0"/>
        <w:jc w:val="center"/>
      </w:pPr>
      <w:r>
        <w:rPr>
          <w:noProof/>
        </w:rPr>
        <w:drawing>
          <wp:inline distT="0" distB="0" distL="0" distR="0" wp14:anchorId="17F3839E" wp14:editId="4AE2C654">
            <wp:extent cx="5274310" cy="125984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9840"/>
                    </a:xfrm>
                    <a:prstGeom prst="rect">
                      <a:avLst/>
                    </a:prstGeom>
                  </pic:spPr>
                </pic:pic>
              </a:graphicData>
            </a:graphic>
          </wp:inline>
        </w:drawing>
      </w:r>
    </w:p>
    <w:p w:rsidR="00FC0665" w:rsidRDefault="00FC0665" w:rsidP="00FC0665">
      <w:pPr>
        <w:pStyle w:val="aff0"/>
      </w:pPr>
      <w:r>
        <w:rPr>
          <w:rFonts w:hint="eastAsia"/>
        </w:rPr>
        <w:t>图</w:t>
      </w:r>
      <w:r>
        <w:rPr>
          <w:rFonts w:hint="eastAsia"/>
        </w:rPr>
        <w:t xml:space="preserve">4.2 </w:t>
      </w:r>
      <w:r>
        <w:t>jdk</w:t>
      </w:r>
      <w:r w:rsidR="00FB0342">
        <w:rPr>
          <w:rFonts w:hint="eastAsia"/>
        </w:rPr>
        <w:t>安装</w:t>
      </w:r>
      <w:r w:rsidR="00FB0342">
        <w:t>成功</w:t>
      </w:r>
      <w:r w:rsidR="00FB0342">
        <w:rPr>
          <w:rFonts w:hint="eastAsia"/>
        </w:rPr>
        <w:t>验证</w:t>
      </w:r>
      <w:r w:rsidR="00FB0342">
        <w:t>图</w:t>
      </w:r>
    </w:p>
    <w:p w:rsidR="00FF10ED" w:rsidRDefault="00FE2DD2" w:rsidP="00FA49A0">
      <w:pPr>
        <w:ind w:firstLine="480"/>
      </w:pPr>
      <w:r>
        <w:rPr>
          <w:rFonts w:hint="eastAsia"/>
        </w:rPr>
        <w:t>运行</w:t>
      </w:r>
      <w:r>
        <w:t>环境安装完成后，即可开始</w:t>
      </w:r>
      <w:r>
        <w:rPr>
          <w:rFonts w:hint="eastAsia"/>
        </w:rPr>
        <w:t>安装</w:t>
      </w:r>
      <w:r w:rsidR="00BE5E56">
        <w:rPr>
          <w:rFonts w:hint="eastAsia"/>
        </w:rPr>
        <w:t>OpenDayLight</w:t>
      </w:r>
      <w:r>
        <w:rPr>
          <w:rFonts w:hint="eastAsia"/>
        </w:rPr>
        <w:t>，</w:t>
      </w:r>
      <w:r w:rsidR="00BE5E56">
        <w:t>安装步骤如下：</w:t>
      </w:r>
    </w:p>
    <w:p w:rsidR="00FF10ED" w:rsidRDefault="00B5130E" w:rsidP="00223025">
      <w:pPr>
        <w:pStyle w:val="af2"/>
        <w:numPr>
          <w:ilvl w:val="0"/>
          <w:numId w:val="21"/>
        </w:numPr>
        <w:ind w:firstLineChars="0"/>
      </w:pPr>
      <w:r>
        <w:rPr>
          <w:rFonts w:hint="eastAsia"/>
        </w:rPr>
        <w:t>从</w:t>
      </w:r>
      <w:r>
        <w:t>OpenDayLight</w:t>
      </w:r>
      <w:proofErr w:type="gramStart"/>
      <w:r>
        <w:t>官网</w:t>
      </w:r>
      <w:r w:rsidR="00131682">
        <w:rPr>
          <w:rFonts w:hint="eastAsia"/>
        </w:rPr>
        <w:t>下载</w:t>
      </w:r>
      <w:proofErr w:type="gramEnd"/>
      <w:r w:rsidR="00746E18">
        <w:rPr>
          <w:rFonts w:hint="eastAsia"/>
        </w:rPr>
        <w:t>OpenDay</w:t>
      </w:r>
      <w:r w:rsidR="00746E18">
        <w:t>Light</w:t>
      </w:r>
      <w:r w:rsidR="00746E18">
        <w:rPr>
          <w:rFonts w:hint="eastAsia"/>
        </w:rPr>
        <w:t>的</w:t>
      </w:r>
      <w:proofErr w:type="gramStart"/>
      <w:r w:rsidR="00FF6704">
        <w:rPr>
          <w:rFonts w:hint="eastAsia"/>
        </w:rPr>
        <w:t>压缩</w:t>
      </w:r>
      <w:r w:rsidR="00746E18">
        <w:t>包</w:t>
      </w:r>
      <w:r w:rsidR="00FF6704">
        <w:rPr>
          <w:rFonts w:hint="eastAsia"/>
        </w:rPr>
        <w:t>并</w:t>
      </w:r>
      <w:r w:rsidR="00FF6704">
        <w:t>解压</w:t>
      </w:r>
      <w:proofErr w:type="gramEnd"/>
      <w:r w:rsidR="0075078D">
        <w:rPr>
          <w:rFonts w:hint="eastAsia"/>
        </w:rPr>
        <w:t>，本</w:t>
      </w:r>
      <w:r w:rsidR="0075078D">
        <w:t>论文使用的</w:t>
      </w:r>
      <w:r w:rsidR="0075078D">
        <w:rPr>
          <w:rFonts w:hint="eastAsia"/>
        </w:rPr>
        <w:t>版本</w:t>
      </w:r>
      <w:r w:rsidR="0075078D">
        <w:t>是</w:t>
      </w:r>
      <w:r w:rsidR="0075078D" w:rsidRPr="0075078D">
        <w:t>karaf-0.6.3-Carbon</w:t>
      </w:r>
      <w:r w:rsidR="0075078D">
        <w:rPr>
          <w:rFonts w:hint="eastAsia"/>
        </w:rPr>
        <w:t>。</w:t>
      </w:r>
    </w:p>
    <w:p w:rsidR="00223025" w:rsidRDefault="00095891" w:rsidP="00C335FE">
      <w:pPr>
        <w:pStyle w:val="af2"/>
        <w:numPr>
          <w:ilvl w:val="0"/>
          <w:numId w:val="21"/>
        </w:numPr>
        <w:ind w:firstLineChars="0"/>
      </w:pPr>
      <w:r>
        <w:rPr>
          <w:rFonts w:hint="eastAsia"/>
        </w:rPr>
        <w:t>如图</w:t>
      </w:r>
      <w:r w:rsidR="009008FD">
        <w:rPr>
          <w:rFonts w:hint="eastAsia"/>
        </w:rPr>
        <w:t>4.3</w:t>
      </w:r>
      <w:r>
        <w:t>所示，将</w:t>
      </w:r>
      <w:r w:rsidRPr="00095891">
        <w:t>org.apache.karaf.management.cfg</w:t>
      </w:r>
      <w:r w:rsidR="003F1961">
        <w:rPr>
          <w:rFonts w:hint="eastAsia"/>
        </w:rPr>
        <w:t>配置</w:t>
      </w:r>
      <w:r w:rsidR="003F1961">
        <w:t>文件中的</w:t>
      </w:r>
      <w:r w:rsidR="003F1961" w:rsidRPr="003F1961">
        <w:t>rmiRegistryHost</w:t>
      </w:r>
      <w:r w:rsidR="003F1961">
        <w:rPr>
          <w:rFonts w:hint="eastAsia"/>
        </w:rPr>
        <w:t>和</w:t>
      </w:r>
      <w:r w:rsidR="00C335FE" w:rsidRPr="00C335FE">
        <w:t>rmiServerHost</w:t>
      </w:r>
      <w:r w:rsidR="00C335FE">
        <w:rPr>
          <w:rFonts w:hint="eastAsia"/>
        </w:rPr>
        <w:t>项</w:t>
      </w:r>
      <w:r w:rsidR="00C335FE">
        <w:t>的值改为</w:t>
      </w:r>
      <w:r w:rsidR="00C335FE">
        <w:rPr>
          <w:rFonts w:hint="eastAsia"/>
        </w:rPr>
        <w:t>127.0.0.1</w:t>
      </w:r>
    </w:p>
    <w:p w:rsidR="005D7AE4" w:rsidRDefault="005D7AE4" w:rsidP="005D7AE4">
      <w:pPr>
        <w:ind w:firstLineChars="0" w:firstLine="0"/>
        <w:jc w:val="center"/>
      </w:pPr>
      <w:r>
        <w:rPr>
          <w:noProof/>
        </w:rPr>
        <w:lastRenderedPageBreak/>
        <w:drawing>
          <wp:inline distT="0" distB="0" distL="0" distR="0" wp14:anchorId="6C54AB21" wp14:editId="7F481AD2">
            <wp:extent cx="4314125" cy="181816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1254" cy="1821171"/>
                    </a:xfrm>
                    <a:prstGeom prst="rect">
                      <a:avLst/>
                    </a:prstGeom>
                  </pic:spPr>
                </pic:pic>
              </a:graphicData>
            </a:graphic>
          </wp:inline>
        </w:drawing>
      </w:r>
    </w:p>
    <w:p w:rsidR="005A7972" w:rsidRDefault="005A7972" w:rsidP="005A7972">
      <w:pPr>
        <w:pStyle w:val="aff0"/>
      </w:pPr>
      <w:r>
        <w:rPr>
          <w:rFonts w:hint="eastAsia"/>
        </w:rPr>
        <w:t>图</w:t>
      </w:r>
      <w:r>
        <w:rPr>
          <w:rFonts w:hint="eastAsia"/>
        </w:rPr>
        <w:t>4.3 opendaylight</w:t>
      </w:r>
      <w:r>
        <w:t>配置</w:t>
      </w:r>
      <w:r w:rsidR="00446F28">
        <w:rPr>
          <w:rFonts w:hint="eastAsia"/>
        </w:rPr>
        <w:t>修改</w:t>
      </w:r>
      <w:r w:rsidR="00446F28">
        <w:t>图</w:t>
      </w:r>
    </w:p>
    <w:p w:rsidR="00654404" w:rsidRDefault="00931F48" w:rsidP="00F10B97">
      <w:pPr>
        <w:pStyle w:val="af2"/>
        <w:numPr>
          <w:ilvl w:val="0"/>
          <w:numId w:val="21"/>
        </w:numPr>
        <w:ind w:firstLineChars="0"/>
      </w:pPr>
      <w:r>
        <w:rPr>
          <w:rFonts w:hint="eastAsia"/>
        </w:rPr>
        <w:t>如图</w:t>
      </w:r>
      <w:r w:rsidR="00446F28">
        <w:rPr>
          <w:rFonts w:hint="eastAsia"/>
        </w:rPr>
        <w:t>4.4</w:t>
      </w:r>
      <w:r>
        <w:t>所示</w:t>
      </w:r>
      <w:r>
        <w:rPr>
          <w:rFonts w:hint="eastAsia"/>
        </w:rPr>
        <w:t>，</w:t>
      </w:r>
      <w:r w:rsidR="00FB3F40">
        <w:rPr>
          <w:rFonts w:hint="eastAsia"/>
        </w:rPr>
        <w:t>在</w:t>
      </w:r>
      <w:r w:rsidR="00FB3F40">
        <w:t>setenv</w:t>
      </w:r>
      <w:r w:rsidR="00FB3F40">
        <w:rPr>
          <w:rFonts w:hint="eastAsia"/>
        </w:rPr>
        <w:t>文件</w:t>
      </w:r>
      <w:r>
        <w:rPr>
          <w:rFonts w:hint="eastAsia"/>
        </w:rPr>
        <w:t>结尾</w:t>
      </w:r>
      <w:r w:rsidR="00FB3F40">
        <w:t>设置启动</w:t>
      </w:r>
      <w:r w:rsidR="00FB3F40">
        <w:t>OpenDayLight</w:t>
      </w:r>
      <w:r w:rsidR="00FB3F40">
        <w:t>时</w:t>
      </w:r>
      <w:r w:rsidR="00F10BE0">
        <w:rPr>
          <w:rFonts w:hint="eastAsia"/>
        </w:rPr>
        <w:t>的</w:t>
      </w:r>
      <w:r w:rsidR="00F10BE0">
        <w:t>环境变量</w:t>
      </w:r>
      <w:r w:rsidR="005650EB">
        <w:rPr>
          <w:rFonts w:hint="eastAsia"/>
        </w:rPr>
        <w:t>。</w:t>
      </w:r>
    </w:p>
    <w:p w:rsidR="00CA35AD" w:rsidRDefault="00CC1AF1" w:rsidP="00CA35AD">
      <w:pPr>
        <w:ind w:firstLineChars="0" w:firstLine="0"/>
        <w:jc w:val="center"/>
      </w:pPr>
      <w:r>
        <w:rPr>
          <w:noProof/>
        </w:rPr>
        <w:drawing>
          <wp:inline distT="0" distB="0" distL="0" distR="0" wp14:anchorId="34FE78E1" wp14:editId="0E6D5B5E">
            <wp:extent cx="4581525" cy="13620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362075"/>
                    </a:xfrm>
                    <a:prstGeom prst="rect">
                      <a:avLst/>
                    </a:prstGeom>
                  </pic:spPr>
                </pic:pic>
              </a:graphicData>
            </a:graphic>
          </wp:inline>
        </w:drawing>
      </w:r>
    </w:p>
    <w:p w:rsidR="00446F28" w:rsidRDefault="003E476E" w:rsidP="003E476E">
      <w:pPr>
        <w:pStyle w:val="aff0"/>
      </w:pPr>
      <w:r>
        <w:rPr>
          <w:rFonts w:hint="eastAsia"/>
        </w:rPr>
        <w:t>图</w:t>
      </w:r>
      <w:r>
        <w:rPr>
          <w:rFonts w:hint="eastAsia"/>
        </w:rPr>
        <w:t xml:space="preserve">4.4 </w:t>
      </w:r>
      <w:r>
        <w:t>setenv</w:t>
      </w:r>
      <w:r>
        <w:t>文件</w:t>
      </w:r>
      <w:r>
        <w:rPr>
          <w:rFonts w:hint="eastAsia"/>
        </w:rPr>
        <w:t>设置</w:t>
      </w:r>
      <w:r>
        <w:t>图</w:t>
      </w:r>
    </w:p>
    <w:p w:rsidR="00F91E87" w:rsidRDefault="00CA35AD" w:rsidP="00362A78">
      <w:pPr>
        <w:ind w:firstLine="480"/>
      </w:pPr>
      <w:r>
        <w:rPr>
          <w:rFonts w:hint="eastAsia"/>
        </w:rPr>
        <w:t>此时</w:t>
      </w:r>
      <w:r>
        <w:t>，</w:t>
      </w:r>
      <w:r>
        <w:t>OpenDayLight</w:t>
      </w:r>
      <w:r>
        <w:rPr>
          <w:rFonts w:hint="eastAsia"/>
        </w:rPr>
        <w:t>安装</w:t>
      </w:r>
      <w:r>
        <w:t>完成，但是要想使用其提供的</w:t>
      </w:r>
      <w:r>
        <w:rPr>
          <w:rFonts w:hint="eastAsia"/>
        </w:rPr>
        <w:t>功能</w:t>
      </w:r>
      <w:r>
        <w:t>，例如</w:t>
      </w:r>
      <w:r>
        <w:rPr>
          <w:rFonts w:hint="eastAsia"/>
        </w:rPr>
        <w:t>通过</w:t>
      </w:r>
      <w:r>
        <w:t>浏览器访问</w:t>
      </w:r>
      <w:r>
        <w:rPr>
          <w:rFonts w:hint="eastAsia"/>
        </w:rPr>
        <w:t>web</w:t>
      </w:r>
      <w:r>
        <w:t>界面，则还需要</w:t>
      </w:r>
      <w:r w:rsidR="00557876">
        <w:rPr>
          <w:rFonts w:hint="eastAsia"/>
        </w:rPr>
        <w:t>安装</w:t>
      </w:r>
      <w:r w:rsidR="00557876">
        <w:rPr>
          <w:rFonts w:hint="eastAsia"/>
        </w:rPr>
        <w:t>OpenDayLight</w:t>
      </w:r>
      <w:r w:rsidR="00557876">
        <w:rPr>
          <w:rFonts w:hint="eastAsia"/>
        </w:rPr>
        <w:t>的</w:t>
      </w:r>
      <w:r w:rsidR="004E4B70">
        <w:rPr>
          <w:rFonts w:hint="eastAsia"/>
        </w:rPr>
        <w:t>一些</w:t>
      </w:r>
      <w:r w:rsidR="00557876">
        <w:t>必要</w:t>
      </w:r>
      <w:r w:rsidR="00557876">
        <w:rPr>
          <w:rFonts w:hint="eastAsia"/>
        </w:rPr>
        <w:t>特性</w:t>
      </w:r>
      <w:r w:rsidR="004E4B70">
        <w:rPr>
          <w:rFonts w:hint="eastAsia"/>
        </w:rPr>
        <w:t>。</w:t>
      </w:r>
      <w:r w:rsidR="008035CC">
        <w:t>安装</w:t>
      </w:r>
      <w:r w:rsidR="008035CC">
        <w:rPr>
          <w:rFonts w:hint="eastAsia"/>
        </w:rPr>
        <w:t>步骤</w:t>
      </w:r>
      <w:r w:rsidR="008035CC">
        <w:t>如下：</w:t>
      </w:r>
    </w:p>
    <w:p w:rsidR="00685817" w:rsidRDefault="00685817" w:rsidP="00685817">
      <w:pPr>
        <w:pStyle w:val="af2"/>
        <w:numPr>
          <w:ilvl w:val="0"/>
          <w:numId w:val="26"/>
        </w:numPr>
        <w:ind w:firstLineChars="0"/>
      </w:pPr>
      <w:r>
        <w:rPr>
          <w:rFonts w:hint="eastAsia"/>
        </w:rPr>
        <w:t>启动</w:t>
      </w:r>
      <w:r>
        <w:t>OpenDayLight</w:t>
      </w:r>
    </w:p>
    <w:p w:rsidR="00046632" w:rsidRDefault="00046632" w:rsidP="0039577F">
      <w:pPr>
        <w:ind w:firstLine="480"/>
      </w:pPr>
      <w:r>
        <w:rPr>
          <w:rFonts w:hint="eastAsia"/>
        </w:rPr>
        <w:t>在</w:t>
      </w:r>
      <w:r>
        <w:t>OpenDayLight</w:t>
      </w:r>
      <w:r>
        <w:t>安装目录下有</w:t>
      </w:r>
      <w:r>
        <w:t>bin</w:t>
      </w:r>
      <w:r>
        <w:t>目录，</w:t>
      </w:r>
      <w:r>
        <w:rPr>
          <w:rFonts w:hint="eastAsia"/>
        </w:rPr>
        <w:t>执行</w:t>
      </w:r>
      <w:r>
        <w:t>bin</w:t>
      </w:r>
      <w:r>
        <w:t>目录下的</w:t>
      </w:r>
      <w:r w:rsidRPr="00046632">
        <w:t>karaf</w:t>
      </w:r>
      <w:r>
        <w:rPr>
          <w:rFonts w:hint="eastAsia"/>
        </w:rPr>
        <w:t>启动</w:t>
      </w:r>
      <w:r>
        <w:t>程序</w:t>
      </w:r>
      <w:r>
        <w:rPr>
          <w:rFonts w:hint="eastAsia"/>
        </w:rPr>
        <w:t>，</w:t>
      </w:r>
      <w:r>
        <w:t>如图</w:t>
      </w:r>
      <w:r w:rsidR="0035392A">
        <w:rPr>
          <w:rFonts w:hint="eastAsia"/>
        </w:rPr>
        <w:t>4.5</w:t>
      </w:r>
      <w:r>
        <w:t>所示：</w:t>
      </w:r>
    </w:p>
    <w:p w:rsidR="00046632" w:rsidRDefault="006D213E" w:rsidP="005D67A9">
      <w:pPr>
        <w:ind w:firstLineChars="0" w:firstLine="0"/>
        <w:jc w:val="center"/>
      </w:pPr>
      <w:r>
        <w:rPr>
          <w:noProof/>
        </w:rPr>
        <w:drawing>
          <wp:inline distT="0" distB="0" distL="0" distR="0" wp14:anchorId="11CC0E9F" wp14:editId="6CE8E9B7">
            <wp:extent cx="5274310" cy="1670050"/>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0050"/>
                    </a:xfrm>
                    <a:prstGeom prst="rect">
                      <a:avLst/>
                    </a:prstGeom>
                  </pic:spPr>
                </pic:pic>
              </a:graphicData>
            </a:graphic>
          </wp:inline>
        </w:drawing>
      </w:r>
    </w:p>
    <w:p w:rsidR="006D213E" w:rsidRDefault="006D213E" w:rsidP="005D67A9">
      <w:pPr>
        <w:ind w:firstLineChars="0" w:firstLine="0"/>
        <w:jc w:val="center"/>
      </w:pPr>
      <w:r>
        <w:rPr>
          <w:rFonts w:hint="eastAsia"/>
        </w:rPr>
        <w:t>图</w:t>
      </w:r>
      <w:r>
        <w:rPr>
          <w:rFonts w:hint="eastAsia"/>
        </w:rPr>
        <w:t>4.5</w:t>
      </w:r>
      <w:r w:rsidR="00320E5F">
        <w:t xml:space="preserve"> OpenDayLight</w:t>
      </w:r>
      <w:r w:rsidR="00320E5F">
        <w:t>启动</w:t>
      </w:r>
      <w:r w:rsidR="00DB03CA">
        <w:rPr>
          <w:rFonts w:hint="eastAsia"/>
        </w:rPr>
        <w:t>界面</w:t>
      </w:r>
    </w:p>
    <w:p w:rsidR="00371155" w:rsidRDefault="00371155" w:rsidP="00371155">
      <w:pPr>
        <w:pStyle w:val="af2"/>
        <w:numPr>
          <w:ilvl w:val="0"/>
          <w:numId w:val="26"/>
        </w:numPr>
        <w:ind w:firstLineChars="0"/>
      </w:pPr>
      <w:r>
        <w:rPr>
          <w:rFonts w:hint="eastAsia"/>
        </w:rPr>
        <w:lastRenderedPageBreak/>
        <w:t>安装</w:t>
      </w:r>
      <w:r>
        <w:t>feature</w:t>
      </w:r>
      <w:r>
        <w:rPr>
          <w:rFonts w:hint="eastAsia"/>
        </w:rPr>
        <w:t>，</w:t>
      </w:r>
      <w:r>
        <w:t>安装命令</w:t>
      </w:r>
      <w:r>
        <w:rPr>
          <w:rFonts w:hint="eastAsia"/>
        </w:rPr>
        <w:t>为</w:t>
      </w:r>
      <w:r>
        <w:rPr>
          <w:rFonts w:hint="eastAsia"/>
        </w:rPr>
        <w:t>feature:</w:t>
      </w:r>
      <w:r>
        <w:t>install FEATURE1 FEATURE2…</w:t>
      </w:r>
    </w:p>
    <w:p w:rsidR="003D6ECA" w:rsidRDefault="003347F6" w:rsidP="0039577F">
      <w:pPr>
        <w:ind w:firstLine="480"/>
      </w:pPr>
      <w:r>
        <w:rPr>
          <w:rFonts w:hint="eastAsia"/>
        </w:rPr>
        <w:t>按</w:t>
      </w:r>
      <w:r>
        <w:t>如下顺序安装</w:t>
      </w:r>
      <w:r>
        <w:t>feature</w:t>
      </w:r>
      <w:r>
        <w:t>：</w:t>
      </w:r>
      <w:r w:rsidRPr="003347F6">
        <w:t>odl-restconf</w:t>
      </w:r>
      <w:r>
        <w:t xml:space="preserve"> </w:t>
      </w:r>
      <w:r w:rsidRPr="003347F6">
        <w:t>odl-l2switch-switch</w:t>
      </w:r>
      <w:r>
        <w:t xml:space="preserve"> </w:t>
      </w:r>
      <w:r w:rsidRPr="003347F6">
        <w:t>odl-mdsal-apidocs</w:t>
      </w:r>
      <w:r>
        <w:t xml:space="preserve"> </w:t>
      </w:r>
      <w:r w:rsidRPr="003347F6">
        <w:t>odl-dlux-core</w:t>
      </w:r>
      <w:r>
        <w:t xml:space="preserve"> </w:t>
      </w:r>
      <w:r w:rsidRPr="003347F6">
        <w:t>odl-openflowplugin-flow-services-ui</w:t>
      </w:r>
    </w:p>
    <w:p w:rsidR="00C06E34" w:rsidRDefault="00A94FAB" w:rsidP="00A94FAB">
      <w:pPr>
        <w:ind w:firstLine="480"/>
      </w:pPr>
      <w:r>
        <w:rPr>
          <w:rFonts w:hint="eastAsia"/>
        </w:rPr>
        <w:t>至此，</w:t>
      </w:r>
      <w:r>
        <w:t>OpenDayLight</w:t>
      </w:r>
      <w:r>
        <w:rPr>
          <w:rFonts w:hint="eastAsia"/>
        </w:rPr>
        <w:t>环境</w:t>
      </w:r>
      <w:r>
        <w:t>部署完成。</w:t>
      </w:r>
      <w:r>
        <w:rPr>
          <w:rFonts w:hint="eastAsia"/>
        </w:rPr>
        <w:t>可</w:t>
      </w:r>
      <w:r>
        <w:t>通过</w:t>
      </w:r>
      <w:r w:rsidR="00932B79">
        <w:rPr>
          <w:rFonts w:hint="eastAsia"/>
        </w:rPr>
        <w:t xml:space="preserve">netstat </w:t>
      </w:r>
      <w:r w:rsidR="00932B79">
        <w:t>–</w:t>
      </w:r>
      <w:r w:rsidR="00D40CEB">
        <w:t>tanl | grep PORT</w:t>
      </w:r>
      <w:r w:rsidR="00932B79">
        <w:t>命令查看相应端口是否正在监听</w:t>
      </w:r>
      <w:r w:rsidR="00AA1F57">
        <w:rPr>
          <w:rFonts w:hint="eastAsia"/>
        </w:rPr>
        <w:t>，</w:t>
      </w:r>
      <w:r w:rsidR="00AA1F57">
        <w:t>如图</w:t>
      </w:r>
      <w:r w:rsidR="00E4687C">
        <w:rPr>
          <w:rFonts w:hint="eastAsia"/>
        </w:rPr>
        <w:t>4.6</w:t>
      </w:r>
      <w:r w:rsidR="00AA1F57">
        <w:t>所示</w:t>
      </w:r>
      <w:r w:rsidR="00707415">
        <w:rPr>
          <w:rFonts w:hint="eastAsia"/>
        </w:rPr>
        <w:t>。</w:t>
      </w:r>
      <w:r w:rsidR="00932B79">
        <w:rPr>
          <w:rFonts w:hint="eastAsia"/>
        </w:rPr>
        <w:t>默认</w:t>
      </w:r>
      <w:r w:rsidR="00932B79">
        <w:t>的控制器</w:t>
      </w:r>
      <w:r w:rsidR="00932B79">
        <w:rPr>
          <w:rFonts w:hint="eastAsia"/>
        </w:rPr>
        <w:t>监听</w:t>
      </w:r>
      <w:r w:rsidR="00932B79">
        <w:t>端口是</w:t>
      </w:r>
      <w:r w:rsidR="00932B79">
        <w:rPr>
          <w:rFonts w:hint="eastAsia"/>
        </w:rPr>
        <w:t>6633</w:t>
      </w:r>
      <w:r w:rsidR="00707415">
        <w:rPr>
          <w:rFonts w:hint="eastAsia"/>
        </w:rPr>
        <w:t>，</w:t>
      </w:r>
      <w:r w:rsidR="00707415">
        <w:t>即</w:t>
      </w:r>
      <w:r w:rsidR="00707415">
        <w:rPr>
          <w:rFonts w:hint="eastAsia"/>
        </w:rPr>
        <w:t>OpenDayLight</w:t>
      </w:r>
      <w:r w:rsidR="00707415">
        <w:t>控制器通过</w:t>
      </w:r>
      <w:r w:rsidR="00707415">
        <w:rPr>
          <w:rFonts w:hint="eastAsia"/>
        </w:rPr>
        <w:t>6633</w:t>
      </w:r>
      <w:r w:rsidR="00707415">
        <w:rPr>
          <w:rFonts w:hint="eastAsia"/>
        </w:rPr>
        <w:t>端口</w:t>
      </w:r>
      <w:r w:rsidR="00707415">
        <w:t>与远程</w:t>
      </w:r>
      <w:r w:rsidR="00707415">
        <w:t>OpenFlow</w:t>
      </w:r>
      <w:r w:rsidR="00707415">
        <w:t>交换机进行通信</w:t>
      </w:r>
      <w:r w:rsidR="00DF3C1D">
        <w:rPr>
          <w:rFonts w:hint="eastAsia"/>
        </w:rPr>
        <w:t>，</w:t>
      </w:r>
      <w:r w:rsidR="00DF3C1D">
        <w:t>浏览器访问</w:t>
      </w:r>
      <w:r w:rsidR="00DF3C1D">
        <w:t>web</w:t>
      </w:r>
      <w:r w:rsidR="00DF3C1D">
        <w:t>界面的默认端口是</w:t>
      </w:r>
      <w:r w:rsidR="00DF3C1D">
        <w:rPr>
          <w:rFonts w:hint="eastAsia"/>
        </w:rPr>
        <w:t>8080</w:t>
      </w:r>
      <w:r w:rsidR="00DF3C1D">
        <w:rPr>
          <w:rFonts w:hint="eastAsia"/>
        </w:rPr>
        <w:t>，</w:t>
      </w:r>
      <w:r w:rsidR="008E416B">
        <w:rPr>
          <w:rFonts w:hint="eastAsia"/>
        </w:rPr>
        <w:t>即</w:t>
      </w:r>
      <w:r w:rsidR="008E416B">
        <w:t>在浏览器地址栏输入</w:t>
      </w:r>
      <w:r w:rsidR="008E416B">
        <w:rPr>
          <w:rFonts w:hint="eastAsia"/>
        </w:rPr>
        <w:t>IP</w:t>
      </w:r>
      <w:r w:rsidR="008E416B">
        <w:t>:8181/index.html</w:t>
      </w:r>
      <w:r w:rsidR="00DF3C1D">
        <w:t>，即可看到</w:t>
      </w:r>
      <w:r w:rsidR="00DF3C1D">
        <w:rPr>
          <w:rFonts w:hint="eastAsia"/>
        </w:rPr>
        <w:t>OpenDayLight</w:t>
      </w:r>
      <w:r w:rsidR="009505E7">
        <w:rPr>
          <w:rFonts w:hint="eastAsia"/>
        </w:rPr>
        <w:t>的</w:t>
      </w:r>
      <w:r w:rsidR="009505E7">
        <w:t>web</w:t>
      </w:r>
      <w:r w:rsidR="009505E7">
        <w:t>登陆页面</w:t>
      </w:r>
      <w:r w:rsidR="007B02F0">
        <w:rPr>
          <w:rFonts w:hint="eastAsia"/>
        </w:rPr>
        <w:t>，</w:t>
      </w:r>
      <w:r w:rsidR="007B02F0">
        <w:t>默认用户名密码都是</w:t>
      </w:r>
      <w:r w:rsidR="007B02F0">
        <w:rPr>
          <w:rFonts w:hint="eastAsia"/>
        </w:rPr>
        <w:t>admin</w:t>
      </w:r>
      <w:r w:rsidR="00D40CEB">
        <w:rPr>
          <w:rFonts w:hint="eastAsia"/>
        </w:rPr>
        <w:t>，如图</w:t>
      </w:r>
      <w:r w:rsidR="00A946C3">
        <w:rPr>
          <w:rFonts w:hint="eastAsia"/>
        </w:rPr>
        <w:t>4.7</w:t>
      </w:r>
      <w:r w:rsidR="00D40CEB">
        <w:rPr>
          <w:rFonts w:hint="eastAsia"/>
        </w:rPr>
        <w:t>所示</w:t>
      </w:r>
      <w:r w:rsidR="00D40CEB">
        <w:t>。</w:t>
      </w:r>
    </w:p>
    <w:p w:rsidR="00CC0F6D" w:rsidRDefault="00CC0F6D" w:rsidP="00CC0F6D">
      <w:pPr>
        <w:ind w:firstLineChars="0" w:firstLine="0"/>
        <w:jc w:val="center"/>
      </w:pPr>
      <w:r>
        <w:rPr>
          <w:noProof/>
        </w:rPr>
        <w:drawing>
          <wp:inline distT="0" distB="0" distL="0" distR="0" wp14:anchorId="58B89AD7" wp14:editId="4400FFCE">
            <wp:extent cx="5274310" cy="1573618"/>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868" cy="1576768"/>
                    </a:xfrm>
                    <a:prstGeom prst="rect">
                      <a:avLst/>
                    </a:prstGeom>
                  </pic:spPr>
                </pic:pic>
              </a:graphicData>
            </a:graphic>
          </wp:inline>
        </w:drawing>
      </w:r>
    </w:p>
    <w:p w:rsidR="00E4687C" w:rsidRDefault="00E4687C" w:rsidP="00E4687C">
      <w:pPr>
        <w:pStyle w:val="aff0"/>
        <w:rPr>
          <w:rFonts w:hint="eastAsia"/>
        </w:rPr>
      </w:pPr>
      <w:r>
        <w:rPr>
          <w:rFonts w:hint="eastAsia"/>
        </w:rPr>
        <w:t>图</w:t>
      </w:r>
      <w:r>
        <w:rPr>
          <w:rFonts w:hint="eastAsia"/>
        </w:rPr>
        <w:t xml:space="preserve">4.6 </w:t>
      </w:r>
      <w:r w:rsidR="00A946C3">
        <w:rPr>
          <w:rFonts w:hint="eastAsia"/>
        </w:rPr>
        <w:t>监听</w:t>
      </w:r>
      <w:r>
        <w:rPr>
          <w:rFonts w:hint="eastAsia"/>
        </w:rPr>
        <w:t>端口</w:t>
      </w:r>
    </w:p>
    <w:p w:rsidR="00A946C3" w:rsidRDefault="009505E7" w:rsidP="00A946C3">
      <w:pPr>
        <w:ind w:firstLineChars="0" w:firstLine="0"/>
        <w:jc w:val="center"/>
      </w:pPr>
      <w:r>
        <w:rPr>
          <w:noProof/>
        </w:rPr>
        <w:drawing>
          <wp:inline distT="0" distB="0" distL="0" distR="0" wp14:anchorId="0EB09AB3" wp14:editId="7C7B8C5A">
            <wp:extent cx="3473905" cy="32854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8152" cy="3317849"/>
                    </a:xfrm>
                    <a:prstGeom prst="rect">
                      <a:avLst/>
                    </a:prstGeom>
                  </pic:spPr>
                </pic:pic>
              </a:graphicData>
            </a:graphic>
          </wp:inline>
        </w:drawing>
      </w:r>
    </w:p>
    <w:p w:rsidR="00A946C3" w:rsidRPr="00D40CEB" w:rsidRDefault="00A946C3" w:rsidP="00A946C3">
      <w:pPr>
        <w:pStyle w:val="aff0"/>
      </w:pPr>
      <w:r>
        <w:rPr>
          <w:rFonts w:hint="eastAsia"/>
        </w:rPr>
        <w:t>图</w:t>
      </w:r>
      <w:r>
        <w:rPr>
          <w:rFonts w:hint="eastAsia"/>
        </w:rPr>
        <w:t xml:space="preserve">4.7 </w:t>
      </w:r>
      <w:r>
        <w:t>OpenDayLight</w:t>
      </w:r>
      <w:r>
        <w:rPr>
          <w:rFonts w:hint="eastAsia"/>
        </w:rPr>
        <w:t>登陆</w:t>
      </w:r>
      <w:r>
        <w:t>界面</w:t>
      </w:r>
    </w:p>
    <w:p w:rsidR="00163F6F" w:rsidRDefault="00163F6F" w:rsidP="006217EC">
      <w:pPr>
        <w:pStyle w:val="a1"/>
        <w:spacing w:before="156" w:after="156"/>
        <w:ind w:left="480"/>
      </w:pPr>
      <w:bookmarkStart w:id="30" w:name="_Toc515051953"/>
      <w:r>
        <w:lastRenderedPageBreak/>
        <w:t>mininet</w:t>
      </w:r>
      <w:r w:rsidR="006448D1">
        <w:rPr>
          <w:rFonts w:hint="eastAsia"/>
        </w:rPr>
        <w:t>环境</w:t>
      </w:r>
      <w:r w:rsidR="006448D1">
        <w:t>部署</w:t>
      </w:r>
      <w:bookmarkEnd w:id="30"/>
    </w:p>
    <w:p w:rsidR="0013377D" w:rsidRDefault="005E7784" w:rsidP="0013377D">
      <w:pPr>
        <w:ind w:firstLine="480"/>
      </w:pPr>
      <w:r>
        <w:rPr>
          <w:rFonts w:hint="eastAsia"/>
        </w:rPr>
        <w:t>mininet</w:t>
      </w:r>
      <w:r>
        <w:t>是基于</w:t>
      </w:r>
      <w:r>
        <w:t>Python</w:t>
      </w:r>
      <w:r>
        <w:t>的网络仿真工具。所以</w:t>
      </w:r>
      <w:r>
        <w:rPr>
          <w:rFonts w:hint="eastAsia"/>
        </w:rPr>
        <w:t>需要</w:t>
      </w:r>
      <w:r>
        <w:t>安装</w:t>
      </w:r>
      <w:r>
        <w:t>Python</w:t>
      </w:r>
      <w:r>
        <w:t>以及相应的开发库</w:t>
      </w:r>
      <w:r w:rsidR="00BF35FC">
        <w:rPr>
          <w:rFonts w:hint="eastAsia"/>
        </w:rPr>
        <w:t>。</w:t>
      </w:r>
      <w:r w:rsidR="00BF35FC">
        <w:rPr>
          <w:rFonts w:hint="eastAsia"/>
        </w:rPr>
        <w:t>Ubuntu</w:t>
      </w:r>
      <w:r w:rsidR="00BF35FC">
        <w:t>命令行下执行命令：</w:t>
      </w:r>
      <w:r w:rsidR="00BF35FC">
        <w:t>apt-get install python3.5</w:t>
      </w:r>
      <w:r w:rsidR="00BF35FC">
        <w:rPr>
          <w:rFonts w:hint="eastAsia"/>
        </w:rPr>
        <w:t xml:space="preserve"> python3.5-dev</w:t>
      </w:r>
      <w:r w:rsidR="00FA49A0">
        <w:rPr>
          <w:rFonts w:hint="eastAsia"/>
        </w:rPr>
        <w:t>。</w:t>
      </w:r>
      <w:r w:rsidR="00F32AED">
        <w:rPr>
          <w:rFonts w:hint="eastAsia"/>
        </w:rPr>
        <w:t>安装</w:t>
      </w:r>
      <w:r w:rsidR="00F32AED">
        <w:t>完成后开始安装</w:t>
      </w:r>
      <w:r w:rsidR="00F32AED">
        <w:t>mininet</w:t>
      </w:r>
      <w:r w:rsidR="00F32AED">
        <w:t>，安装步骤如下：</w:t>
      </w:r>
    </w:p>
    <w:p w:rsidR="00097B96" w:rsidRDefault="00097B96" w:rsidP="00097B96">
      <w:pPr>
        <w:pStyle w:val="af2"/>
        <w:numPr>
          <w:ilvl w:val="0"/>
          <w:numId w:val="22"/>
        </w:numPr>
        <w:ind w:firstLineChars="0"/>
      </w:pPr>
      <w:r>
        <w:rPr>
          <w:rFonts w:hint="eastAsia"/>
        </w:rPr>
        <w:t>执行</w:t>
      </w:r>
      <w:r>
        <w:t>命令</w:t>
      </w:r>
      <w:r w:rsidRPr="00097B96">
        <w:t>git clone git://github.com/mininet/mininet</w:t>
      </w:r>
      <w:r>
        <w:rPr>
          <w:rFonts w:hint="eastAsia"/>
        </w:rPr>
        <w:t>从</w:t>
      </w:r>
      <w:r>
        <w:t>github</w:t>
      </w:r>
      <w:r>
        <w:t>网站</w:t>
      </w:r>
      <w:r>
        <w:rPr>
          <w:rFonts w:hint="eastAsia"/>
        </w:rPr>
        <w:t>获取</w:t>
      </w:r>
      <w:r>
        <w:rPr>
          <w:rFonts w:hint="eastAsia"/>
        </w:rPr>
        <w:t>mininet</w:t>
      </w:r>
      <w:r>
        <w:t>的源代码</w:t>
      </w:r>
      <w:r w:rsidR="00850714">
        <w:rPr>
          <w:rFonts w:hint="eastAsia"/>
        </w:rPr>
        <w:t>。</w:t>
      </w:r>
    </w:p>
    <w:p w:rsidR="00850714" w:rsidRDefault="00850714" w:rsidP="00097B96">
      <w:pPr>
        <w:pStyle w:val="af2"/>
        <w:numPr>
          <w:ilvl w:val="0"/>
          <w:numId w:val="22"/>
        </w:numPr>
        <w:ind w:firstLineChars="0"/>
      </w:pPr>
      <w:r>
        <w:rPr>
          <w:rFonts w:hint="eastAsia"/>
        </w:rPr>
        <w:t>进入</w:t>
      </w:r>
      <w:r>
        <w:t>mininet</w:t>
      </w:r>
      <w:r>
        <w:t>目录，</w:t>
      </w:r>
      <w:r w:rsidR="002F3B4E">
        <w:rPr>
          <w:rFonts w:hint="eastAsia"/>
        </w:rPr>
        <w:t>如图</w:t>
      </w:r>
      <w:r w:rsidR="00B42288">
        <w:rPr>
          <w:rFonts w:hint="eastAsia"/>
        </w:rPr>
        <w:t>4.8</w:t>
      </w:r>
      <w:r w:rsidR="00B42288">
        <w:rPr>
          <w:rFonts w:hint="eastAsia"/>
        </w:rPr>
        <w:t>所示</w:t>
      </w:r>
      <w:r w:rsidR="002F3B4E">
        <w:t>，</w:t>
      </w:r>
      <w:r>
        <w:t>使用</w:t>
      </w:r>
      <w:r>
        <w:rPr>
          <w:rFonts w:hint="eastAsia"/>
        </w:rPr>
        <w:t>git</w:t>
      </w:r>
      <w:r>
        <w:t xml:space="preserve"> tag</w:t>
      </w:r>
      <w:r>
        <w:rPr>
          <w:rFonts w:hint="eastAsia"/>
        </w:rPr>
        <w:t>命令</w:t>
      </w:r>
      <w:r>
        <w:t>列出</w:t>
      </w:r>
      <w:r>
        <w:rPr>
          <w:rFonts w:hint="eastAsia"/>
        </w:rPr>
        <w:t>可</w:t>
      </w:r>
      <w:r>
        <w:t>安装</w:t>
      </w:r>
      <w:r>
        <w:rPr>
          <w:rFonts w:hint="eastAsia"/>
        </w:rPr>
        <w:t>的</w:t>
      </w:r>
      <w:r>
        <w:rPr>
          <w:rFonts w:hint="eastAsia"/>
        </w:rPr>
        <w:t>mininet</w:t>
      </w:r>
      <w:r>
        <w:t>版本。</w:t>
      </w:r>
      <w:r w:rsidR="00641217">
        <w:rPr>
          <w:rFonts w:hint="eastAsia"/>
        </w:rPr>
        <w:t>可通过</w:t>
      </w:r>
      <w:r w:rsidR="00641217">
        <w:t>git checkout</w:t>
      </w:r>
      <w:r w:rsidR="00641217">
        <w:rPr>
          <w:rFonts w:hint="eastAsia"/>
        </w:rPr>
        <w:t>命令选择</w:t>
      </w:r>
      <w:r w:rsidR="00641217">
        <w:t>要安装的</w:t>
      </w:r>
      <w:r w:rsidR="00641217">
        <w:t>mininet</w:t>
      </w:r>
      <w:r w:rsidR="00641217">
        <w:t>版本。</w:t>
      </w:r>
    </w:p>
    <w:p w:rsidR="000A32FC" w:rsidRDefault="000A32FC" w:rsidP="000A32FC">
      <w:pPr>
        <w:ind w:firstLineChars="0"/>
        <w:jc w:val="center"/>
      </w:pPr>
      <w:r>
        <w:rPr>
          <w:noProof/>
        </w:rPr>
        <w:drawing>
          <wp:inline distT="0" distB="0" distL="0" distR="0" wp14:anchorId="766F95A8" wp14:editId="5A6964B2">
            <wp:extent cx="4191000" cy="2124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2124075"/>
                    </a:xfrm>
                    <a:prstGeom prst="rect">
                      <a:avLst/>
                    </a:prstGeom>
                  </pic:spPr>
                </pic:pic>
              </a:graphicData>
            </a:graphic>
          </wp:inline>
        </w:drawing>
      </w:r>
    </w:p>
    <w:p w:rsidR="00B42288" w:rsidRDefault="00B42288" w:rsidP="00B42288">
      <w:pPr>
        <w:pStyle w:val="aff0"/>
      </w:pPr>
      <w:r>
        <w:rPr>
          <w:rFonts w:hint="eastAsia"/>
        </w:rPr>
        <w:t>图</w:t>
      </w:r>
      <w:r>
        <w:rPr>
          <w:rFonts w:hint="eastAsia"/>
        </w:rPr>
        <w:t xml:space="preserve">4.8 </w:t>
      </w:r>
      <w:r>
        <w:t>mininet</w:t>
      </w:r>
      <w:r>
        <w:t>可用版本</w:t>
      </w:r>
    </w:p>
    <w:p w:rsidR="00565B90" w:rsidRDefault="00641217" w:rsidP="00565B90">
      <w:pPr>
        <w:pStyle w:val="af2"/>
        <w:numPr>
          <w:ilvl w:val="0"/>
          <w:numId w:val="22"/>
        </w:numPr>
        <w:ind w:firstLineChars="0"/>
      </w:pPr>
      <w:r>
        <w:rPr>
          <w:rFonts w:hint="eastAsia"/>
        </w:rPr>
        <w:t>mininet</w:t>
      </w:r>
      <w:r>
        <w:t>/util/</w:t>
      </w:r>
      <w:r>
        <w:rPr>
          <w:rFonts w:hint="eastAsia"/>
        </w:rPr>
        <w:t>目录</w:t>
      </w:r>
      <w:r>
        <w:t>下有一个</w:t>
      </w:r>
      <w:r>
        <w:t>install.sh</w:t>
      </w:r>
      <w:r>
        <w:rPr>
          <w:rFonts w:hint="eastAsia"/>
        </w:rPr>
        <w:t>的</w:t>
      </w:r>
      <w:r>
        <w:t>shell</w:t>
      </w:r>
      <w:r>
        <w:t>脚本文件</w:t>
      </w:r>
      <w:r w:rsidR="00687A12">
        <w:rPr>
          <w:rFonts w:hint="eastAsia"/>
        </w:rPr>
        <w:t>，</w:t>
      </w:r>
      <w:r w:rsidR="00687A12">
        <w:t>执行该脚本文件。后面可接</w:t>
      </w:r>
      <w:r w:rsidR="00687A12">
        <w:rPr>
          <w:rFonts w:hint="eastAsia"/>
        </w:rPr>
        <w:t>-a</w:t>
      </w:r>
      <w:r w:rsidR="00687A12">
        <w:rPr>
          <w:rFonts w:hint="eastAsia"/>
        </w:rPr>
        <w:t>参数</w:t>
      </w:r>
      <w:r w:rsidR="00687A12">
        <w:t>表示安装所有</w:t>
      </w:r>
      <w:r w:rsidR="00687A12">
        <w:rPr>
          <w:rFonts w:hint="eastAsia"/>
        </w:rPr>
        <w:t>内容，</w:t>
      </w:r>
      <w:r w:rsidR="00687A12">
        <w:t>包括</w:t>
      </w:r>
      <w:r w:rsidR="00687A12">
        <w:rPr>
          <w:rFonts w:hint="eastAsia"/>
        </w:rPr>
        <w:t>Open</w:t>
      </w:r>
      <w:r w:rsidR="00687A12">
        <w:t xml:space="preserve"> vSwitch</w:t>
      </w:r>
      <w:r w:rsidR="00687A12">
        <w:rPr>
          <w:rFonts w:hint="eastAsia"/>
        </w:rPr>
        <w:t>等依赖</w:t>
      </w:r>
      <w:r w:rsidR="00687A12">
        <w:t>项</w:t>
      </w:r>
      <w:r w:rsidR="00687A12">
        <w:rPr>
          <w:rFonts w:hint="eastAsia"/>
        </w:rPr>
        <w:t>以及</w:t>
      </w:r>
      <w:r w:rsidR="00687A12">
        <w:t>OpenFlow wireshark</w:t>
      </w:r>
      <w:proofErr w:type="gramStart"/>
      <w:r w:rsidR="00687A12">
        <w:rPr>
          <w:rFonts w:hint="eastAsia"/>
        </w:rPr>
        <w:t>解析器</w:t>
      </w:r>
      <w:proofErr w:type="gramEnd"/>
      <w:r w:rsidR="00687A12">
        <w:rPr>
          <w:rFonts w:hint="eastAsia"/>
        </w:rPr>
        <w:t>等</w:t>
      </w:r>
      <w:r w:rsidR="00687A12">
        <w:t>附加组件。</w:t>
      </w:r>
    </w:p>
    <w:p w:rsidR="00356A52" w:rsidRDefault="004F2D2B" w:rsidP="00565B90">
      <w:pPr>
        <w:pStyle w:val="af2"/>
        <w:numPr>
          <w:ilvl w:val="0"/>
          <w:numId w:val="22"/>
        </w:numPr>
        <w:ind w:firstLineChars="0"/>
      </w:pPr>
      <w:r>
        <w:rPr>
          <w:rFonts w:hint="eastAsia"/>
        </w:rPr>
        <w:t>如图</w:t>
      </w:r>
      <w:r w:rsidR="004231DF">
        <w:rPr>
          <w:rFonts w:hint="eastAsia"/>
        </w:rPr>
        <w:t>4.9</w:t>
      </w:r>
      <w:r>
        <w:t>所示，</w:t>
      </w:r>
      <w:r w:rsidR="00356A52">
        <w:rPr>
          <w:rFonts w:hint="eastAsia"/>
        </w:rPr>
        <w:t>命令</w:t>
      </w:r>
      <w:r w:rsidR="00356A52">
        <w:t>行执行命令</w:t>
      </w:r>
      <w:r w:rsidR="00356A52">
        <w:t>mn</w:t>
      </w:r>
      <w:r>
        <w:t xml:space="preserve"> --version</w:t>
      </w:r>
      <w:r>
        <w:rPr>
          <w:rFonts w:hint="eastAsia"/>
        </w:rPr>
        <w:t>查看</w:t>
      </w:r>
      <w:r>
        <w:t>是否安装成功</w:t>
      </w:r>
      <w:r w:rsidR="00597801">
        <w:rPr>
          <w:rFonts w:hint="eastAsia"/>
        </w:rPr>
        <w:t>。</w:t>
      </w:r>
    </w:p>
    <w:p w:rsidR="00597801" w:rsidRDefault="00531032" w:rsidP="00597801">
      <w:pPr>
        <w:ind w:firstLineChars="0"/>
        <w:jc w:val="center"/>
      </w:pPr>
      <w:r>
        <w:rPr>
          <w:noProof/>
        </w:rPr>
        <w:drawing>
          <wp:inline distT="0" distB="0" distL="0" distR="0" wp14:anchorId="7B877FF4" wp14:editId="49F7E93A">
            <wp:extent cx="4581525" cy="4857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485775"/>
                    </a:xfrm>
                    <a:prstGeom prst="rect">
                      <a:avLst/>
                    </a:prstGeom>
                  </pic:spPr>
                </pic:pic>
              </a:graphicData>
            </a:graphic>
          </wp:inline>
        </w:drawing>
      </w:r>
    </w:p>
    <w:p w:rsidR="004231DF" w:rsidRPr="004231DF" w:rsidRDefault="004231DF" w:rsidP="004231DF">
      <w:pPr>
        <w:pStyle w:val="aff0"/>
        <w:rPr>
          <w:rFonts w:hint="eastAsia"/>
        </w:rPr>
      </w:pPr>
      <w:r>
        <w:rPr>
          <w:rFonts w:hint="eastAsia"/>
        </w:rPr>
        <w:t>图</w:t>
      </w:r>
      <w:r>
        <w:rPr>
          <w:rFonts w:hint="eastAsia"/>
        </w:rPr>
        <w:t xml:space="preserve">4.9 </w:t>
      </w:r>
      <w:r>
        <w:t>mininet</w:t>
      </w:r>
      <w:r w:rsidR="00BB4CB2">
        <w:rPr>
          <w:rFonts w:hint="eastAsia"/>
        </w:rPr>
        <w:t>安装</w:t>
      </w:r>
      <w:r w:rsidR="00BB4CB2">
        <w:t>版本</w:t>
      </w:r>
    </w:p>
    <w:p w:rsidR="00565B90" w:rsidRDefault="004E7384" w:rsidP="00565B90">
      <w:pPr>
        <w:pStyle w:val="a1"/>
        <w:spacing w:before="156" w:after="156"/>
        <w:ind w:left="480"/>
      </w:pPr>
      <w:bookmarkStart w:id="31" w:name="_Toc515051954"/>
      <w:r>
        <w:rPr>
          <w:rFonts w:hint="eastAsia"/>
        </w:rPr>
        <w:t>其它</w:t>
      </w:r>
      <w:r>
        <w:t>安装项</w:t>
      </w:r>
      <w:bookmarkEnd w:id="31"/>
    </w:p>
    <w:p w:rsidR="003F7695" w:rsidRDefault="003F7695" w:rsidP="003F7695">
      <w:pPr>
        <w:pStyle w:val="af2"/>
        <w:numPr>
          <w:ilvl w:val="0"/>
          <w:numId w:val="23"/>
        </w:numPr>
        <w:ind w:firstLineChars="0"/>
      </w:pPr>
      <w:r>
        <w:rPr>
          <w:rFonts w:hint="eastAsia"/>
        </w:rPr>
        <w:t>安装</w:t>
      </w:r>
      <w:r>
        <w:rPr>
          <w:rFonts w:hint="eastAsia"/>
        </w:rPr>
        <w:t>sflow</w:t>
      </w:r>
      <w:r>
        <w:rPr>
          <w:rFonts w:hint="eastAsia"/>
        </w:rPr>
        <w:t>：</w:t>
      </w:r>
      <w:r w:rsidR="00F73EE2">
        <w:rPr>
          <w:rFonts w:hint="eastAsia"/>
        </w:rPr>
        <w:t>在</w:t>
      </w:r>
      <w:r w:rsidR="00F73EE2">
        <w:t>OpenDayLight</w:t>
      </w:r>
      <w:r w:rsidR="00F73EE2">
        <w:rPr>
          <w:rFonts w:hint="eastAsia"/>
        </w:rPr>
        <w:t>云主机</w:t>
      </w:r>
      <w:r w:rsidR="00F73EE2">
        <w:t>上，</w:t>
      </w:r>
      <w:r>
        <w:t>从</w:t>
      </w:r>
      <w:r>
        <w:t>sflow</w:t>
      </w:r>
      <w:proofErr w:type="gramStart"/>
      <w:r>
        <w:rPr>
          <w:rFonts w:hint="eastAsia"/>
        </w:rPr>
        <w:t>官网</w:t>
      </w:r>
      <w:r>
        <w:t>下载</w:t>
      </w:r>
      <w:proofErr w:type="gramEnd"/>
      <w:r>
        <w:t>sflow-rt</w:t>
      </w:r>
      <w:r>
        <w:t>压缩文件</w:t>
      </w:r>
      <w:r>
        <w:rPr>
          <w:rFonts w:hint="eastAsia"/>
        </w:rPr>
        <w:t>并</w:t>
      </w:r>
      <w:r w:rsidR="00F73EE2">
        <w:t>解</w:t>
      </w:r>
      <w:r w:rsidR="00F73EE2">
        <w:rPr>
          <w:rFonts w:hint="eastAsia"/>
        </w:rPr>
        <w:t>压缩</w:t>
      </w:r>
      <w:r w:rsidR="007A6116">
        <w:rPr>
          <w:rFonts w:hint="eastAsia"/>
        </w:rPr>
        <w:t>即可</w:t>
      </w:r>
      <w:r w:rsidR="007A6116">
        <w:t>。</w:t>
      </w:r>
    </w:p>
    <w:p w:rsidR="00F73EE2" w:rsidRPr="003F7695" w:rsidRDefault="00F73EE2" w:rsidP="003F7695">
      <w:pPr>
        <w:pStyle w:val="af2"/>
        <w:numPr>
          <w:ilvl w:val="0"/>
          <w:numId w:val="23"/>
        </w:numPr>
        <w:ind w:firstLineChars="0"/>
      </w:pPr>
      <w:r>
        <w:rPr>
          <w:rFonts w:hint="eastAsia"/>
        </w:rPr>
        <w:t>安装</w:t>
      </w:r>
      <w:r>
        <w:t>hping3</w:t>
      </w:r>
      <w:r>
        <w:rPr>
          <w:rFonts w:hint="eastAsia"/>
        </w:rPr>
        <w:t>：</w:t>
      </w:r>
      <w:r>
        <w:t>Ubuntu</w:t>
      </w:r>
      <w:r>
        <w:t>命令行下执行命令</w:t>
      </w:r>
      <w:r>
        <w:t>apt-get install hping3</w:t>
      </w:r>
    </w:p>
    <w:p w:rsidR="00BB2E85" w:rsidRDefault="00495AB8" w:rsidP="00A4704D">
      <w:pPr>
        <w:pStyle w:val="a0"/>
      </w:pPr>
      <w:bookmarkStart w:id="32" w:name="_Toc515051955"/>
      <w:r>
        <w:rPr>
          <w:rFonts w:hint="eastAsia"/>
        </w:rPr>
        <w:lastRenderedPageBreak/>
        <w:t>仿真</w:t>
      </w:r>
      <w:r>
        <w:t>过程</w:t>
      </w:r>
      <w:bookmarkEnd w:id="32"/>
    </w:p>
    <w:p w:rsidR="00D450D8" w:rsidRPr="00D450D8" w:rsidRDefault="00D450D8" w:rsidP="00D450D8">
      <w:pPr>
        <w:ind w:firstLine="480"/>
      </w:pPr>
      <w:r w:rsidRPr="00D450D8">
        <w:rPr>
          <w:rFonts w:hint="eastAsia"/>
        </w:rPr>
        <w:t>如上文所述，</w:t>
      </w:r>
      <w:r>
        <w:rPr>
          <w:rFonts w:hint="eastAsia"/>
        </w:rPr>
        <w:t>首先</w:t>
      </w:r>
      <w:proofErr w:type="gramStart"/>
      <w:r>
        <w:t>启动</w:t>
      </w:r>
      <w:r w:rsidRPr="00D450D8">
        <w:rPr>
          <w:rFonts w:hint="eastAsia"/>
        </w:rPr>
        <w:t>启动</w:t>
      </w:r>
      <w:proofErr w:type="gramEnd"/>
      <w:r w:rsidRPr="00D450D8">
        <w:rPr>
          <w:rFonts w:hint="eastAsia"/>
        </w:rPr>
        <w:t>OpenDayLight</w:t>
      </w:r>
      <w:r w:rsidRPr="00D450D8">
        <w:rPr>
          <w:rFonts w:hint="eastAsia"/>
        </w:rPr>
        <w:t>控制器，查看相应端口是否监听。</w:t>
      </w:r>
    </w:p>
    <w:p w:rsidR="00BB62F2" w:rsidRDefault="00BB62F2" w:rsidP="00F655F2">
      <w:pPr>
        <w:pStyle w:val="a1"/>
        <w:spacing w:before="156" w:after="156"/>
        <w:ind w:left="480"/>
      </w:pPr>
      <w:bookmarkStart w:id="33" w:name="_Toc515051956"/>
      <w:r>
        <w:rPr>
          <w:rFonts w:hint="eastAsia"/>
        </w:rPr>
        <w:t>网络</w:t>
      </w:r>
      <w:r>
        <w:t>拓扑</w:t>
      </w:r>
      <w:r w:rsidR="0087586E">
        <w:rPr>
          <w:rFonts w:hint="eastAsia"/>
        </w:rPr>
        <w:t>创建</w:t>
      </w:r>
      <w:bookmarkEnd w:id="33"/>
    </w:p>
    <w:p w:rsidR="001A5533" w:rsidRDefault="001A5533" w:rsidP="00024E91">
      <w:pPr>
        <w:pStyle w:val="af2"/>
        <w:numPr>
          <w:ilvl w:val="0"/>
          <w:numId w:val="25"/>
        </w:numPr>
        <w:ind w:firstLineChars="0"/>
      </w:pPr>
      <w:r>
        <w:rPr>
          <w:rFonts w:hint="eastAsia"/>
        </w:rPr>
        <w:t>网络</w:t>
      </w:r>
      <w:r>
        <w:t>拓扑如图</w:t>
      </w:r>
      <w:r w:rsidR="00CE2203">
        <w:rPr>
          <w:rFonts w:hint="eastAsia"/>
        </w:rPr>
        <w:t>4.10</w:t>
      </w:r>
      <w:r>
        <w:t>所示</w:t>
      </w:r>
    </w:p>
    <w:p w:rsidR="00821EDF" w:rsidRDefault="00235BCE" w:rsidP="00235BCE">
      <w:pPr>
        <w:ind w:firstLineChars="0" w:firstLine="0"/>
        <w:jc w:val="center"/>
      </w:pPr>
      <w:r>
        <w:rPr>
          <w:noProof/>
        </w:rPr>
        <w:drawing>
          <wp:inline distT="0" distB="0" distL="0" distR="0" wp14:anchorId="7B67BDFD" wp14:editId="047D0CB1">
            <wp:extent cx="4916600" cy="367886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6559" cy="3708765"/>
                    </a:xfrm>
                    <a:prstGeom prst="rect">
                      <a:avLst/>
                    </a:prstGeom>
                  </pic:spPr>
                </pic:pic>
              </a:graphicData>
            </a:graphic>
          </wp:inline>
        </w:drawing>
      </w:r>
    </w:p>
    <w:p w:rsidR="00CE2203" w:rsidRDefault="00CE2203" w:rsidP="00CE2203">
      <w:pPr>
        <w:pStyle w:val="aff0"/>
      </w:pPr>
      <w:r>
        <w:rPr>
          <w:rFonts w:hint="eastAsia"/>
        </w:rPr>
        <w:t>图</w:t>
      </w:r>
      <w:r>
        <w:rPr>
          <w:rFonts w:hint="eastAsia"/>
        </w:rPr>
        <w:t>4.10</w:t>
      </w:r>
      <w:r w:rsidR="00CC6A54">
        <w:t xml:space="preserve"> </w:t>
      </w:r>
      <w:r w:rsidR="00CC6A54">
        <w:rPr>
          <w:rFonts w:hint="eastAsia"/>
        </w:rPr>
        <w:t>仿真</w:t>
      </w:r>
      <w:r w:rsidR="00CC6A54">
        <w:t>拓扑</w:t>
      </w:r>
    </w:p>
    <w:p w:rsidR="00D450D8" w:rsidRDefault="00FB41E0" w:rsidP="00D450D8">
      <w:pPr>
        <w:ind w:firstLine="480"/>
      </w:pPr>
      <w:r>
        <w:rPr>
          <w:rFonts w:hint="eastAsia"/>
        </w:rPr>
        <w:t>在</w:t>
      </w:r>
      <w:r>
        <w:t>拓扑中</w:t>
      </w:r>
      <w:r w:rsidR="002B5C9E">
        <w:rPr>
          <w:rFonts w:hint="eastAsia"/>
        </w:rPr>
        <w:t>，</w:t>
      </w:r>
      <w:r>
        <w:rPr>
          <w:rFonts w:hint="eastAsia"/>
        </w:rPr>
        <w:t>h1</w:t>
      </w:r>
      <w:r w:rsidR="00D43DBA">
        <w:rPr>
          <w:rFonts w:hint="eastAsia"/>
        </w:rPr>
        <w:t>模拟</w:t>
      </w:r>
      <w:r w:rsidR="00343C7D">
        <w:rPr>
          <w:rFonts w:hint="eastAsia"/>
        </w:rPr>
        <w:t>攻击者</w:t>
      </w:r>
      <w:r w:rsidR="005C599E">
        <w:rPr>
          <w:rFonts w:hint="eastAsia"/>
        </w:rPr>
        <w:t>，</w:t>
      </w:r>
      <w:r w:rsidR="005C599E">
        <w:rPr>
          <w:rFonts w:hint="eastAsia"/>
        </w:rPr>
        <w:t>h2</w:t>
      </w:r>
      <w:r w:rsidR="00D43DBA">
        <w:rPr>
          <w:rFonts w:hint="eastAsia"/>
        </w:rPr>
        <w:t>模拟</w:t>
      </w:r>
      <w:r w:rsidR="005C599E">
        <w:rPr>
          <w:rFonts w:hint="eastAsia"/>
        </w:rPr>
        <w:t>合法</w:t>
      </w:r>
      <w:r w:rsidR="005C599E">
        <w:t>用户</w:t>
      </w:r>
      <w:r w:rsidR="00D43DBA">
        <w:rPr>
          <w:rFonts w:hint="eastAsia"/>
        </w:rPr>
        <w:t>，</w:t>
      </w:r>
      <w:r w:rsidR="00D43DBA">
        <w:t>Server</w:t>
      </w:r>
      <w:r w:rsidR="00D43DBA">
        <w:rPr>
          <w:rFonts w:hint="eastAsia"/>
        </w:rPr>
        <w:t>模拟</w:t>
      </w:r>
      <w:r w:rsidR="00D43DBA">
        <w:t>受害</w:t>
      </w:r>
      <w:r w:rsidR="00D43DBA">
        <w:rPr>
          <w:rFonts w:hint="eastAsia"/>
        </w:rPr>
        <w:t>服务器，</w:t>
      </w:r>
      <w:r w:rsidR="002B5C9E">
        <w:rPr>
          <w:rFonts w:hint="eastAsia"/>
        </w:rPr>
        <w:t>它们通过</w:t>
      </w:r>
      <w:r w:rsidR="002B5C9E">
        <w:t>三台</w:t>
      </w:r>
      <w:r w:rsidR="002B5C9E">
        <w:rPr>
          <w:rFonts w:hint="eastAsia"/>
        </w:rPr>
        <w:t>OVS</w:t>
      </w:r>
      <w:r w:rsidR="002B5C9E">
        <w:rPr>
          <w:rFonts w:hint="eastAsia"/>
        </w:rPr>
        <w:t>交换机</w:t>
      </w:r>
      <w:r w:rsidR="002B5C9E">
        <w:t>相互通信</w:t>
      </w:r>
      <w:r w:rsidR="00D629B2">
        <w:rPr>
          <w:rFonts w:hint="eastAsia"/>
        </w:rPr>
        <w:t>，</w:t>
      </w:r>
      <w:r w:rsidR="00D629B2">
        <w:t>都由</w:t>
      </w:r>
      <w:r w:rsidR="00D629B2">
        <w:t>mininet</w:t>
      </w:r>
      <w:r w:rsidR="00D629B2">
        <w:t>仿真工具</w:t>
      </w:r>
      <w:r w:rsidR="00D629B2">
        <w:rPr>
          <w:rFonts w:hint="eastAsia"/>
        </w:rPr>
        <w:t>仿真</w:t>
      </w:r>
      <w:r w:rsidR="002B5C9E">
        <w:t>。</w:t>
      </w:r>
      <w:r w:rsidR="00280162">
        <w:rPr>
          <w:rFonts w:hint="eastAsia"/>
        </w:rPr>
        <w:t>Open</w:t>
      </w:r>
      <w:r w:rsidR="00280162">
        <w:t>DayLight</w:t>
      </w:r>
      <w:r w:rsidR="00302C9B">
        <w:rPr>
          <w:rFonts w:hint="eastAsia"/>
        </w:rPr>
        <w:t>通过</w:t>
      </w:r>
      <w:r w:rsidR="00302C9B">
        <w:t>云主机内网与</w:t>
      </w:r>
      <w:r w:rsidR="00302C9B">
        <w:t>mininet</w:t>
      </w:r>
      <w:r w:rsidR="00302C9B">
        <w:t>主机相连，作为</w:t>
      </w:r>
      <w:r w:rsidR="00302C9B">
        <w:rPr>
          <w:rFonts w:hint="eastAsia"/>
        </w:rPr>
        <w:t>该</w:t>
      </w:r>
      <w:r w:rsidR="00302C9B">
        <w:t>网络的</w:t>
      </w:r>
      <w:r w:rsidR="00302C9B">
        <w:rPr>
          <w:rFonts w:hint="eastAsia"/>
        </w:rPr>
        <w:t>SDN</w:t>
      </w:r>
      <w:r w:rsidR="00302C9B">
        <w:rPr>
          <w:rFonts w:hint="eastAsia"/>
        </w:rPr>
        <w:t>控制器</w:t>
      </w:r>
      <w:r w:rsidR="00302C9B">
        <w:t>。</w:t>
      </w:r>
    </w:p>
    <w:p w:rsidR="00BB1761" w:rsidRDefault="005A3EBE" w:rsidP="00DE3EDC">
      <w:pPr>
        <w:pStyle w:val="af2"/>
        <w:numPr>
          <w:ilvl w:val="0"/>
          <w:numId w:val="25"/>
        </w:numPr>
        <w:ind w:firstLineChars="0"/>
      </w:pPr>
      <w:r>
        <w:rPr>
          <w:rFonts w:hint="eastAsia"/>
        </w:rPr>
        <w:t>命令行</w:t>
      </w:r>
      <w:r>
        <w:t>执行命令</w:t>
      </w:r>
      <w:r w:rsidR="00DE3EDC" w:rsidRPr="00DE3EDC">
        <w:t>mn --custom ~/topo/test1.py --topo=mytopo --controller=</w:t>
      </w:r>
      <w:proofErr w:type="gramStart"/>
      <w:r w:rsidR="00DE3EDC" w:rsidRPr="00DE3EDC">
        <w:t>remote,ip</w:t>
      </w:r>
      <w:proofErr w:type="gramEnd"/>
      <w:r w:rsidR="00DE3EDC" w:rsidRPr="00DE3EDC">
        <w:t>=192.168.0.3,port=6633</w:t>
      </w:r>
    </w:p>
    <w:p w:rsidR="00217AA3" w:rsidRDefault="00217AA3" w:rsidP="00710470">
      <w:pPr>
        <w:ind w:firstLine="480"/>
      </w:pPr>
      <w:r>
        <w:t>--custom</w:t>
      </w:r>
      <w:r>
        <w:rPr>
          <w:rFonts w:hint="eastAsia"/>
        </w:rPr>
        <w:t>参数</w:t>
      </w:r>
      <w:r>
        <w:t>表示</w:t>
      </w:r>
      <w:r w:rsidR="00AB067D">
        <w:rPr>
          <w:rFonts w:hint="eastAsia"/>
        </w:rPr>
        <w:t>从</w:t>
      </w:r>
      <w:r w:rsidR="00AB067D">
        <w:t>python</w:t>
      </w:r>
      <w:r w:rsidR="00AB067D">
        <w:t>脚本中</w:t>
      </w:r>
      <w:r w:rsidR="00AB067D">
        <w:rPr>
          <w:rFonts w:hint="eastAsia"/>
        </w:rPr>
        <w:t>读取</w:t>
      </w:r>
      <w:r w:rsidR="00AB067D">
        <w:t>自定义</w:t>
      </w:r>
      <w:r w:rsidR="00AB067D">
        <w:rPr>
          <w:rFonts w:hint="eastAsia"/>
        </w:rPr>
        <w:t>拓扑的</w:t>
      </w:r>
      <w:r w:rsidR="00AB067D">
        <w:t>内容</w:t>
      </w:r>
      <w:r>
        <w:t>。</w:t>
      </w:r>
      <w:r w:rsidR="00556D91">
        <w:rPr>
          <w:rFonts w:hint="eastAsia"/>
        </w:rPr>
        <w:t>~</w:t>
      </w:r>
      <w:r w:rsidR="00556D91">
        <w:t>/topo/test1.py</w:t>
      </w:r>
      <w:r w:rsidR="00556D91">
        <w:rPr>
          <w:rFonts w:hint="eastAsia"/>
        </w:rPr>
        <w:t>表示</w:t>
      </w:r>
      <w:proofErr w:type="gramStart"/>
      <w:r w:rsidR="00556D91">
        <w:rPr>
          <w:rFonts w:hint="eastAsia"/>
        </w:rPr>
        <w:t>待创建</w:t>
      </w:r>
      <w:proofErr w:type="gramEnd"/>
      <w:r w:rsidR="00556D91">
        <w:t>拓扑的</w:t>
      </w:r>
      <w:r w:rsidR="00556D91">
        <w:rPr>
          <w:rFonts w:hint="eastAsia"/>
        </w:rPr>
        <w:t>python</w:t>
      </w:r>
      <w:r w:rsidR="00556D91">
        <w:t>脚本程序路径</w:t>
      </w:r>
      <w:r w:rsidR="00AB067D">
        <w:rPr>
          <w:rFonts w:hint="eastAsia"/>
        </w:rPr>
        <w:t>，</w:t>
      </w:r>
      <w:r w:rsidR="00AB067D">
        <w:t>--topo=mytopo</w:t>
      </w:r>
      <w:r w:rsidR="00303469">
        <w:rPr>
          <w:rFonts w:hint="eastAsia"/>
        </w:rPr>
        <w:t>用于</w:t>
      </w:r>
      <w:r w:rsidR="00303469">
        <w:t>指定</w:t>
      </w:r>
      <w:r w:rsidR="00303469">
        <w:rPr>
          <w:rFonts w:hint="eastAsia"/>
        </w:rPr>
        <w:t>SDN</w:t>
      </w:r>
      <w:r w:rsidR="00303469">
        <w:rPr>
          <w:rFonts w:hint="eastAsia"/>
        </w:rPr>
        <w:t>网络</w:t>
      </w:r>
      <w:r w:rsidR="00303469">
        <w:t>的拓扑</w:t>
      </w:r>
      <w:r w:rsidR="009E33D5">
        <w:rPr>
          <w:rFonts w:hint="eastAsia"/>
        </w:rPr>
        <w:t>，</w:t>
      </w:r>
      <w:r w:rsidR="009E33D5">
        <w:t>--controller</w:t>
      </w:r>
      <w:r w:rsidR="009E33D5">
        <w:t>表示要连接哪个</w:t>
      </w:r>
      <w:r w:rsidR="009E33D5">
        <w:t>SDN</w:t>
      </w:r>
      <w:r w:rsidR="009E33D5">
        <w:rPr>
          <w:rFonts w:hint="eastAsia"/>
        </w:rPr>
        <w:t>控制器</w:t>
      </w:r>
      <w:r w:rsidR="009E33D5">
        <w:t>，</w:t>
      </w:r>
      <w:r w:rsidR="00F95FB4">
        <w:rPr>
          <w:rFonts w:hint="eastAsia"/>
        </w:rPr>
        <w:t>所连</w:t>
      </w:r>
      <w:r w:rsidR="009E33D5">
        <w:t>控制器</w:t>
      </w:r>
      <w:r w:rsidR="00F95FB4">
        <w:rPr>
          <w:rFonts w:hint="eastAsia"/>
        </w:rPr>
        <w:t>的</w:t>
      </w:r>
      <w:r w:rsidR="00F95FB4">
        <w:t>ip</w:t>
      </w:r>
      <w:r w:rsidR="00F95FB4">
        <w:t>和端口</w:t>
      </w:r>
      <w:r w:rsidR="00F95FB4">
        <w:rPr>
          <w:rFonts w:hint="eastAsia"/>
        </w:rPr>
        <w:t>需要</w:t>
      </w:r>
      <w:r w:rsidR="00F95FB4">
        <w:t>指定。</w:t>
      </w:r>
      <w:r w:rsidR="00A93DFA">
        <w:rPr>
          <w:rFonts w:hint="eastAsia"/>
        </w:rPr>
        <w:t>执行完</w:t>
      </w:r>
      <w:r w:rsidR="00A93DFA">
        <w:t>该命令后</w:t>
      </w:r>
      <w:r w:rsidR="00A93DFA">
        <w:rPr>
          <w:rFonts w:hint="eastAsia"/>
        </w:rPr>
        <w:t>进入</w:t>
      </w:r>
      <w:r w:rsidR="00A93DFA">
        <w:t>mininet</w:t>
      </w:r>
      <w:r w:rsidR="00455EE3">
        <w:rPr>
          <w:rFonts w:hint="eastAsia"/>
        </w:rPr>
        <w:t>命令行</w:t>
      </w:r>
      <w:r w:rsidR="00455EE3">
        <w:t>界面</w:t>
      </w:r>
      <w:r w:rsidR="00CA4F2F">
        <w:rPr>
          <w:rFonts w:hint="eastAsia"/>
        </w:rPr>
        <w:t>，</w:t>
      </w:r>
      <w:r w:rsidR="00CA4F2F">
        <w:t>可执行</w:t>
      </w:r>
      <w:r w:rsidR="00CA4F2F">
        <w:t>links</w:t>
      </w:r>
      <w:r w:rsidR="00CA4F2F">
        <w:t>命令查看网络设备连</w:t>
      </w:r>
      <w:r w:rsidR="00CA4F2F">
        <w:lastRenderedPageBreak/>
        <w:t>接情况</w:t>
      </w:r>
      <w:r w:rsidR="000F3ACD">
        <w:rPr>
          <w:rFonts w:hint="eastAsia"/>
        </w:rPr>
        <w:t>，</w:t>
      </w:r>
      <w:r w:rsidR="000F3ACD">
        <w:t>如图</w:t>
      </w:r>
      <w:r w:rsidR="000F3ACD">
        <w:rPr>
          <w:rFonts w:hint="eastAsia"/>
        </w:rPr>
        <w:t>4.11</w:t>
      </w:r>
      <w:r w:rsidR="000F3ACD">
        <w:rPr>
          <w:rFonts w:hint="eastAsia"/>
        </w:rPr>
        <w:t>所示</w:t>
      </w:r>
      <w:r w:rsidR="00455EE3">
        <w:rPr>
          <w:rFonts w:hint="eastAsia"/>
        </w:rPr>
        <w:t>。</w:t>
      </w:r>
    </w:p>
    <w:p w:rsidR="00000468" w:rsidRDefault="009E7996" w:rsidP="004C5CDB">
      <w:pPr>
        <w:ind w:firstLineChars="0"/>
        <w:jc w:val="center"/>
      </w:pPr>
      <w:r>
        <w:rPr>
          <w:noProof/>
        </w:rPr>
        <w:drawing>
          <wp:inline distT="0" distB="0" distL="0" distR="0" wp14:anchorId="3C85EB4B" wp14:editId="352CEC2B">
            <wp:extent cx="4248150" cy="130492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304925"/>
                    </a:xfrm>
                    <a:prstGeom prst="rect">
                      <a:avLst/>
                    </a:prstGeom>
                  </pic:spPr>
                </pic:pic>
              </a:graphicData>
            </a:graphic>
          </wp:inline>
        </w:drawing>
      </w:r>
    </w:p>
    <w:p w:rsidR="00D8799C" w:rsidRDefault="00D8799C" w:rsidP="00D8799C">
      <w:pPr>
        <w:pStyle w:val="aff0"/>
      </w:pPr>
      <w:r>
        <w:rPr>
          <w:rFonts w:hint="eastAsia"/>
        </w:rPr>
        <w:t>图</w:t>
      </w:r>
      <w:r>
        <w:rPr>
          <w:rFonts w:hint="eastAsia"/>
        </w:rPr>
        <w:t xml:space="preserve">4.11 </w:t>
      </w:r>
      <w:r>
        <w:rPr>
          <w:rFonts w:hint="eastAsia"/>
        </w:rPr>
        <w:t>网络</w:t>
      </w:r>
      <w:r>
        <w:t>设备连接状态</w:t>
      </w:r>
    </w:p>
    <w:p w:rsidR="00DE3EDC" w:rsidRDefault="00000468" w:rsidP="00DE3EDC">
      <w:pPr>
        <w:pStyle w:val="af2"/>
        <w:numPr>
          <w:ilvl w:val="0"/>
          <w:numId w:val="25"/>
        </w:numPr>
        <w:ind w:firstLineChars="0"/>
      </w:pPr>
      <w:r>
        <w:rPr>
          <w:rFonts w:hint="eastAsia"/>
        </w:rPr>
        <w:t>登陆</w:t>
      </w:r>
      <w:r>
        <w:t>OpenDayLight</w:t>
      </w:r>
      <w:r>
        <w:t>提供的</w:t>
      </w:r>
      <w:r>
        <w:t>web</w:t>
      </w:r>
      <w:r>
        <w:t>控制台</w:t>
      </w:r>
      <w:r>
        <w:rPr>
          <w:rFonts w:hint="eastAsia"/>
        </w:rPr>
        <w:t>查看拓扑</w:t>
      </w:r>
      <w:r>
        <w:t>是否正常显示。</w:t>
      </w:r>
    </w:p>
    <w:p w:rsidR="00C90348" w:rsidRDefault="00E11890" w:rsidP="002B1B31">
      <w:pPr>
        <w:ind w:firstLine="480"/>
      </w:pPr>
      <w:r>
        <w:rPr>
          <w:rFonts w:hint="eastAsia"/>
        </w:rPr>
        <w:t>如图</w:t>
      </w:r>
      <w:r w:rsidR="001F1833">
        <w:rPr>
          <w:rFonts w:hint="eastAsia"/>
        </w:rPr>
        <w:t>4.12</w:t>
      </w:r>
      <w:r>
        <w:t>所示，</w:t>
      </w:r>
      <w:r w:rsidR="00C90348">
        <w:rPr>
          <w:rFonts w:hint="eastAsia"/>
        </w:rPr>
        <w:t>此时</w:t>
      </w:r>
      <w:r w:rsidR="00C90348">
        <w:t>会发现界面中只显示了</w:t>
      </w:r>
      <w:r>
        <w:rPr>
          <w:rFonts w:hint="eastAsia"/>
        </w:rPr>
        <w:t>三台</w:t>
      </w:r>
      <w:r>
        <w:t>openflow</w:t>
      </w:r>
      <w:r>
        <w:t>交换机，</w:t>
      </w:r>
      <w:r>
        <w:rPr>
          <w:rFonts w:hint="eastAsia"/>
        </w:rPr>
        <w:t>终端</w:t>
      </w:r>
      <w:r>
        <w:t>主机并未显示，这是因为</w:t>
      </w:r>
      <w:r>
        <w:rPr>
          <w:rFonts w:hint="eastAsia"/>
        </w:rPr>
        <w:t>主机</w:t>
      </w:r>
      <w:r>
        <w:t>之间</w:t>
      </w:r>
      <w:r>
        <w:rPr>
          <w:rFonts w:hint="eastAsia"/>
        </w:rPr>
        <w:t>还</w:t>
      </w:r>
      <w:r>
        <w:t>没有流量通过</w:t>
      </w:r>
      <w:r>
        <w:rPr>
          <w:rFonts w:hint="eastAsia"/>
        </w:rPr>
        <w:t>，</w:t>
      </w:r>
      <w:r>
        <w:t>openDayLight</w:t>
      </w:r>
      <w:r>
        <w:rPr>
          <w:rFonts w:hint="eastAsia"/>
        </w:rPr>
        <w:t>无法</w:t>
      </w:r>
      <w:r>
        <w:t>感知主机存在，</w:t>
      </w:r>
      <w:r w:rsidR="00C51A33">
        <w:rPr>
          <w:rFonts w:hint="eastAsia"/>
        </w:rPr>
        <w:t>只需要</w:t>
      </w:r>
      <w:r w:rsidR="00C51A33">
        <w:t>在</w:t>
      </w:r>
      <w:r w:rsidR="00C51A33">
        <w:t>mininet</w:t>
      </w:r>
      <w:r w:rsidR="00C51A33">
        <w:t>命令行中执行</w:t>
      </w:r>
      <w:r w:rsidR="00C51A33">
        <w:t>pingall</w:t>
      </w:r>
      <w:r w:rsidR="00C51A33">
        <w:t>命令</w:t>
      </w:r>
      <w:r w:rsidR="00C51A33">
        <w:rPr>
          <w:rFonts w:hint="eastAsia"/>
        </w:rPr>
        <w:t>，</w:t>
      </w:r>
      <w:r w:rsidR="00C51A33">
        <w:t>再重新</w:t>
      </w:r>
      <w:r w:rsidR="00C51A33">
        <w:rPr>
          <w:rFonts w:hint="eastAsia"/>
        </w:rPr>
        <w:t>加载即可</w:t>
      </w:r>
      <w:r w:rsidR="00C51A33">
        <w:t>显示完整拓扑</w:t>
      </w:r>
      <w:r w:rsidR="00483E9E">
        <w:rPr>
          <w:rFonts w:hint="eastAsia"/>
        </w:rPr>
        <w:t>，</w:t>
      </w:r>
      <w:r w:rsidR="004D168E">
        <w:rPr>
          <w:rFonts w:hint="eastAsia"/>
        </w:rPr>
        <w:t>如图</w:t>
      </w:r>
      <w:r w:rsidR="001F1833">
        <w:rPr>
          <w:rFonts w:hint="eastAsia"/>
        </w:rPr>
        <w:t>4.13</w:t>
      </w:r>
      <w:r w:rsidR="004D168E">
        <w:t>所示，</w:t>
      </w:r>
      <w:r w:rsidR="004D168E">
        <w:t>h1</w:t>
      </w:r>
      <w:r w:rsidR="004D168E">
        <w:rPr>
          <w:rFonts w:hint="eastAsia"/>
        </w:rPr>
        <w:t>的</w:t>
      </w:r>
      <w:r w:rsidR="004D168E">
        <w:t>MAC</w:t>
      </w:r>
      <w:r w:rsidR="004D168E">
        <w:t>地址</w:t>
      </w:r>
      <w:r w:rsidR="004D168E">
        <w:rPr>
          <w:rFonts w:hint="eastAsia"/>
        </w:rPr>
        <w:t>为</w:t>
      </w:r>
      <w:r w:rsidR="004D168E">
        <w:rPr>
          <w:rFonts w:hint="eastAsia"/>
        </w:rPr>
        <w:t>00:00:00:00:00:</w:t>
      </w:r>
      <w:r w:rsidR="004D168E">
        <w:t>01</w:t>
      </w:r>
      <w:r w:rsidR="004D168E">
        <w:rPr>
          <w:rFonts w:hint="eastAsia"/>
        </w:rPr>
        <w:t>，</w:t>
      </w:r>
      <w:r w:rsidR="004D168E">
        <w:rPr>
          <w:rFonts w:hint="eastAsia"/>
        </w:rPr>
        <w:t>IP</w:t>
      </w:r>
      <w:r w:rsidR="004D168E">
        <w:rPr>
          <w:rFonts w:hint="eastAsia"/>
        </w:rPr>
        <w:t>地址</w:t>
      </w:r>
      <w:r w:rsidR="004D168E">
        <w:t>为</w:t>
      </w:r>
      <w:r w:rsidR="004D168E">
        <w:rPr>
          <w:rFonts w:hint="eastAsia"/>
        </w:rPr>
        <w:t>192.168.0.10</w:t>
      </w:r>
      <w:r w:rsidR="004D168E">
        <w:rPr>
          <w:rFonts w:hint="eastAsia"/>
        </w:rPr>
        <w:t>，</w:t>
      </w:r>
      <w:r w:rsidR="004D168E">
        <w:rPr>
          <w:rFonts w:hint="eastAsia"/>
        </w:rPr>
        <w:t>h2</w:t>
      </w:r>
      <w:r w:rsidR="004D168E">
        <w:rPr>
          <w:rFonts w:hint="eastAsia"/>
        </w:rPr>
        <w:t>的</w:t>
      </w:r>
      <w:r w:rsidR="004D168E">
        <w:rPr>
          <w:rFonts w:hint="eastAsia"/>
        </w:rPr>
        <w:t>MAC</w:t>
      </w:r>
      <w:r w:rsidR="004D168E">
        <w:rPr>
          <w:rFonts w:hint="eastAsia"/>
        </w:rPr>
        <w:t>地址</w:t>
      </w:r>
      <w:r w:rsidR="004D168E">
        <w:t>为</w:t>
      </w:r>
      <w:r w:rsidR="004D168E">
        <w:rPr>
          <w:rFonts w:hint="eastAsia"/>
        </w:rPr>
        <w:t>00:00:00:00:00:</w:t>
      </w:r>
      <w:r w:rsidR="004D168E">
        <w:t>02</w:t>
      </w:r>
      <w:r w:rsidR="004D168E">
        <w:rPr>
          <w:rFonts w:hint="eastAsia"/>
        </w:rPr>
        <w:t>，</w:t>
      </w:r>
      <w:r w:rsidR="004D168E">
        <w:rPr>
          <w:rFonts w:hint="eastAsia"/>
        </w:rPr>
        <w:t>IP</w:t>
      </w:r>
      <w:r w:rsidR="004D168E">
        <w:rPr>
          <w:rFonts w:hint="eastAsia"/>
        </w:rPr>
        <w:t>地址</w:t>
      </w:r>
      <w:r w:rsidR="004D168E">
        <w:t>为</w:t>
      </w:r>
      <w:r w:rsidR="004D168E">
        <w:rPr>
          <w:rFonts w:hint="eastAsia"/>
        </w:rPr>
        <w:t>192.168.0.20</w:t>
      </w:r>
      <w:r w:rsidR="004D168E">
        <w:rPr>
          <w:rFonts w:hint="eastAsia"/>
        </w:rPr>
        <w:t>，</w:t>
      </w:r>
      <w:r w:rsidR="00F0172C">
        <w:rPr>
          <w:rFonts w:hint="eastAsia"/>
        </w:rPr>
        <w:t>Server</w:t>
      </w:r>
      <w:r w:rsidR="00F0172C">
        <w:t>的</w:t>
      </w:r>
      <w:r w:rsidR="00F0172C">
        <w:rPr>
          <w:rFonts w:hint="eastAsia"/>
        </w:rPr>
        <w:t>MAC</w:t>
      </w:r>
      <w:r w:rsidR="00F0172C">
        <w:rPr>
          <w:rFonts w:hint="eastAsia"/>
        </w:rPr>
        <w:t>地址</w:t>
      </w:r>
      <w:r w:rsidR="00F0172C">
        <w:t>为</w:t>
      </w:r>
      <w:r w:rsidR="00F0172C">
        <w:rPr>
          <w:rFonts w:hint="eastAsia"/>
        </w:rPr>
        <w:t>00:00:00:00:00:</w:t>
      </w:r>
      <w:r w:rsidR="00F0172C">
        <w:t>03</w:t>
      </w:r>
      <w:r w:rsidR="00F0172C">
        <w:rPr>
          <w:rFonts w:hint="eastAsia"/>
        </w:rPr>
        <w:t>，</w:t>
      </w:r>
      <w:r w:rsidR="00F0172C">
        <w:rPr>
          <w:rFonts w:hint="eastAsia"/>
        </w:rPr>
        <w:t>IP</w:t>
      </w:r>
      <w:r w:rsidR="00F0172C">
        <w:rPr>
          <w:rFonts w:hint="eastAsia"/>
        </w:rPr>
        <w:t>地址</w:t>
      </w:r>
      <w:r w:rsidR="00F0172C">
        <w:t>为</w:t>
      </w:r>
      <w:r w:rsidR="00F0172C">
        <w:rPr>
          <w:rFonts w:hint="eastAsia"/>
        </w:rPr>
        <w:t>192.168.0.30</w:t>
      </w:r>
      <w:r w:rsidR="00C51A33">
        <w:t>。</w:t>
      </w:r>
    </w:p>
    <w:p w:rsidR="00C90348" w:rsidRDefault="00C90348" w:rsidP="00C90348">
      <w:pPr>
        <w:ind w:firstLineChars="0"/>
        <w:jc w:val="center"/>
      </w:pPr>
      <w:r>
        <w:rPr>
          <w:noProof/>
        </w:rPr>
        <w:drawing>
          <wp:inline distT="0" distB="0" distL="0" distR="0" wp14:anchorId="2D0BE1C5" wp14:editId="6E8AB527">
            <wp:extent cx="5076825" cy="1666875"/>
            <wp:effectExtent l="0" t="0" r="9525"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825" cy="1666875"/>
                    </a:xfrm>
                    <a:prstGeom prst="rect">
                      <a:avLst/>
                    </a:prstGeom>
                  </pic:spPr>
                </pic:pic>
              </a:graphicData>
            </a:graphic>
          </wp:inline>
        </w:drawing>
      </w:r>
    </w:p>
    <w:p w:rsidR="00F005D9" w:rsidRDefault="00F005D9" w:rsidP="00F005D9">
      <w:pPr>
        <w:pStyle w:val="aff0"/>
      </w:pPr>
      <w:r>
        <w:rPr>
          <w:rFonts w:hint="eastAsia"/>
        </w:rPr>
        <w:t>图</w:t>
      </w:r>
      <w:r>
        <w:rPr>
          <w:rFonts w:hint="eastAsia"/>
        </w:rPr>
        <w:t>4.12 OpenDayLight</w:t>
      </w:r>
      <w:r>
        <w:rPr>
          <w:rFonts w:hint="eastAsia"/>
        </w:rPr>
        <w:t>呈现拓扑</w:t>
      </w:r>
      <w:r>
        <w:rPr>
          <w:rFonts w:hint="eastAsia"/>
        </w:rPr>
        <w:t>(</w:t>
      </w:r>
      <w:r>
        <w:t>1</w:t>
      </w:r>
      <w:r>
        <w:rPr>
          <w:rFonts w:hint="eastAsia"/>
        </w:rPr>
        <w:t>)</w:t>
      </w:r>
    </w:p>
    <w:p w:rsidR="00A12D45" w:rsidRDefault="00955969" w:rsidP="00C90348">
      <w:pPr>
        <w:ind w:firstLineChars="0"/>
        <w:jc w:val="center"/>
      </w:pPr>
      <w:r>
        <w:rPr>
          <w:noProof/>
        </w:rPr>
        <w:lastRenderedPageBreak/>
        <w:drawing>
          <wp:inline distT="0" distB="0" distL="0" distR="0" wp14:anchorId="168617B8" wp14:editId="62C4F17B">
            <wp:extent cx="5274310" cy="2894965"/>
            <wp:effectExtent l="0" t="0" r="254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94965"/>
                    </a:xfrm>
                    <a:prstGeom prst="rect">
                      <a:avLst/>
                    </a:prstGeom>
                  </pic:spPr>
                </pic:pic>
              </a:graphicData>
            </a:graphic>
          </wp:inline>
        </w:drawing>
      </w:r>
    </w:p>
    <w:p w:rsidR="00CB6722" w:rsidRDefault="00CB6722" w:rsidP="00CB6722">
      <w:pPr>
        <w:pStyle w:val="aff0"/>
      </w:pPr>
      <w:r>
        <w:rPr>
          <w:rFonts w:hint="eastAsia"/>
        </w:rPr>
        <w:t>图</w:t>
      </w:r>
      <w:r>
        <w:rPr>
          <w:rFonts w:hint="eastAsia"/>
        </w:rPr>
        <w:t>4.13</w:t>
      </w:r>
      <w:r>
        <w:t xml:space="preserve"> </w:t>
      </w:r>
      <w:r>
        <w:rPr>
          <w:rFonts w:hint="eastAsia"/>
        </w:rPr>
        <w:t>OpenDayLight</w:t>
      </w:r>
      <w:r>
        <w:rPr>
          <w:rFonts w:hint="eastAsia"/>
        </w:rPr>
        <w:t>呈现拓扑</w:t>
      </w:r>
      <w:r>
        <w:rPr>
          <w:rFonts w:hint="eastAsia"/>
        </w:rPr>
        <w:t>(</w:t>
      </w:r>
      <w:r>
        <w:t>2</w:t>
      </w:r>
      <w:r>
        <w:rPr>
          <w:rFonts w:hint="eastAsia"/>
        </w:rPr>
        <w:t>)</w:t>
      </w:r>
    </w:p>
    <w:p w:rsidR="001B3AE9" w:rsidRDefault="0092715C" w:rsidP="001B3AE9">
      <w:pPr>
        <w:pStyle w:val="a1"/>
        <w:spacing w:before="156" w:after="156"/>
        <w:ind w:left="480"/>
      </w:pPr>
      <w:bookmarkStart w:id="34" w:name="_Toc515051957"/>
      <w:r>
        <w:rPr>
          <w:rFonts w:hint="eastAsia"/>
        </w:rPr>
        <w:t>开启</w:t>
      </w:r>
      <w:r>
        <w:t>sflow</w:t>
      </w:r>
      <w:bookmarkEnd w:id="34"/>
    </w:p>
    <w:p w:rsidR="00F67DC7" w:rsidRDefault="00C16DA8" w:rsidP="00106873">
      <w:pPr>
        <w:pStyle w:val="af2"/>
        <w:numPr>
          <w:ilvl w:val="0"/>
          <w:numId w:val="28"/>
        </w:numPr>
        <w:ind w:firstLineChars="0"/>
      </w:pPr>
      <w:r>
        <w:rPr>
          <w:rFonts w:hint="eastAsia"/>
        </w:rPr>
        <w:t>启动</w:t>
      </w:r>
      <w:r>
        <w:t>sflow-rt</w:t>
      </w:r>
      <w:r>
        <w:t>服务端。</w:t>
      </w:r>
      <w:bookmarkStart w:id="35" w:name="_GoBack"/>
      <w:bookmarkEnd w:id="35"/>
      <w:r w:rsidR="00DA0330">
        <w:rPr>
          <w:rFonts w:hint="eastAsia"/>
        </w:rPr>
        <w:t>进入</w:t>
      </w:r>
      <w:r w:rsidR="00DA0330">
        <w:t>sflow-rt</w:t>
      </w:r>
      <w:r w:rsidR="007425E9">
        <w:rPr>
          <w:rFonts w:hint="eastAsia"/>
        </w:rPr>
        <w:t>安装</w:t>
      </w:r>
      <w:r w:rsidR="007425E9">
        <w:t>目录</w:t>
      </w:r>
      <w:r w:rsidR="00DA0330">
        <w:rPr>
          <w:rFonts w:hint="eastAsia"/>
        </w:rPr>
        <w:t>，</w:t>
      </w:r>
      <w:r w:rsidR="007425E9">
        <w:rPr>
          <w:rFonts w:hint="eastAsia"/>
        </w:rPr>
        <w:t>在</w:t>
      </w:r>
      <w:r w:rsidR="00DA0330">
        <w:t>Linux</w:t>
      </w:r>
      <w:r w:rsidR="00DA0330">
        <w:t>命令行</w:t>
      </w:r>
      <w:r w:rsidR="007425E9">
        <w:rPr>
          <w:rFonts w:hint="eastAsia"/>
        </w:rPr>
        <w:t>中</w:t>
      </w:r>
      <w:r w:rsidR="00DA0330">
        <w:t>执行命令</w:t>
      </w:r>
      <w:r w:rsidR="00F67DC7">
        <w:rPr>
          <w:rFonts w:hint="eastAsia"/>
        </w:rPr>
        <w:t>./</w:t>
      </w:r>
      <w:r w:rsidR="00F67DC7">
        <w:t>start.sh</w:t>
      </w:r>
      <w:r w:rsidR="00DA0330">
        <w:rPr>
          <w:rFonts w:hint="eastAsia"/>
        </w:rPr>
        <w:t>启动</w:t>
      </w:r>
      <w:r w:rsidR="00DA0330">
        <w:rPr>
          <w:rFonts w:hint="eastAsia"/>
        </w:rPr>
        <w:t>sflow</w:t>
      </w:r>
      <w:r w:rsidR="00DA0330">
        <w:t>-rt</w:t>
      </w:r>
      <w:r>
        <w:rPr>
          <w:rFonts w:hint="eastAsia"/>
        </w:rPr>
        <w:t>。</w:t>
      </w:r>
    </w:p>
    <w:p w:rsidR="00DA0330" w:rsidRDefault="00AD24B3" w:rsidP="004712AD">
      <w:pPr>
        <w:pStyle w:val="af2"/>
        <w:numPr>
          <w:ilvl w:val="0"/>
          <w:numId w:val="28"/>
        </w:numPr>
        <w:ind w:firstLineChars="0"/>
      </w:pPr>
      <w:r>
        <w:rPr>
          <w:rFonts w:hint="eastAsia"/>
        </w:rPr>
        <w:t>开启</w:t>
      </w:r>
      <w:r>
        <w:rPr>
          <w:rFonts w:hint="eastAsia"/>
        </w:rPr>
        <w:t>OVS</w:t>
      </w:r>
      <w:r>
        <w:rPr>
          <w:rFonts w:hint="eastAsia"/>
        </w:rPr>
        <w:t>的</w:t>
      </w:r>
      <w:r>
        <w:t>sflow</w:t>
      </w:r>
      <w:r>
        <w:t>功能</w:t>
      </w:r>
      <w:r>
        <w:rPr>
          <w:rFonts w:hint="eastAsia"/>
        </w:rPr>
        <w:t>，</w:t>
      </w:r>
      <w:r>
        <w:t>配置</w:t>
      </w:r>
      <w:r>
        <w:rPr>
          <w:rFonts w:hint="eastAsia"/>
        </w:rPr>
        <w:t>sflow</w:t>
      </w:r>
      <w:r>
        <w:rPr>
          <w:rFonts w:hint="eastAsia"/>
        </w:rPr>
        <w:t>客户端</w:t>
      </w:r>
      <w:r>
        <w:t>。</w:t>
      </w:r>
      <w:r w:rsidR="004712AD">
        <w:rPr>
          <w:rFonts w:hint="eastAsia"/>
        </w:rPr>
        <w:t>mininet</w:t>
      </w:r>
      <w:r w:rsidR="004712AD">
        <w:t>的</w:t>
      </w:r>
      <w:r w:rsidR="004712AD">
        <w:t>Linux</w:t>
      </w:r>
      <w:r w:rsidR="004712AD">
        <w:t>命令行中执行命令</w:t>
      </w:r>
      <w:r w:rsidR="004712AD" w:rsidRPr="004712AD">
        <w:t xml:space="preserve">ovs-vsctl -- --id=@sflow create </w:t>
      </w:r>
      <w:r w:rsidR="006947FA">
        <w:t>sFlow agent=s1 target=\</w:t>
      </w:r>
      <w:proofErr w:type="gramStart"/>
      <w:r w:rsidR="006947FA">
        <w:t>”</w:t>
      </w:r>
      <w:proofErr w:type="gramEnd"/>
      <w:r w:rsidR="00A71A5D">
        <w:t>192.168.0.3</w:t>
      </w:r>
      <w:r w:rsidR="006947FA">
        <w:t>:6343\</w:t>
      </w:r>
      <w:proofErr w:type="gramStart"/>
      <w:r w:rsidR="006947FA">
        <w:t>”</w:t>
      </w:r>
      <w:proofErr w:type="gramEnd"/>
      <w:r w:rsidR="004712AD" w:rsidRPr="004712AD">
        <w:t xml:space="preserve">  head</w:t>
      </w:r>
      <w:r w:rsidR="00A71A5D">
        <w:t>er=128  sampling=64 polling=1 --</w:t>
      </w:r>
      <w:r w:rsidR="004712AD" w:rsidRPr="004712AD">
        <w:t xml:space="preserve"> set bridge s1 sflow=@sflow</w:t>
      </w:r>
      <w:r w:rsidR="00DF7DF0">
        <w:rPr>
          <w:rFonts w:hint="eastAsia"/>
        </w:rPr>
        <w:t>。</w:t>
      </w:r>
      <w:r w:rsidR="00DF7DF0">
        <w:t>执行</w:t>
      </w:r>
      <w:r w:rsidR="00DF7DF0">
        <w:rPr>
          <w:rFonts w:hint="eastAsia"/>
        </w:rPr>
        <w:t>完成</w:t>
      </w:r>
      <w:r w:rsidR="00DF7DF0">
        <w:t>后，会生成一个</w:t>
      </w:r>
      <w:r w:rsidR="00DF7DF0">
        <w:rPr>
          <w:rFonts w:hint="eastAsia"/>
        </w:rPr>
        <w:t>UUID</w:t>
      </w:r>
      <w:r w:rsidR="00DF7DF0">
        <w:rPr>
          <w:rFonts w:hint="eastAsia"/>
        </w:rPr>
        <w:t>。</w:t>
      </w:r>
      <w:r w:rsidR="005E4439">
        <w:rPr>
          <w:rFonts w:hint="eastAsia"/>
        </w:rPr>
        <w:t>如图</w:t>
      </w:r>
      <w:r w:rsidR="00C33A23">
        <w:rPr>
          <w:rFonts w:hint="eastAsia"/>
        </w:rPr>
        <w:t>4.14</w:t>
      </w:r>
      <w:r w:rsidR="005E4439">
        <w:t>所示，</w:t>
      </w:r>
      <w:r w:rsidR="00DF7DF0">
        <w:rPr>
          <w:rFonts w:hint="eastAsia"/>
        </w:rPr>
        <w:t>可</w:t>
      </w:r>
      <w:r w:rsidR="00DF7DF0">
        <w:t>通过</w:t>
      </w:r>
      <w:r w:rsidR="00DF7DF0">
        <w:rPr>
          <w:rFonts w:hint="eastAsia"/>
        </w:rPr>
        <w:t>ovs</w:t>
      </w:r>
      <w:r w:rsidR="00DF7DF0">
        <w:t>-vsctl list sflow</w:t>
      </w:r>
      <w:r w:rsidR="00DF7DF0">
        <w:rPr>
          <w:rFonts w:hint="eastAsia"/>
        </w:rPr>
        <w:t>查看已经</w:t>
      </w:r>
      <w:r w:rsidR="00DF7DF0">
        <w:t>配置好的</w:t>
      </w:r>
      <w:r w:rsidR="00DF7DF0">
        <w:rPr>
          <w:rFonts w:hint="eastAsia"/>
        </w:rPr>
        <w:t>Agent</w:t>
      </w:r>
      <w:r w:rsidR="00DF7DF0">
        <w:rPr>
          <w:rFonts w:hint="eastAsia"/>
        </w:rPr>
        <w:t>信息</w:t>
      </w:r>
      <w:r w:rsidR="00AE31B4">
        <w:rPr>
          <w:rFonts w:hint="eastAsia"/>
        </w:rPr>
        <w:t>，</w:t>
      </w:r>
      <w:r w:rsidR="00AE31B4">
        <w:t>agent</w:t>
      </w:r>
      <w:r w:rsidR="00AE31B4">
        <w:t>端是监听在</w:t>
      </w:r>
      <w:r w:rsidR="00AE31B4">
        <w:t>s1</w:t>
      </w:r>
      <w:r w:rsidR="00AE31B4">
        <w:rPr>
          <w:rFonts w:hint="eastAsia"/>
        </w:rPr>
        <w:t>上</w:t>
      </w:r>
      <w:r w:rsidR="00AE31B4">
        <w:t>的</w:t>
      </w:r>
      <w:r w:rsidR="00DF7DF0">
        <w:t>。</w:t>
      </w:r>
    </w:p>
    <w:p w:rsidR="003B44F1" w:rsidRDefault="001F1B2E" w:rsidP="003B44F1">
      <w:pPr>
        <w:ind w:firstLineChars="0"/>
        <w:jc w:val="center"/>
      </w:pPr>
      <w:r>
        <w:rPr>
          <w:noProof/>
        </w:rPr>
        <w:drawing>
          <wp:inline distT="0" distB="0" distL="0" distR="0" wp14:anchorId="4731EAD3" wp14:editId="3B00059E">
            <wp:extent cx="5133975" cy="15811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1581150"/>
                    </a:xfrm>
                    <a:prstGeom prst="rect">
                      <a:avLst/>
                    </a:prstGeom>
                  </pic:spPr>
                </pic:pic>
              </a:graphicData>
            </a:graphic>
          </wp:inline>
        </w:drawing>
      </w:r>
    </w:p>
    <w:p w:rsidR="00C33A23" w:rsidRDefault="00C33A23" w:rsidP="00C33A23">
      <w:pPr>
        <w:pStyle w:val="aff0"/>
      </w:pPr>
      <w:r>
        <w:rPr>
          <w:rFonts w:hint="eastAsia"/>
        </w:rPr>
        <w:t>图</w:t>
      </w:r>
      <w:r>
        <w:rPr>
          <w:rFonts w:hint="eastAsia"/>
        </w:rPr>
        <w:t xml:space="preserve">4.14 </w:t>
      </w:r>
      <w:r>
        <w:t>sflow</w:t>
      </w:r>
      <w:r>
        <w:rPr>
          <w:rFonts w:hint="eastAsia"/>
        </w:rPr>
        <w:t>的</w:t>
      </w:r>
      <w:r>
        <w:t>agent</w:t>
      </w:r>
      <w:r>
        <w:rPr>
          <w:rFonts w:hint="eastAsia"/>
        </w:rPr>
        <w:t>配置</w:t>
      </w:r>
      <w:r>
        <w:t>信息</w:t>
      </w:r>
    </w:p>
    <w:p w:rsidR="003F46EF" w:rsidRDefault="003F46EF" w:rsidP="003F46EF">
      <w:pPr>
        <w:pStyle w:val="af2"/>
        <w:numPr>
          <w:ilvl w:val="0"/>
          <w:numId w:val="28"/>
        </w:numPr>
        <w:ind w:firstLineChars="0"/>
      </w:pPr>
      <w:r>
        <w:rPr>
          <w:rFonts w:hint="eastAsia"/>
        </w:rPr>
        <w:t>使用</w:t>
      </w:r>
      <w:r>
        <w:t>ip link</w:t>
      </w:r>
      <w:r w:rsidR="00A40649">
        <w:t xml:space="preserve"> show INTERFACE</w:t>
      </w:r>
      <w:r>
        <w:rPr>
          <w:rFonts w:hint="eastAsia"/>
        </w:rPr>
        <w:t>命令查看交换机接口</w:t>
      </w:r>
      <w:r>
        <w:t>与</w:t>
      </w:r>
      <w:r>
        <w:rPr>
          <w:rFonts w:hint="eastAsia"/>
        </w:rPr>
        <w:t>接口</w:t>
      </w:r>
      <w:r>
        <w:t>编号的对应关</w:t>
      </w:r>
      <w:r>
        <w:lastRenderedPageBreak/>
        <w:t>系</w:t>
      </w:r>
      <w:r w:rsidR="00372491">
        <w:rPr>
          <w:rFonts w:hint="eastAsia"/>
        </w:rPr>
        <w:t>，</w:t>
      </w:r>
      <w:r w:rsidR="00372491">
        <w:t>如图</w:t>
      </w:r>
      <w:r w:rsidR="00126AF0">
        <w:rPr>
          <w:rFonts w:hint="eastAsia"/>
        </w:rPr>
        <w:t>4.15</w:t>
      </w:r>
      <w:r w:rsidR="00372491">
        <w:t>所示</w:t>
      </w:r>
      <w:r w:rsidR="00613733">
        <w:rPr>
          <w:rFonts w:hint="eastAsia"/>
        </w:rPr>
        <w:t>，</w:t>
      </w:r>
      <w:r w:rsidR="00613733">
        <w:rPr>
          <w:rFonts w:hint="eastAsia"/>
        </w:rPr>
        <w:t>127</w:t>
      </w:r>
      <w:r w:rsidR="00613733">
        <w:rPr>
          <w:rFonts w:hint="eastAsia"/>
        </w:rPr>
        <w:t>表示</w:t>
      </w:r>
      <w:r w:rsidR="00613733">
        <w:rPr>
          <w:rFonts w:hint="eastAsia"/>
        </w:rPr>
        <w:t>s1-eth1</w:t>
      </w:r>
      <w:r w:rsidR="00613733">
        <w:rPr>
          <w:rFonts w:hint="eastAsia"/>
        </w:rPr>
        <w:t>接口</w:t>
      </w:r>
      <w:r w:rsidR="00613733">
        <w:t>在</w:t>
      </w:r>
      <w:r w:rsidR="00817C05">
        <w:rPr>
          <w:rFonts w:hint="eastAsia"/>
        </w:rPr>
        <w:t>sflow</w:t>
      </w:r>
      <w:r w:rsidR="00817C05">
        <w:rPr>
          <w:rFonts w:hint="eastAsia"/>
        </w:rPr>
        <w:t>的</w:t>
      </w:r>
      <w:r w:rsidR="00817C05">
        <w:t>web</w:t>
      </w:r>
      <w:r w:rsidR="00817C05">
        <w:t>界面</w:t>
      </w:r>
      <w:r w:rsidR="00326E7F">
        <w:rPr>
          <w:rFonts w:hint="eastAsia"/>
        </w:rPr>
        <w:t>显示</w:t>
      </w:r>
      <w:r w:rsidR="00326E7F">
        <w:t>的编号</w:t>
      </w:r>
      <w:r w:rsidR="00E57315">
        <w:rPr>
          <w:rFonts w:hint="eastAsia"/>
        </w:rPr>
        <w:t>：</w:t>
      </w:r>
    </w:p>
    <w:p w:rsidR="00372491" w:rsidRDefault="00A0556F" w:rsidP="00613733">
      <w:pPr>
        <w:ind w:firstLineChars="0"/>
        <w:jc w:val="center"/>
      </w:pPr>
      <w:r>
        <w:rPr>
          <w:noProof/>
        </w:rPr>
        <w:drawing>
          <wp:inline distT="0" distB="0" distL="0" distR="0" wp14:anchorId="439C5307" wp14:editId="44D7DD31">
            <wp:extent cx="5048250" cy="63817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638175"/>
                    </a:xfrm>
                    <a:prstGeom prst="rect">
                      <a:avLst/>
                    </a:prstGeom>
                  </pic:spPr>
                </pic:pic>
              </a:graphicData>
            </a:graphic>
          </wp:inline>
        </w:drawing>
      </w:r>
    </w:p>
    <w:p w:rsidR="0067649E" w:rsidRDefault="0067649E" w:rsidP="0067649E">
      <w:pPr>
        <w:pStyle w:val="aff0"/>
      </w:pPr>
      <w:r>
        <w:rPr>
          <w:rFonts w:hint="eastAsia"/>
        </w:rPr>
        <w:t>图</w:t>
      </w:r>
      <w:r>
        <w:rPr>
          <w:rFonts w:hint="eastAsia"/>
        </w:rPr>
        <w:t xml:space="preserve">4.15 </w:t>
      </w:r>
      <w:r>
        <w:rPr>
          <w:rFonts w:hint="eastAsia"/>
        </w:rPr>
        <w:t>接口对应</w:t>
      </w:r>
      <w:r>
        <w:t>编号</w:t>
      </w:r>
    </w:p>
    <w:p w:rsidR="00A0556F" w:rsidRDefault="002659E5" w:rsidP="00A0556F">
      <w:pPr>
        <w:pStyle w:val="af2"/>
        <w:numPr>
          <w:ilvl w:val="0"/>
          <w:numId w:val="28"/>
        </w:numPr>
        <w:ind w:firstLineChars="0"/>
      </w:pPr>
      <w:r>
        <w:rPr>
          <w:rFonts w:hint="eastAsia"/>
        </w:rPr>
        <w:t>浏览器</w:t>
      </w:r>
      <w:r>
        <w:t>访问</w:t>
      </w:r>
      <w:r w:rsidR="00326E7F">
        <w:rPr>
          <w:rFonts w:hint="eastAsia"/>
        </w:rPr>
        <w:t>sflow</w:t>
      </w:r>
      <w:r w:rsidR="00326E7F">
        <w:rPr>
          <w:rFonts w:hint="eastAsia"/>
        </w:rPr>
        <w:t>的</w:t>
      </w:r>
      <w:r w:rsidR="00326E7F">
        <w:t>web</w:t>
      </w:r>
      <w:r w:rsidR="00326E7F">
        <w:t>界面</w:t>
      </w:r>
      <w:r w:rsidR="00993116">
        <w:rPr>
          <w:rFonts w:hint="eastAsia"/>
        </w:rPr>
        <w:t>，</w:t>
      </w:r>
      <w:r w:rsidR="00993116">
        <w:t>如图</w:t>
      </w:r>
      <w:r w:rsidR="00442EE1">
        <w:rPr>
          <w:rFonts w:hint="eastAsia"/>
        </w:rPr>
        <w:t>4.16</w:t>
      </w:r>
      <w:r w:rsidR="00993116">
        <w:t>所示，</w:t>
      </w:r>
      <w:r w:rsidR="00993116">
        <w:rPr>
          <w:rFonts w:hint="eastAsia"/>
        </w:rPr>
        <w:t>点击</w:t>
      </w:r>
      <w:r w:rsidR="00993116">
        <w:rPr>
          <w:rFonts w:hint="eastAsia"/>
        </w:rPr>
        <w:t>192.168.0.4</w:t>
      </w:r>
      <w:r w:rsidR="00993116">
        <w:rPr>
          <w:rFonts w:hint="eastAsia"/>
        </w:rPr>
        <w:t>一行</w:t>
      </w:r>
      <w:r w:rsidR="00326E7F">
        <w:rPr>
          <w:rFonts w:hint="eastAsia"/>
        </w:rPr>
        <w:t>，</w:t>
      </w:r>
      <w:r w:rsidR="00CD2398">
        <w:rPr>
          <w:rFonts w:hint="eastAsia"/>
        </w:rPr>
        <w:t>出现</w:t>
      </w:r>
      <w:r w:rsidR="00C9122A">
        <w:rPr>
          <w:rFonts w:hint="eastAsia"/>
        </w:rPr>
        <w:t>该</w:t>
      </w:r>
      <w:r w:rsidR="00C9122A">
        <w:t>agent</w:t>
      </w:r>
      <w:r w:rsidR="00C9122A">
        <w:t>的所有</w:t>
      </w:r>
      <w:r w:rsidR="00C9122A">
        <w:rPr>
          <w:rFonts w:hint="eastAsia"/>
        </w:rPr>
        <w:t>监控项目</w:t>
      </w:r>
      <w:r w:rsidR="00CD2398">
        <w:t>，</w:t>
      </w:r>
      <w:r w:rsidR="00CA7DA5">
        <w:rPr>
          <w:rFonts w:hint="eastAsia"/>
        </w:rPr>
        <w:t>如图</w:t>
      </w:r>
      <w:r w:rsidR="005322E8">
        <w:rPr>
          <w:rFonts w:hint="eastAsia"/>
        </w:rPr>
        <w:t>4.17</w:t>
      </w:r>
      <w:r w:rsidR="00CA7DA5">
        <w:t>所示，</w:t>
      </w:r>
      <w:r w:rsidR="001C1ADB">
        <w:rPr>
          <w:rFonts w:hint="eastAsia"/>
        </w:rPr>
        <w:t>点击</w:t>
      </w:r>
      <w:r w:rsidR="001C1ADB">
        <w:rPr>
          <w:rFonts w:hint="eastAsia"/>
        </w:rPr>
        <w:t>127.</w:t>
      </w:r>
      <w:r w:rsidR="001C1ADB">
        <w:t>ifinpkts</w:t>
      </w:r>
      <w:r w:rsidR="001C1ADB">
        <w:rPr>
          <w:rFonts w:hint="eastAsia"/>
        </w:rPr>
        <w:t>，</w:t>
      </w:r>
      <w:r w:rsidR="001C1ADB">
        <w:t>出现</w:t>
      </w:r>
      <w:r w:rsidR="001C1ADB">
        <w:rPr>
          <w:rFonts w:hint="eastAsia"/>
        </w:rPr>
        <w:t>监控图像，</w:t>
      </w:r>
      <w:r w:rsidR="001C1ADB">
        <w:t>如图</w:t>
      </w:r>
      <w:r w:rsidR="005322E8">
        <w:rPr>
          <w:rFonts w:hint="eastAsia"/>
        </w:rPr>
        <w:t>4.18</w:t>
      </w:r>
      <w:r w:rsidR="001C1ADB">
        <w:t>所示</w:t>
      </w:r>
      <w:r w:rsidR="00331922">
        <w:rPr>
          <w:rFonts w:hint="eastAsia"/>
        </w:rPr>
        <w:t>，</w:t>
      </w:r>
      <w:r w:rsidR="00331922">
        <w:t>表示</w:t>
      </w:r>
      <w:r w:rsidR="002F419B">
        <w:rPr>
          <w:rFonts w:hint="eastAsia"/>
        </w:rPr>
        <w:t>每秒</w:t>
      </w:r>
      <w:r w:rsidR="002F419B">
        <w:t>流入</w:t>
      </w:r>
      <w:r w:rsidR="00331922">
        <w:rPr>
          <w:rFonts w:hint="eastAsia"/>
        </w:rPr>
        <w:t>s1-eth1</w:t>
      </w:r>
      <w:r w:rsidR="002F419B">
        <w:rPr>
          <w:rFonts w:hint="eastAsia"/>
        </w:rPr>
        <w:t>接口的</w:t>
      </w:r>
      <w:r w:rsidR="002F419B">
        <w:t>数据包个数</w:t>
      </w:r>
      <w:r w:rsidR="001C1ADB">
        <w:t>。</w:t>
      </w:r>
    </w:p>
    <w:p w:rsidR="00767F8F" w:rsidRDefault="00767F8F" w:rsidP="00767F8F">
      <w:pPr>
        <w:ind w:firstLineChars="0"/>
        <w:jc w:val="center"/>
      </w:pPr>
      <w:r>
        <w:rPr>
          <w:noProof/>
        </w:rPr>
        <w:drawing>
          <wp:inline distT="0" distB="0" distL="0" distR="0" wp14:anchorId="593B7BA7" wp14:editId="51752966">
            <wp:extent cx="5274310" cy="852170"/>
            <wp:effectExtent l="0" t="0" r="2540" b="508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52170"/>
                    </a:xfrm>
                    <a:prstGeom prst="rect">
                      <a:avLst/>
                    </a:prstGeom>
                  </pic:spPr>
                </pic:pic>
              </a:graphicData>
            </a:graphic>
          </wp:inline>
        </w:drawing>
      </w:r>
    </w:p>
    <w:p w:rsidR="00723570" w:rsidRDefault="00723570" w:rsidP="00723570">
      <w:pPr>
        <w:pStyle w:val="aff0"/>
      </w:pPr>
      <w:r>
        <w:rPr>
          <w:rFonts w:hint="eastAsia"/>
        </w:rPr>
        <w:t>图</w:t>
      </w:r>
      <w:r>
        <w:rPr>
          <w:rFonts w:hint="eastAsia"/>
        </w:rPr>
        <w:t xml:space="preserve">4.16 </w:t>
      </w:r>
      <w:r w:rsidR="00442EE1">
        <w:t>sflow</w:t>
      </w:r>
      <w:r w:rsidR="00442EE1">
        <w:t>初始界面</w:t>
      </w:r>
    </w:p>
    <w:p w:rsidR="00993116" w:rsidRDefault="00CA7DA5" w:rsidP="00767F8F">
      <w:pPr>
        <w:ind w:firstLineChars="0"/>
        <w:jc w:val="center"/>
      </w:pPr>
      <w:r>
        <w:rPr>
          <w:noProof/>
        </w:rPr>
        <w:drawing>
          <wp:inline distT="0" distB="0" distL="0" distR="0" wp14:anchorId="6808F949" wp14:editId="1CA3F664">
            <wp:extent cx="5274310" cy="3157220"/>
            <wp:effectExtent l="0" t="0" r="2540" b="508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57220"/>
                    </a:xfrm>
                    <a:prstGeom prst="rect">
                      <a:avLst/>
                    </a:prstGeom>
                  </pic:spPr>
                </pic:pic>
              </a:graphicData>
            </a:graphic>
          </wp:inline>
        </w:drawing>
      </w:r>
    </w:p>
    <w:p w:rsidR="00442EE1" w:rsidRDefault="00442EE1" w:rsidP="00442EE1">
      <w:pPr>
        <w:pStyle w:val="aff0"/>
      </w:pPr>
      <w:r>
        <w:rPr>
          <w:rFonts w:hint="eastAsia"/>
        </w:rPr>
        <w:t>图</w:t>
      </w:r>
      <w:r>
        <w:rPr>
          <w:rFonts w:hint="eastAsia"/>
        </w:rPr>
        <w:t xml:space="preserve">4.17 </w:t>
      </w:r>
      <w:r>
        <w:t>sflow</w:t>
      </w:r>
      <w:r>
        <w:rPr>
          <w:rFonts w:hint="eastAsia"/>
        </w:rPr>
        <w:t>监控</w:t>
      </w:r>
      <w:r w:rsidR="00160A3A">
        <w:rPr>
          <w:rFonts w:hint="eastAsia"/>
        </w:rPr>
        <w:t>项</w:t>
      </w:r>
    </w:p>
    <w:p w:rsidR="00326E7F" w:rsidRDefault="001C1ADB" w:rsidP="00CA78E2">
      <w:pPr>
        <w:ind w:firstLineChars="0"/>
        <w:jc w:val="center"/>
      </w:pPr>
      <w:r>
        <w:rPr>
          <w:noProof/>
        </w:rPr>
        <w:lastRenderedPageBreak/>
        <w:drawing>
          <wp:inline distT="0" distB="0" distL="0" distR="0" wp14:anchorId="59D1DC19" wp14:editId="67EEFECA">
            <wp:extent cx="5274310" cy="2919730"/>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19730"/>
                    </a:xfrm>
                    <a:prstGeom prst="rect">
                      <a:avLst/>
                    </a:prstGeom>
                  </pic:spPr>
                </pic:pic>
              </a:graphicData>
            </a:graphic>
          </wp:inline>
        </w:drawing>
      </w:r>
    </w:p>
    <w:p w:rsidR="005322E8" w:rsidRDefault="005322E8" w:rsidP="0039452A">
      <w:pPr>
        <w:pStyle w:val="aff0"/>
      </w:pPr>
      <w:r>
        <w:rPr>
          <w:rFonts w:hint="eastAsia"/>
        </w:rPr>
        <w:t>图</w:t>
      </w:r>
      <w:r>
        <w:rPr>
          <w:rFonts w:hint="eastAsia"/>
        </w:rPr>
        <w:t xml:space="preserve">4.18 </w:t>
      </w:r>
      <w:r>
        <w:t>sflow</w:t>
      </w:r>
      <w:r>
        <w:rPr>
          <w:rFonts w:hint="eastAsia"/>
        </w:rPr>
        <w:t>流量</w:t>
      </w:r>
      <w:r w:rsidR="00826416">
        <w:rPr>
          <w:rFonts w:hint="eastAsia"/>
        </w:rPr>
        <w:t>监控</w:t>
      </w:r>
    </w:p>
    <w:p w:rsidR="000C75FF" w:rsidRDefault="000C75FF" w:rsidP="000C75FF">
      <w:pPr>
        <w:pStyle w:val="a1"/>
        <w:spacing w:before="156" w:after="156"/>
        <w:ind w:left="480"/>
      </w:pPr>
      <w:bookmarkStart w:id="36" w:name="_Toc515051958"/>
      <w:r>
        <w:rPr>
          <w:rFonts w:hint="eastAsia"/>
        </w:rPr>
        <w:t>网络</w:t>
      </w:r>
      <w:r>
        <w:t>连通性测试</w:t>
      </w:r>
      <w:bookmarkEnd w:id="36"/>
    </w:p>
    <w:p w:rsidR="000C75FF" w:rsidRDefault="000C75FF" w:rsidP="000C75FF">
      <w:pPr>
        <w:pStyle w:val="af2"/>
        <w:numPr>
          <w:ilvl w:val="0"/>
          <w:numId w:val="27"/>
        </w:numPr>
        <w:ind w:firstLineChars="0"/>
      </w:pPr>
      <w:r>
        <w:rPr>
          <w:rFonts w:hint="eastAsia"/>
        </w:rPr>
        <w:t>h1</w:t>
      </w:r>
      <w:r>
        <w:rPr>
          <w:rFonts w:hint="eastAsia"/>
        </w:rPr>
        <w:t>与</w:t>
      </w:r>
      <w:r>
        <w:rPr>
          <w:rFonts w:hint="eastAsia"/>
        </w:rPr>
        <w:t>h2</w:t>
      </w:r>
      <w:r>
        <w:rPr>
          <w:rFonts w:hint="eastAsia"/>
        </w:rPr>
        <w:t>连通性</w:t>
      </w:r>
      <w:r>
        <w:t>测试</w:t>
      </w:r>
      <w:r>
        <w:rPr>
          <w:rFonts w:hint="eastAsia"/>
        </w:rPr>
        <w:t>，</w:t>
      </w:r>
      <w:r>
        <w:t>如图</w:t>
      </w:r>
      <w:r w:rsidR="00AA1E2F">
        <w:rPr>
          <w:rFonts w:hint="eastAsia"/>
        </w:rPr>
        <w:t>4.19</w:t>
      </w:r>
      <w:r>
        <w:t>所示</w:t>
      </w:r>
      <w:r>
        <w:rPr>
          <w:rFonts w:hint="eastAsia"/>
        </w:rPr>
        <w:t>：</w:t>
      </w:r>
    </w:p>
    <w:p w:rsidR="000C75FF" w:rsidRDefault="000C75FF" w:rsidP="000C75FF">
      <w:pPr>
        <w:ind w:firstLineChars="0"/>
        <w:jc w:val="center"/>
      </w:pPr>
      <w:r>
        <w:rPr>
          <w:noProof/>
        </w:rPr>
        <w:drawing>
          <wp:inline distT="0" distB="0" distL="0" distR="0" wp14:anchorId="07D9E7A5" wp14:editId="4D985113">
            <wp:extent cx="5229225" cy="116205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225" cy="1162050"/>
                    </a:xfrm>
                    <a:prstGeom prst="rect">
                      <a:avLst/>
                    </a:prstGeom>
                  </pic:spPr>
                </pic:pic>
              </a:graphicData>
            </a:graphic>
          </wp:inline>
        </w:drawing>
      </w:r>
    </w:p>
    <w:p w:rsidR="00AA1E2F" w:rsidRDefault="00AA1E2F" w:rsidP="00AA1E2F">
      <w:pPr>
        <w:pStyle w:val="aff0"/>
      </w:pPr>
      <w:r>
        <w:rPr>
          <w:rFonts w:hint="eastAsia"/>
        </w:rPr>
        <w:t>图</w:t>
      </w:r>
      <w:r>
        <w:rPr>
          <w:rFonts w:hint="eastAsia"/>
        </w:rPr>
        <w:t xml:space="preserve">4.19 </w:t>
      </w:r>
      <w:r w:rsidR="006243AB">
        <w:rPr>
          <w:rFonts w:hint="eastAsia"/>
        </w:rPr>
        <w:t>初始</w:t>
      </w:r>
      <w:r>
        <w:rPr>
          <w:rFonts w:hint="eastAsia"/>
        </w:rPr>
        <w:t>h1</w:t>
      </w:r>
      <w:r>
        <w:rPr>
          <w:rFonts w:hint="eastAsia"/>
        </w:rPr>
        <w:t>与</w:t>
      </w:r>
      <w:r>
        <w:rPr>
          <w:rFonts w:hint="eastAsia"/>
        </w:rPr>
        <w:t>h2</w:t>
      </w:r>
      <w:r>
        <w:rPr>
          <w:rFonts w:hint="eastAsia"/>
        </w:rPr>
        <w:t>连通性</w:t>
      </w:r>
    </w:p>
    <w:p w:rsidR="000C75FF" w:rsidRDefault="000C75FF" w:rsidP="000C75FF">
      <w:pPr>
        <w:pStyle w:val="af2"/>
        <w:numPr>
          <w:ilvl w:val="0"/>
          <w:numId w:val="27"/>
        </w:numPr>
        <w:ind w:firstLineChars="0"/>
      </w:pPr>
      <w:r>
        <w:t>h1</w:t>
      </w:r>
      <w:r>
        <w:rPr>
          <w:rFonts w:hint="eastAsia"/>
        </w:rPr>
        <w:t>与</w:t>
      </w:r>
      <w:r>
        <w:t>Server</w:t>
      </w:r>
      <w:r>
        <w:rPr>
          <w:rFonts w:hint="eastAsia"/>
        </w:rPr>
        <w:t>连通性</w:t>
      </w:r>
      <w:r>
        <w:t>测试</w:t>
      </w:r>
      <w:r>
        <w:rPr>
          <w:rFonts w:hint="eastAsia"/>
        </w:rPr>
        <w:t>，如图</w:t>
      </w:r>
      <w:r w:rsidR="00D67473">
        <w:rPr>
          <w:rFonts w:hint="eastAsia"/>
        </w:rPr>
        <w:t>4.20</w:t>
      </w:r>
      <w:r>
        <w:rPr>
          <w:rFonts w:hint="eastAsia"/>
        </w:rPr>
        <w:t>所示</w:t>
      </w:r>
      <w:r>
        <w:t>：</w:t>
      </w:r>
    </w:p>
    <w:p w:rsidR="000C75FF" w:rsidRDefault="000C75FF" w:rsidP="000C75FF">
      <w:pPr>
        <w:ind w:firstLineChars="0"/>
        <w:jc w:val="center"/>
      </w:pPr>
      <w:r>
        <w:rPr>
          <w:noProof/>
        </w:rPr>
        <w:drawing>
          <wp:inline distT="0" distB="0" distL="0" distR="0" wp14:anchorId="676B1F37" wp14:editId="13996E9B">
            <wp:extent cx="5248275" cy="120967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275" cy="1209675"/>
                    </a:xfrm>
                    <a:prstGeom prst="rect">
                      <a:avLst/>
                    </a:prstGeom>
                  </pic:spPr>
                </pic:pic>
              </a:graphicData>
            </a:graphic>
          </wp:inline>
        </w:drawing>
      </w:r>
    </w:p>
    <w:p w:rsidR="00D67473" w:rsidRDefault="00D67473" w:rsidP="00D67473">
      <w:pPr>
        <w:pStyle w:val="aff0"/>
      </w:pPr>
      <w:r>
        <w:rPr>
          <w:rFonts w:hint="eastAsia"/>
        </w:rPr>
        <w:t>图</w:t>
      </w:r>
      <w:r>
        <w:rPr>
          <w:rFonts w:hint="eastAsia"/>
        </w:rPr>
        <w:t xml:space="preserve">4.20 </w:t>
      </w:r>
      <w:r>
        <w:rPr>
          <w:rFonts w:hint="eastAsia"/>
        </w:rPr>
        <w:t>初始</w:t>
      </w:r>
      <w:r>
        <w:rPr>
          <w:rFonts w:hint="eastAsia"/>
        </w:rPr>
        <w:t>h1</w:t>
      </w:r>
      <w:r>
        <w:rPr>
          <w:rFonts w:hint="eastAsia"/>
        </w:rPr>
        <w:t>与</w:t>
      </w:r>
      <w:r>
        <w:t>Server</w:t>
      </w:r>
      <w:r>
        <w:rPr>
          <w:rFonts w:hint="eastAsia"/>
        </w:rPr>
        <w:t>连通性</w:t>
      </w:r>
    </w:p>
    <w:p w:rsidR="000C75FF" w:rsidRDefault="000C75FF" w:rsidP="000C75FF">
      <w:pPr>
        <w:pStyle w:val="af2"/>
        <w:numPr>
          <w:ilvl w:val="0"/>
          <w:numId w:val="27"/>
        </w:numPr>
        <w:ind w:firstLineChars="0"/>
      </w:pPr>
      <w:r>
        <w:t xml:space="preserve">h2 </w:t>
      </w:r>
      <w:r>
        <w:rPr>
          <w:rFonts w:hint="eastAsia"/>
        </w:rPr>
        <w:t>与</w:t>
      </w:r>
      <w:r>
        <w:t>Server</w:t>
      </w:r>
      <w:r>
        <w:rPr>
          <w:rFonts w:hint="eastAsia"/>
        </w:rPr>
        <w:t>连通性</w:t>
      </w:r>
      <w:r>
        <w:t>测试</w:t>
      </w:r>
      <w:r>
        <w:rPr>
          <w:rFonts w:hint="eastAsia"/>
        </w:rPr>
        <w:t>，</w:t>
      </w:r>
      <w:r>
        <w:t>如图</w:t>
      </w:r>
      <w:r w:rsidR="007B3620">
        <w:rPr>
          <w:rFonts w:hint="eastAsia"/>
        </w:rPr>
        <w:t>4.2</w:t>
      </w:r>
      <w:r w:rsidR="007B3620">
        <w:t>1</w:t>
      </w:r>
      <w:r>
        <w:t>所示：</w:t>
      </w:r>
    </w:p>
    <w:p w:rsidR="007B3620" w:rsidRDefault="000C75FF" w:rsidP="007B3620">
      <w:pPr>
        <w:ind w:firstLineChars="0"/>
        <w:jc w:val="center"/>
      </w:pPr>
      <w:r>
        <w:rPr>
          <w:noProof/>
        </w:rPr>
        <w:lastRenderedPageBreak/>
        <w:drawing>
          <wp:inline distT="0" distB="0" distL="0" distR="0" wp14:anchorId="0034D9D3" wp14:editId="069518E5">
            <wp:extent cx="5267325" cy="1209675"/>
            <wp:effectExtent l="0" t="0" r="9525"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7325" cy="1209675"/>
                    </a:xfrm>
                    <a:prstGeom prst="rect">
                      <a:avLst/>
                    </a:prstGeom>
                  </pic:spPr>
                </pic:pic>
              </a:graphicData>
            </a:graphic>
          </wp:inline>
        </w:drawing>
      </w:r>
    </w:p>
    <w:p w:rsidR="007B3620" w:rsidRDefault="007B3620" w:rsidP="007B3620">
      <w:pPr>
        <w:pStyle w:val="aff0"/>
      </w:pPr>
      <w:r>
        <w:rPr>
          <w:rFonts w:hint="eastAsia"/>
        </w:rPr>
        <w:t>图</w:t>
      </w:r>
      <w:r>
        <w:rPr>
          <w:rFonts w:hint="eastAsia"/>
        </w:rPr>
        <w:t xml:space="preserve">4.21 </w:t>
      </w:r>
      <w:r>
        <w:rPr>
          <w:rFonts w:hint="eastAsia"/>
        </w:rPr>
        <w:t>初始</w:t>
      </w:r>
      <w:r>
        <w:rPr>
          <w:rFonts w:hint="eastAsia"/>
        </w:rPr>
        <w:t>h2</w:t>
      </w:r>
      <w:r>
        <w:rPr>
          <w:rFonts w:hint="eastAsia"/>
        </w:rPr>
        <w:t>与</w:t>
      </w:r>
      <w:r>
        <w:t>Server</w:t>
      </w:r>
      <w:r>
        <w:rPr>
          <w:rFonts w:hint="eastAsia"/>
        </w:rPr>
        <w:t>连通性</w:t>
      </w:r>
    </w:p>
    <w:p w:rsidR="000C75FF" w:rsidRDefault="000C75FF" w:rsidP="00AF0A0C">
      <w:pPr>
        <w:ind w:firstLine="480"/>
        <w:rPr>
          <w:noProof/>
        </w:rPr>
      </w:pPr>
      <w:r>
        <w:rPr>
          <w:rFonts w:hint="eastAsia"/>
        </w:rPr>
        <w:t>初始</w:t>
      </w:r>
      <w:r>
        <w:t>网络</w:t>
      </w:r>
      <w:r>
        <w:rPr>
          <w:rFonts w:hint="eastAsia"/>
        </w:rPr>
        <w:t>状态</w:t>
      </w:r>
      <w:r>
        <w:t>正常，</w:t>
      </w:r>
      <w:r>
        <w:rPr>
          <w:rFonts w:hint="eastAsia"/>
        </w:rPr>
        <w:t xml:space="preserve">h1 </w:t>
      </w:r>
      <w:r>
        <w:rPr>
          <w:noProof/>
        </w:rPr>
        <w:t>h2 Server</w:t>
      </w:r>
      <w:r>
        <w:rPr>
          <w:rFonts w:hint="eastAsia"/>
          <w:noProof/>
        </w:rPr>
        <w:t>之间</w:t>
      </w:r>
      <w:r>
        <w:rPr>
          <w:noProof/>
        </w:rPr>
        <w:t>可以正常通信</w:t>
      </w:r>
      <w:r w:rsidR="00AF0A0C">
        <w:rPr>
          <w:rFonts w:hint="eastAsia"/>
          <w:noProof/>
        </w:rPr>
        <w:t>。查看</w:t>
      </w:r>
      <w:r w:rsidR="000B2A4E">
        <w:rPr>
          <w:rFonts w:hint="eastAsia"/>
          <w:noProof/>
        </w:rPr>
        <w:t>sflow</w:t>
      </w:r>
      <w:r w:rsidR="000B2A4E">
        <w:rPr>
          <w:rFonts w:hint="eastAsia"/>
          <w:noProof/>
        </w:rPr>
        <w:t>的</w:t>
      </w:r>
      <w:r w:rsidR="000B2A4E">
        <w:rPr>
          <w:noProof/>
        </w:rPr>
        <w:t>监控状态，</w:t>
      </w:r>
      <w:r w:rsidR="000B2A4E">
        <w:rPr>
          <w:rFonts w:hint="eastAsia"/>
          <w:noProof/>
        </w:rPr>
        <w:t>如图</w:t>
      </w:r>
      <w:r w:rsidR="00442513">
        <w:rPr>
          <w:rFonts w:hint="eastAsia"/>
          <w:noProof/>
        </w:rPr>
        <w:t>4.22</w:t>
      </w:r>
      <w:r w:rsidR="000B2A4E">
        <w:rPr>
          <w:noProof/>
        </w:rPr>
        <w:t>所示，可以看到有流量</w:t>
      </w:r>
      <w:r w:rsidR="0042696F">
        <w:rPr>
          <w:rFonts w:hint="eastAsia"/>
          <w:noProof/>
        </w:rPr>
        <w:t>通过</w:t>
      </w:r>
      <w:r w:rsidR="0042696F">
        <w:rPr>
          <w:noProof/>
        </w:rPr>
        <w:t>。</w:t>
      </w:r>
    </w:p>
    <w:p w:rsidR="0042696F" w:rsidRDefault="002F7C6F" w:rsidP="002F7C6F">
      <w:pPr>
        <w:ind w:firstLineChars="0" w:firstLine="0"/>
        <w:jc w:val="center"/>
        <w:rPr>
          <w:noProof/>
        </w:rPr>
      </w:pPr>
      <w:r>
        <w:rPr>
          <w:noProof/>
        </w:rPr>
        <w:drawing>
          <wp:inline distT="0" distB="0" distL="0" distR="0" wp14:anchorId="7B9DAD55" wp14:editId="45BEFC2E">
            <wp:extent cx="5038725" cy="2232837"/>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447" cy="2233600"/>
                    </a:xfrm>
                    <a:prstGeom prst="rect">
                      <a:avLst/>
                    </a:prstGeom>
                  </pic:spPr>
                </pic:pic>
              </a:graphicData>
            </a:graphic>
          </wp:inline>
        </w:drawing>
      </w:r>
    </w:p>
    <w:p w:rsidR="00442513" w:rsidRPr="0042696F" w:rsidRDefault="00442513" w:rsidP="00442513">
      <w:pPr>
        <w:pStyle w:val="aff0"/>
        <w:rPr>
          <w:noProof/>
        </w:rPr>
      </w:pPr>
      <w:r>
        <w:rPr>
          <w:rFonts w:hint="eastAsia"/>
          <w:noProof/>
        </w:rPr>
        <w:t>图</w:t>
      </w:r>
      <w:r>
        <w:rPr>
          <w:rFonts w:hint="eastAsia"/>
          <w:noProof/>
        </w:rPr>
        <w:t>4.22</w:t>
      </w:r>
      <w:r w:rsidR="00640BBD">
        <w:rPr>
          <w:noProof/>
        </w:rPr>
        <w:t xml:space="preserve"> </w:t>
      </w:r>
      <w:r w:rsidR="00640BBD">
        <w:rPr>
          <w:rFonts w:hint="eastAsia"/>
          <w:noProof/>
        </w:rPr>
        <w:t>sflow</w:t>
      </w:r>
      <w:r w:rsidR="002A5A18">
        <w:rPr>
          <w:rFonts w:hint="eastAsia"/>
          <w:noProof/>
        </w:rPr>
        <w:t>测试</w:t>
      </w:r>
      <w:r w:rsidR="002A5A18">
        <w:rPr>
          <w:noProof/>
        </w:rPr>
        <w:t>流量</w:t>
      </w:r>
      <w:r w:rsidR="002A5A18">
        <w:rPr>
          <w:rFonts w:hint="eastAsia"/>
          <w:noProof/>
        </w:rPr>
        <w:t>监控</w:t>
      </w:r>
    </w:p>
    <w:p w:rsidR="00D3367C" w:rsidRDefault="00D3367C" w:rsidP="00DA0330">
      <w:pPr>
        <w:pStyle w:val="a1"/>
        <w:spacing w:before="156" w:after="156"/>
        <w:ind w:left="480"/>
      </w:pPr>
      <w:bookmarkStart w:id="37" w:name="_Toc515051959"/>
      <w:r>
        <w:rPr>
          <w:rFonts w:hint="eastAsia"/>
        </w:rPr>
        <w:t>DDoS</w:t>
      </w:r>
      <w:r>
        <w:t>攻击模拟</w:t>
      </w:r>
      <w:bookmarkEnd w:id="37"/>
    </w:p>
    <w:p w:rsidR="002D774A" w:rsidRPr="002D774A" w:rsidRDefault="002D774A" w:rsidP="002D774A">
      <w:pPr>
        <w:pStyle w:val="af2"/>
        <w:numPr>
          <w:ilvl w:val="0"/>
          <w:numId w:val="30"/>
        </w:numPr>
        <w:ind w:firstLineChars="0"/>
      </w:pPr>
      <w:proofErr w:type="gramStart"/>
      <w:r>
        <w:rPr>
          <w:rFonts w:hint="eastAsia"/>
        </w:rPr>
        <w:t>固定源</w:t>
      </w:r>
      <w:proofErr w:type="gramEnd"/>
      <w:r>
        <w:rPr>
          <w:rFonts w:hint="eastAsia"/>
        </w:rPr>
        <w:t>IP</w:t>
      </w:r>
    </w:p>
    <w:p w:rsidR="000C75FF" w:rsidRDefault="00456E11" w:rsidP="00BA6386">
      <w:pPr>
        <w:ind w:firstLineChars="0" w:firstLine="480"/>
      </w:pPr>
      <w:r>
        <w:rPr>
          <w:rFonts w:hint="eastAsia"/>
        </w:rPr>
        <w:t>h1</w:t>
      </w:r>
      <w:r>
        <w:rPr>
          <w:rFonts w:hint="eastAsia"/>
        </w:rPr>
        <w:t>作为</w:t>
      </w:r>
      <w:r>
        <w:t>攻击源，</w:t>
      </w:r>
      <w:r w:rsidR="00D26584">
        <w:rPr>
          <w:rFonts w:hint="eastAsia"/>
        </w:rPr>
        <w:t>如图</w:t>
      </w:r>
      <w:r w:rsidR="00C07D68">
        <w:rPr>
          <w:rFonts w:hint="eastAsia"/>
        </w:rPr>
        <w:t>4.23</w:t>
      </w:r>
      <w:r w:rsidR="00D26584">
        <w:t>所示，</w:t>
      </w:r>
      <w:r w:rsidR="00D57F78">
        <w:t>在</w:t>
      </w:r>
      <w:r w:rsidR="00D57F78">
        <w:t>mininet</w:t>
      </w:r>
      <w:r w:rsidR="00D57F78">
        <w:rPr>
          <w:rFonts w:hint="eastAsia"/>
        </w:rPr>
        <w:t>命令行</w:t>
      </w:r>
      <w:r w:rsidR="00D57F78">
        <w:t>执行命令</w:t>
      </w:r>
      <w:r w:rsidR="00D57F78">
        <w:rPr>
          <w:rFonts w:hint="eastAsia"/>
        </w:rPr>
        <w:t xml:space="preserve">h1 hping3 </w:t>
      </w:r>
      <w:r w:rsidR="00D57F78">
        <w:t xml:space="preserve">--flood </w:t>
      </w:r>
      <w:r w:rsidR="00D57F78">
        <w:rPr>
          <w:rFonts w:hint="eastAsia"/>
        </w:rPr>
        <w:t>Server</w:t>
      </w:r>
      <w:r w:rsidR="00D26584">
        <w:rPr>
          <w:rFonts w:hint="eastAsia"/>
        </w:rPr>
        <w:t>。查看</w:t>
      </w:r>
      <w:r w:rsidR="00D26584">
        <w:t>sflow</w:t>
      </w:r>
      <w:r w:rsidR="00D26584">
        <w:rPr>
          <w:rFonts w:hint="eastAsia"/>
        </w:rPr>
        <w:t>的</w:t>
      </w:r>
      <w:r w:rsidR="00D26584">
        <w:t>web</w:t>
      </w:r>
      <w:r w:rsidR="00D26584">
        <w:t>监控界面，可看到</w:t>
      </w:r>
      <w:r w:rsidR="00D26584">
        <w:rPr>
          <w:rFonts w:hint="eastAsia"/>
        </w:rPr>
        <w:t>h1</w:t>
      </w:r>
      <w:r w:rsidR="00D26584">
        <w:rPr>
          <w:rFonts w:hint="eastAsia"/>
        </w:rPr>
        <w:t>每秒</w:t>
      </w:r>
      <w:r w:rsidR="00D26584">
        <w:t>发送</w:t>
      </w:r>
      <w:r w:rsidR="00D26584">
        <w:rPr>
          <w:rFonts w:hint="eastAsia"/>
        </w:rPr>
        <w:t>的</w:t>
      </w:r>
      <w:r w:rsidR="00D26584">
        <w:t>数据包个数达到了</w:t>
      </w:r>
      <w:r w:rsidR="00D26584">
        <w:rPr>
          <w:rFonts w:hint="eastAsia"/>
        </w:rPr>
        <w:t>200</w:t>
      </w:r>
      <w:r w:rsidR="00D26584">
        <w:t>k</w:t>
      </w:r>
      <w:r w:rsidR="00660AE2">
        <w:rPr>
          <w:rFonts w:hint="eastAsia"/>
        </w:rPr>
        <w:t>，</w:t>
      </w:r>
      <w:r w:rsidR="00660AE2">
        <w:t>如图</w:t>
      </w:r>
      <w:r w:rsidR="00660AE2">
        <w:rPr>
          <w:rFonts w:hint="eastAsia"/>
        </w:rPr>
        <w:t>4.24</w:t>
      </w:r>
      <w:r w:rsidR="00660AE2">
        <w:rPr>
          <w:rFonts w:hint="eastAsia"/>
        </w:rPr>
        <w:t>所示</w:t>
      </w:r>
      <w:r w:rsidR="004944A6">
        <w:rPr>
          <w:rFonts w:hint="eastAsia"/>
        </w:rPr>
        <w:t>。</w:t>
      </w:r>
      <w:r w:rsidR="009853D5">
        <w:rPr>
          <w:rFonts w:hint="eastAsia"/>
        </w:rPr>
        <w:t xml:space="preserve"> </w:t>
      </w:r>
    </w:p>
    <w:p w:rsidR="00D26584" w:rsidRDefault="00A30C1C" w:rsidP="00D26584">
      <w:pPr>
        <w:ind w:firstLineChars="0" w:firstLine="0"/>
        <w:jc w:val="center"/>
      </w:pPr>
      <w:r>
        <w:rPr>
          <w:noProof/>
        </w:rPr>
        <w:drawing>
          <wp:inline distT="0" distB="0" distL="0" distR="0" wp14:anchorId="302240EE" wp14:editId="0410B108">
            <wp:extent cx="4886325" cy="1343025"/>
            <wp:effectExtent l="0" t="0" r="9525"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6325" cy="1343025"/>
                    </a:xfrm>
                    <a:prstGeom prst="rect">
                      <a:avLst/>
                    </a:prstGeom>
                  </pic:spPr>
                </pic:pic>
              </a:graphicData>
            </a:graphic>
          </wp:inline>
        </w:drawing>
      </w:r>
    </w:p>
    <w:p w:rsidR="00C07D68" w:rsidRDefault="00BA1E04" w:rsidP="00C07D68">
      <w:pPr>
        <w:pStyle w:val="aff0"/>
      </w:pPr>
      <w:r>
        <w:rPr>
          <w:rFonts w:hint="eastAsia"/>
        </w:rPr>
        <w:t>图</w:t>
      </w:r>
      <w:r>
        <w:rPr>
          <w:rFonts w:hint="eastAsia"/>
        </w:rPr>
        <w:t xml:space="preserve">4.23 </w:t>
      </w:r>
      <w:proofErr w:type="gramStart"/>
      <w:r>
        <w:rPr>
          <w:rFonts w:hint="eastAsia"/>
        </w:rPr>
        <w:t>固定源</w:t>
      </w:r>
      <w:proofErr w:type="gramEnd"/>
      <w:r>
        <w:rPr>
          <w:rFonts w:hint="eastAsia"/>
        </w:rPr>
        <w:t>IP</w:t>
      </w:r>
      <w:r w:rsidR="00660AE2">
        <w:rPr>
          <w:rFonts w:hint="eastAsia"/>
        </w:rPr>
        <w:t xml:space="preserve"> </w:t>
      </w:r>
      <w:r w:rsidR="00660AE2">
        <w:t>DDoS</w:t>
      </w:r>
      <w:r>
        <w:rPr>
          <w:rFonts w:hint="eastAsia"/>
        </w:rPr>
        <w:t>攻击</w:t>
      </w:r>
    </w:p>
    <w:p w:rsidR="00D26584" w:rsidRDefault="000D6976" w:rsidP="00D26584">
      <w:pPr>
        <w:ind w:firstLineChars="0" w:firstLine="0"/>
        <w:jc w:val="center"/>
      </w:pPr>
      <w:r>
        <w:rPr>
          <w:noProof/>
        </w:rPr>
        <w:lastRenderedPageBreak/>
        <w:drawing>
          <wp:inline distT="0" distB="0" distL="0" distR="0" wp14:anchorId="1887A848" wp14:editId="6AEB2632">
            <wp:extent cx="5274310" cy="2599690"/>
            <wp:effectExtent l="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99690"/>
                    </a:xfrm>
                    <a:prstGeom prst="rect">
                      <a:avLst/>
                    </a:prstGeom>
                  </pic:spPr>
                </pic:pic>
              </a:graphicData>
            </a:graphic>
          </wp:inline>
        </w:drawing>
      </w:r>
    </w:p>
    <w:p w:rsidR="00660AE2" w:rsidRDefault="00660AE2" w:rsidP="00660AE2">
      <w:pPr>
        <w:pStyle w:val="aff0"/>
      </w:pPr>
      <w:r>
        <w:rPr>
          <w:rFonts w:hint="eastAsia"/>
        </w:rPr>
        <w:t>图</w:t>
      </w:r>
      <w:r>
        <w:rPr>
          <w:rFonts w:hint="eastAsia"/>
        </w:rPr>
        <w:t xml:space="preserve">4.24 </w:t>
      </w:r>
      <w:proofErr w:type="gramStart"/>
      <w:r>
        <w:rPr>
          <w:rFonts w:hint="eastAsia"/>
        </w:rPr>
        <w:t>固定</w:t>
      </w:r>
      <w:r>
        <w:t>源</w:t>
      </w:r>
      <w:proofErr w:type="gramEnd"/>
      <w:r>
        <w:rPr>
          <w:rFonts w:hint="eastAsia"/>
        </w:rPr>
        <w:t xml:space="preserve">IP </w:t>
      </w:r>
      <w:r>
        <w:t>DDoS</w:t>
      </w:r>
      <w:r>
        <w:t>流量监控</w:t>
      </w:r>
    </w:p>
    <w:p w:rsidR="009D1681" w:rsidRDefault="009D1681" w:rsidP="009D1681">
      <w:pPr>
        <w:pStyle w:val="af2"/>
        <w:numPr>
          <w:ilvl w:val="0"/>
          <w:numId w:val="30"/>
        </w:numPr>
        <w:ind w:firstLineChars="0"/>
      </w:pPr>
      <w:r>
        <w:rPr>
          <w:rFonts w:hint="eastAsia"/>
        </w:rPr>
        <w:t>随机</w:t>
      </w:r>
      <w:r>
        <w:t>源</w:t>
      </w:r>
      <w:r>
        <w:rPr>
          <w:rFonts w:hint="eastAsia"/>
        </w:rPr>
        <w:t>IP</w:t>
      </w:r>
    </w:p>
    <w:p w:rsidR="009853D5" w:rsidRDefault="004944A6" w:rsidP="00700BB7">
      <w:pPr>
        <w:ind w:firstLine="480"/>
      </w:pPr>
      <w:r>
        <w:rPr>
          <w:rFonts w:hint="eastAsia"/>
        </w:rPr>
        <w:t>h1</w:t>
      </w:r>
      <w:r>
        <w:rPr>
          <w:rFonts w:hint="eastAsia"/>
        </w:rPr>
        <w:t>作为</w:t>
      </w:r>
      <w:r>
        <w:t>攻击源，</w:t>
      </w:r>
      <w:r w:rsidR="009853D5">
        <w:rPr>
          <w:rFonts w:hint="eastAsia"/>
        </w:rPr>
        <w:t>如图</w:t>
      </w:r>
      <w:r w:rsidR="003A40CE">
        <w:rPr>
          <w:rFonts w:hint="eastAsia"/>
        </w:rPr>
        <w:t>4.25</w:t>
      </w:r>
      <w:r>
        <w:rPr>
          <w:rFonts w:hint="eastAsia"/>
        </w:rPr>
        <w:t>所示</w:t>
      </w:r>
      <w:r>
        <w:t>，</w:t>
      </w:r>
      <w:r w:rsidR="009853D5">
        <w:t>执行命令</w:t>
      </w:r>
      <w:r w:rsidR="009853D5">
        <w:rPr>
          <w:rFonts w:hint="eastAsia"/>
        </w:rPr>
        <w:t xml:space="preserve">h1 hping3 </w:t>
      </w:r>
      <w:r w:rsidR="009853D5">
        <w:t>--</w:t>
      </w:r>
      <w:r w:rsidR="009853D5">
        <w:rPr>
          <w:rFonts w:hint="eastAsia"/>
        </w:rPr>
        <w:t xml:space="preserve">flood </w:t>
      </w:r>
      <w:r w:rsidR="009853D5">
        <w:t>--rand-source</w:t>
      </w:r>
      <w:r>
        <w:t xml:space="preserve"> Server</w:t>
      </w:r>
      <w:r w:rsidR="009853D5">
        <w:rPr>
          <w:rFonts w:hint="eastAsia"/>
        </w:rPr>
        <w:t>。</w:t>
      </w:r>
      <w:r>
        <w:rPr>
          <w:rFonts w:hint="eastAsia"/>
        </w:rPr>
        <w:t>查看</w:t>
      </w:r>
      <w:r>
        <w:t>sflow</w:t>
      </w:r>
      <w:r>
        <w:rPr>
          <w:rFonts w:hint="eastAsia"/>
        </w:rPr>
        <w:t>的</w:t>
      </w:r>
      <w:r>
        <w:t>web</w:t>
      </w:r>
      <w:r>
        <w:t>监控界面，可看到</w:t>
      </w:r>
      <w:r>
        <w:rPr>
          <w:rFonts w:hint="eastAsia"/>
        </w:rPr>
        <w:t>h1</w:t>
      </w:r>
      <w:r>
        <w:rPr>
          <w:rFonts w:hint="eastAsia"/>
        </w:rPr>
        <w:t>每秒</w:t>
      </w:r>
      <w:r>
        <w:t>发送</w:t>
      </w:r>
      <w:r>
        <w:rPr>
          <w:rFonts w:hint="eastAsia"/>
        </w:rPr>
        <w:t>的</w:t>
      </w:r>
      <w:r>
        <w:t>数据包个数达到了</w:t>
      </w:r>
      <w:r>
        <w:rPr>
          <w:rFonts w:hint="eastAsia"/>
        </w:rPr>
        <w:t>200</w:t>
      </w:r>
      <w:r>
        <w:t>k</w:t>
      </w:r>
      <w:r w:rsidR="00F74066">
        <w:rPr>
          <w:rFonts w:hint="eastAsia"/>
        </w:rPr>
        <w:t>，</w:t>
      </w:r>
      <w:r w:rsidR="00F74066">
        <w:t>如图</w:t>
      </w:r>
      <w:r w:rsidR="00F74066">
        <w:rPr>
          <w:rFonts w:hint="eastAsia"/>
        </w:rPr>
        <w:t>4.26</w:t>
      </w:r>
      <w:r w:rsidR="00F74066">
        <w:rPr>
          <w:rFonts w:hint="eastAsia"/>
        </w:rPr>
        <w:t>所示</w:t>
      </w:r>
      <w:r w:rsidR="00B33FE2">
        <w:rPr>
          <w:rFonts w:hint="eastAsia"/>
        </w:rPr>
        <w:t>。</w:t>
      </w:r>
    </w:p>
    <w:p w:rsidR="00B33FE2" w:rsidRDefault="00B33FE2" w:rsidP="00B33FE2">
      <w:pPr>
        <w:ind w:firstLineChars="0" w:firstLine="0"/>
        <w:jc w:val="center"/>
      </w:pPr>
      <w:r>
        <w:rPr>
          <w:noProof/>
        </w:rPr>
        <w:drawing>
          <wp:inline distT="0" distB="0" distL="0" distR="0" wp14:anchorId="635E42FF" wp14:editId="7135C971">
            <wp:extent cx="4924425" cy="1352550"/>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1352550"/>
                    </a:xfrm>
                    <a:prstGeom prst="rect">
                      <a:avLst/>
                    </a:prstGeom>
                  </pic:spPr>
                </pic:pic>
              </a:graphicData>
            </a:graphic>
          </wp:inline>
        </w:drawing>
      </w:r>
    </w:p>
    <w:p w:rsidR="003A40CE" w:rsidRPr="00B33FE2" w:rsidRDefault="003A40CE" w:rsidP="003A40CE">
      <w:pPr>
        <w:pStyle w:val="aff0"/>
      </w:pPr>
      <w:r>
        <w:rPr>
          <w:rFonts w:hint="eastAsia"/>
        </w:rPr>
        <w:t>图</w:t>
      </w:r>
      <w:r>
        <w:rPr>
          <w:rFonts w:hint="eastAsia"/>
        </w:rPr>
        <w:t>4.25</w:t>
      </w:r>
      <w:r w:rsidR="00522FD6">
        <w:t xml:space="preserve"> </w:t>
      </w:r>
      <w:r w:rsidR="00522FD6">
        <w:rPr>
          <w:rFonts w:hint="eastAsia"/>
        </w:rPr>
        <w:t>随机</w:t>
      </w:r>
      <w:r w:rsidR="00522FD6">
        <w:t>源</w:t>
      </w:r>
      <w:r w:rsidR="00522FD6">
        <w:rPr>
          <w:rFonts w:hint="eastAsia"/>
        </w:rPr>
        <w:t xml:space="preserve">IP </w:t>
      </w:r>
      <w:r w:rsidR="00522FD6">
        <w:t>DDoS</w:t>
      </w:r>
      <w:r w:rsidR="00522FD6">
        <w:t>攻击</w:t>
      </w:r>
    </w:p>
    <w:p w:rsidR="009853D5" w:rsidRDefault="00553907" w:rsidP="009853D5">
      <w:pPr>
        <w:ind w:firstLineChars="0" w:firstLine="0"/>
        <w:jc w:val="center"/>
      </w:pPr>
      <w:r>
        <w:rPr>
          <w:noProof/>
        </w:rPr>
        <w:drawing>
          <wp:inline distT="0" distB="0" distL="0" distR="0" wp14:anchorId="347FAA7D" wp14:editId="6AF47060">
            <wp:extent cx="4876019" cy="1945640"/>
            <wp:effectExtent l="0" t="0" r="127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89104" cy="1950861"/>
                    </a:xfrm>
                    <a:prstGeom prst="rect">
                      <a:avLst/>
                    </a:prstGeom>
                  </pic:spPr>
                </pic:pic>
              </a:graphicData>
            </a:graphic>
          </wp:inline>
        </w:drawing>
      </w:r>
    </w:p>
    <w:p w:rsidR="00F74066" w:rsidRPr="000C75FF" w:rsidRDefault="00F74066" w:rsidP="00F74066">
      <w:pPr>
        <w:pStyle w:val="aff0"/>
      </w:pPr>
      <w:r>
        <w:rPr>
          <w:rFonts w:hint="eastAsia"/>
        </w:rPr>
        <w:t>图</w:t>
      </w:r>
      <w:r w:rsidR="008D4F3C">
        <w:rPr>
          <w:rFonts w:hint="eastAsia"/>
        </w:rPr>
        <w:t>4.</w:t>
      </w:r>
      <w:r w:rsidR="008D4F3C">
        <w:t xml:space="preserve">26 </w:t>
      </w:r>
      <w:r w:rsidR="008D4F3C">
        <w:rPr>
          <w:rFonts w:hint="eastAsia"/>
        </w:rPr>
        <w:t>随机</w:t>
      </w:r>
      <w:r w:rsidR="008D4F3C">
        <w:t>源</w:t>
      </w:r>
      <w:r w:rsidR="008D4F3C">
        <w:rPr>
          <w:rFonts w:hint="eastAsia"/>
        </w:rPr>
        <w:t xml:space="preserve">IP </w:t>
      </w:r>
      <w:r w:rsidR="008D4F3C">
        <w:t>DDoS</w:t>
      </w:r>
      <w:r w:rsidR="008D4F3C">
        <w:t>流量监控</w:t>
      </w:r>
    </w:p>
    <w:p w:rsidR="00DA0330" w:rsidRPr="00DA0330" w:rsidRDefault="00DA0330" w:rsidP="00DA0330">
      <w:pPr>
        <w:pStyle w:val="a1"/>
        <w:spacing w:before="156" w:after="156"/>
        <w:ind w:left="480"/>
      </w:pPr>
      <w:bookmarkStart w:id="38" w:name="_Toc515051960"/>
      <w:r>
        <w:rPr>
          <w:rFonts w:hint="eastAsia"/>
        </w:rPr>
        <w:lastRenderedPageBreak/>
        <w:t>流量</w:t>
      </w:r>
      <w:r>
        <w:t>检测与防护</w:t>
      </w:r>
      <w:bookmarkEnd w:id="38"/>
    </w:p>
    <w:p w:rsidR="00C34379" w:rsidRDefault="00C34379" w:rsidP="00C34379">
      <w:pPr>
        <w:pStyle w:val="af2"/>
        <w:numPr>
          <w:ilvl w:val="0"/>
          <w:numId w:val="31"/>
        </w:numPr>
        <w:ind w:firstLineChars="0"/>
      </w:pPr>
      <w:r>
        <w:rPr>
          <w:rFonts w:hint="eastAsia"/>
        </w:rPr>
        <w:t>运行</w:t>
      </w:r>
      <w:r>
        <w:t>流量检测与防护的</w:t>
      </w:r>
      <w:r w:rsidR="002E31D1">
        <w:rPr>
          <w:rFonts w:hint="eastAsia"/>
        </w:rPr>
        <w:t>python</w:t>
      </w:r>
      <w:r>
        <w:rPr>
          <w:rFonts w:hint="eastAsia"/>
        </w:rPr>
        <w:t>脚本</w:t>
      </w:r>
      <w:r>
        <w:t>程序。</w:t>
      </w:r>
    </w:p>
    <w:p w:rsidR="009865B3" w:rsidRDefault="00BB7227" w:rsidP="00BB7227">
      <w:pPr>
        <w:ind w:firstLine="480"/>
      </w:pPr>
      <w:r>
        <w:t>mininet</w:t>
      </w:r>
      <w:r>
        <w:rPr>
          <w:rFonts w:hint="eastAsia"/>
        </w:rPr>
        <w:t>的</w:t>
      </w:r>
      <w:r w:rsidR="0049604B">
        <w:rPr>
          <w:rFonts w:hint="eastAsia"/>
        </w:rPr>
        <w:t>Linux</w:t>
      </w:r>
      <w:r w:rsidR="0049604B">
        <w:rPr>
          <w:rFonts w:hint="eastAsia"/>
        </w:rPr>
        <w:t>命令行中执行命令</w:t>
      </w:r>
      <w:r w:rsidR="0049604B">
        <w:t xml:space="preserve">python3 </w:t>
      </w:r>
      <w:r w:rsidR="0049604B" w:rsidRPr="0049604B">
        <w:t>defend_ddos_sdn.py</w:t>
      </w:r>
      <w:r w:rsidR="00D01C36">
        <w:rPr>
          <w:rFonts w:hint="eastAsia"/>
        </w:rPr>
        <w:t>。</w:t>
      </w:r>
      <w:r w:rsidR="0049604B" w:rsidRPr="0049604B">
        <w:t>defend_ddos_sdn.py</w:t>
      </w:r>
      <w:r w:rsidR="0049604B">
        <w:rPr>
          <w:rFonts w:hint="eastAsia"/>
        </w:rPr>
        <w:t>是</w:t>
      </w:r>
      <w:r w:rsidR="0049604B">
        <w:t>一个</w:t>
      </w:r>
      <w:r w:rsidR="0049604B">
        <w:t>DDoS</w:t>
      </w:r>
      <w:r w:rsidR="0049604B">
        <w:t>攻击</w:t>
      </w:r>
      <w:r w:rsidR="0049604B">
        <w:rPr>
          <w:rFonts w:hint="eastAsia"/>
        </w:rPr>
        <w:t>流量</w:t>
      </w:r>
      <w:r w:rsidR="00A855BD">
        <w:t>检测与</w:t>
      </w:r>
      <w:r w:rsidR="00A855BD">
        <w:rPr>
          <w:rFonts w:hint="eastAsia"/>
        </w:rPr>
        <w:t>防护</w:t>
      </w:r>
      <w:r w:rsidR="0049604B">
        <w:rPr>
          <w:rFonts w:hint="eastAsia"/>
        </w:rPr>
        <w:t>脚本</w:t>
      </w:r>
      <w:r w:rsidR="0049604B">
        <w:t>。</w:t>
      </w:r>
      <w:r w:rsidR="005023B6">
        <w:rPr>
          <w:rFonts w:hint="eastAsia"/>
        </w:rPr>
        <w:t>是</w:t>
      </w:r>
      <w:r w:rsidR="005023B6">
        <w:rPr>
          <w:rFonts w:hint="eastAsia"/>
        </w:rPr>
        <w:t>3.2.1</w:t>
      </w:r>
      <w:r w:rsidR="005023B6">
        <w:rPr>
          <w:rFonts w:hint="eastAsia"/>
        </w:rPr>
        <w:t>节</w:t>
      </w:r>
      <w:r w:rsidR="005023B6">
        <w:t>中</w:t>
      </w:r>
      <w:r w:rsidR="005023B6">
        <w:rPr>
          <w:rFonts w:hint="eastAsia"/>
        </w:rPr>
        <w:t>算法</w:t>
      </w:r>
      <w:r w:rsidR="005023B6">
        <w:t>的</w:t>
      </w:r>
      <w:r w:rsidR="0089120F">
        <w:rPr>
          <w:rFonts w:hint="eastAsia"/>
        </w:rPr>
        <w:t>python</w:t>
      </w:r>
      <w:r w:rsidR="005023B6">
        <w:t>实现</w:t>
      </w:r>
      <w:r w:rsidR="00D01C36">
        <w:rPr>
          <w:rFonts w:hint="eastAsia"/>
        </w:rPr>
        <w:t>。</w:t>
      </w:r>
    </w:p>
    <w:p w:rsidR="00BB7227" w:rsidRDefault="006616FB" w:rsidP="00BB7227">
      <w:pPr>
        <w:pStyle w:val="af2"/>
        <w:numPr>
          <w:ilvl w:val="0"/>
          <w:numId w:val="31"/>
        </w:numPr>
        <w:ind w:firstLineChars="0"/>
      </w:pPr>
      <w:r>
        <w:rPr>
          <w:rFonts w:hint="eastAsia"/>
        </w:rPr>
        <w:t>h1</w:t>
      </w:r>
      <w:r>
        <w:rPr>
          <w:rFonts w:hint="eastAsia"/>
        </w:rPr>
        <w:t>对</w:t>
      </w:r>
      <w:r>
        <w:t>Server</w:t>
      </w:r>
      <w:r>
        <w:rPr>
          <w:rFonts w:hint="eastAsia"/>
        </w:rPr>
        <w:t>进行</w:t>
      </w:r>
      <w:proofErr w:type="gramStart"/>
      <w:r>
        <w:t>固定源</w:t>
      </w:r>
      <w:proofErr w:type="gramEnd"/>
      <w:r>
        <w:rPr>
          <w:rFonts w:hint="eastAsia"/>
        </w:rPr>
        <w:t>IP</w:t>
      </w:r>
      <w:r w:rsidR="00554A7B">
        <w:rPr>
          <w:rFonts w:hint="eastAsia"/>
        </w:rPr>
        <w:t>地址</w:t>
      </w:r>
      <w:r>
        <w:rPr>
          <w:rFonts w:hint="eastAsia"/>
        </w:rPr>
        <w:t>的</w:t>
      </w:r>
      <w:r>
        <w:rPr>
          <w:rFonts w:hint="eastAsia"/>
        </w:rPr>
        <w:t>DD</w:t>
      </w:r>
      <w:r>
        <w:t>oS</w:t>
      </w:r>
      <w:r>
        <w:t>攻击</w:t>
      </w:r>
    </w:p>
    <w:p w:rsidR="002C3F81" w:rsidRDefault="002C3F81" w:rsidP="002C3F81">
      <w:pPr>
        <w:ind w:firstLine="480"/>
      </w:pPr>
      <w:r>
        <w:rPr>
          <w:rFonts w:hint="eastAsia"/>
        </w:rPr>
        <w:t>在</w:t>
      </w:r>
      <w:r>
        <w:t>mininet</w:t>
      </w:r>
      <w:r>
        <w:t>命令行</w:t>
      </w:r>
      <w:r>
        <w:rPr>
          <w:rFonts w:hint="eastAsia"/>
        </w:rPr>
        <w:t>中</w:t>
      </w:r>
      <w:r>
        <w:t>执行命令</w:t>
      </w:r>
      <w:r>
        <w:rPr>
          <w:rFonts w:hint="eastAsia"/>
        </w:rPr>
        <w:t xml:space="preserve">h1 hping3 </w:t>
      </w:r>
      <w:r>
        <w:t xml:space="preserve">--flood </w:t>
      </w:r>
      <w:r>
        <w:rPr>
          <w:rFonts w:hint="eastAsia"/>
        </w:rPr>
        <w:t>Server</w:t>
      </w:r>
      <w:r w:rsidR="008A5B57">
        <w:rPr>
          <w:rFonts w:hint="eastAsia"/>
        </w:rPr>
        <w:t>，</w:t>
      </w:r>
      <w:r w:rsidR="008A5B57">
        <w:t>查看</w:t>
      </w:r>
      <w:r w:rsidR="00250A1D">
        <w:rPr>
          <w:rFonts w:hint="eastAsia"/>
        </w:rPr>
        <w:t>sflow</w:t>
      </w:r>
      <w:r w:rsidR="00250A1D">
        <w:rPr>
          <w:rFonts w:hint="eastAsia"/>
        </w:rPr>
        <w:t>监控</w:t>
      </w:r>
      <w:r w:rsidR="00250A1D">
        <w:t>结果</w:t>
      </w:r>
      <w:r w:rsidR="00E86DD0">
        <w:rPr>
          <w:rFonts w:hint="eastAsia"/>
        </w:rPr>
        <w:t>如图</w:t>
      </w:r>
      <w:r w:rsidR="00863FEC">
        <w:rPr>
          <w:rFonts w:hint="eastAsia"/>
        </w:rPr>
        <w:t>4.27</w:t>
      </w:r>
      <w:r w:rsidR="00E86DD0">
        <w:t>所示</w:t>
      </w:r>
      <w:r w:rsidR="00E86DD0">
        <w:rPr>
          <w:rFonts w:hint="eastAsia"/>
        </w:rPr>
        <w:t>。</w:t>
      </w:r>
    </w:p>
    <w:p w:rsidR="009C10FF" w:rsidRDefault="00E329AC" w:rsidP="00E329AC">
      <w:pPr>
        <w:ind w:firstLineChars="0" w:firstLine="0"/>
        <w:jc w:val="center"/>
      </w:pPr>
      <w:r>
        <w:rPr>
          <w:noProof/>
        </w:rPr>
        <w:drawing>
          <wp:inline distT="0" distB="0" distL="0" distR="0" wp14:anchorId="10927951" wp14:editId="5E44D5CA">
            <wp:extent cx="4210050" cy="26765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2676525"/>
                    </a:xfrm>
                    <a:prstGeom prst="rect">
                      <a:avLst/>
                    </a:prstGeom>
                  </pic:spPr>
                </pic:pic>
              </a:graphicData>
            </a:graphic>
          </wp:inline>
        </w:drawing>
      </w:r>
    </w:p>
    <w:p w:rsidR="00863FEC" w:rsidRDefault="00863FEC" w:rsidP="00863FEC">
      <w:pPr>
        <w:pStyle w:val="aff0"/>
      </w:pPr>
      <w:r>
        <w:rPr>
          <w:rFonts w:hint="eastAsia"/>
        </w:rPr>
        <w:t>图</w:t>
      </w:r>
      <w:r>
        <w:rPr>
          <w:rFonts w:hint="eastAsia"/>
        </w:rPr>
        <w:t xml:space="preserve">4.27 </w:t>
      </w:r>
      <w:proofErr w:type="gramStart"/>
      <w:r>
        <w:rPr>
          <w:rFonts w:hint="eastAsia"/>
        </w:rPr>
        <w:t>固定</w:t>
      </w:r>
      <w:r>
        <w:t>源</w:t>
      </w:r>
      <w:proofErr w:type="gramEnd"/>
      <w:r>
        <w:rPr>
          <w:rFonts w:hint="eastAsia"/>
        </w:rPr>
        <w:t>IP</w:t>
      </w:r>
      <w:r w:rsidR="00F83760">
        <w:t xml:space="preserve"> DDoS</w:t>
      </w:r>
      <w:r>
        <w:rPr>
          <w:rFonts w:hint="eastAsia"/>
        </w:rPr>
        <w:t>流量</w:t>
      </w:r>
      <w:r>
        <w:t>监控</w:t>
      </w:r>
    </w:p>
    <w:p w:rsidR="00D93967" w:rsidRDefault="00034B2A" w:rsidP="0047239E">
      <w:pPr>
        <w:ind w:firstLine="480"/>
        <w:rPr>
          <w:noProof/>
        </w:rPr>
      </w:pPr>
      <w:r>
        <w:rPr>
          <w:rFonts w:hint="eastAsia"/>
        </w:rPr>
        <w:t>使用</w:t>
      </w:r>
      <w:r>
        <w:t>ping</w:t>
      </w:r>
      <w:r>
        <w:rPr>
          <w:rFonts w:hint="eastAsia"/>
        </w:rPr>
        <w:t>命令</w:t>
      </w:r>
      <w:r>
        <w:t>测试</w:t>
      </w:r>
      <w:r>
        <w:rPr>
          <w:rFonts w:hint="eastAsia"/>
        </w:rPr>
        <w:t>h1</w:t>
      </w:r>
      <w:r>
        <w:rPr>
          <w:rFonts w:hint="eastAsia"/>
        </w:rPr>
        <w:t>与</w:t>
      </w:r>
      <w:r>
        <w:t>Server</w:t>
      </w:r>
      <w:r>
        <w:t>之间</w:t>
      </w:r>
      <w:r>
        <w:rPr>
          <w:rFonts w:hint="eastAsia"/>
        </w:rPr>
        <w:t>连通性</w:t>
      </w:r>
      <w:r>
        <w:t>，</w:t>
      </w:r>
      <w:r>
        <w:rPr>
          <w:rFonts w:hint="eastAsia"/>
        </w:rPr>
        <w:t>结果</w:t>
      </w:r>
      <w:r>
        <w:t>如图</w:t>
      </w:r>
      <w:r w:rsidR="0047239E">
        <w:rPr>
          <w:rFonts w:hint="eastAsia"/>
        </w:rPr>
        <w:t>4.28</w:t>
      </w:r>
      <w:r>
        <w:t>所示</w:t>
      </w:r>
      <w:r>
        <w:rPr>
          <w:rFonts w:hint="eastAsia"/>
        </w:rPr>
        <w:t>，</w:t>
      </w:r>
      <w:r>
        <w:t>h1</w:t>
      </w:r>
      <w:r>
        <w:rPr>
          <w:rFonts w:hint="eastAsia"/>
        </w:rPr>
        <w:t>无法</w:t>
      </w:r>
      <w:r>
        <w:t>访问</w:t>
      </w:r>
      <w:r>
        <w:rPr>
          <w:rFonts w:hint="eastAsia"/>
        </w:rPr>
        <w:t>Server</w:t>
      </w:r>
      <w:r>
        <w:rPr>
          <w:rFonts w:hint="eastAsia"/>
        </w:rPr>
        <w:t>，</w:t>
      </w:r>
      <w:r>
        <w:t>表明</w:t>
      </w:r>
      <w:r w:rsidR="00DB12E8">
        <w:rPr>
          <w:rFonts w:hint="eastAsia"/>
        </w:rPr>
        <w:t>攻击</w:t>
      </w:r>
      <w:r w:rsidR="00DB12E8">
        <w:t>流量被拦截。使用</w:t>
      </w:r>
      <w:r w:rsidR="00DB12E8">
        <w:rPr>
          <w:rFonts w:hint="eastAsia"/>
        </w:rPr>
        <w:t>ping</w:t>
      </w:r>
      <w:r w:rsidR="00DB12E8">
        <w:rPr>
          <w:rFonts w:hint="eastAsia"/>
        </w:rPr>
        <w:t>命令</w:t>
      </w:r>
      <w:r w:rsidR="00DB12E8">
        <w:t>测试</w:t>
      </w:r>
      <w:r w:rsidR="00DB12E8">
        <w:rPr>
          <w:noProof/>
        </w:rPr>
        <w:t>h2</w:t>
      </w:r>
      <w:r w:rsidR="00DB12E8">
        <w:rPr>
          <w:rFonts w:hint="eastAsia"/>
          <w:noProof/>
        </w:rPr>
        <w:t>与</w:t>
      </w:r>
      <w:r w:rsidR="00DB12E8">
        <w:rPr>
          <w:noProof/>
        </w:rPr>
        <w:t>Server</w:t>
      </w:r>
      <w:r w:rsidR="00DB12E8">
        <w:rPr>
          <w:noProof/>
        </w:rPr>
        <w:t>之间连通性，截图如图</w:t>
      </w:r>
      <w:r w:rsidR="0047239E">
        <w:rPr>
          <w:rFonts w:hint="eastAsia"/>
          <w:noProof/>
        </w:rPr>
        <w:t>4.29</w:t>
      </w:r>
      <w:r w:rsidR="00DB12E8">
        <w:rPr>
          <w:noProof/>
        </w:rPr>
        <w:t>所示，</w:t>
      </w:r>
      <w:r w:rsidR="00DB12E8">
        <w:rPr>
          <w:rFonts w:hint="eastAsia"/>
          <w:noProof/>
        </w:rPr>
        <w:t>h2</w:t>
      </w:r>
      <w:r w:rsidR="00DB12E8">
        <w:rPr>
          <w:rFonts w:hint="eastAsia"/>
          <w:noProof/>
        </w:rPr>
        <w:t>可以</w:t>
      </w:r>
      <w:r w:rsidR="00DB12E8">
        <w:rPr>
          <w:noProof/>
        </w:rPr>
        <w:t>正常访问</w:t>
      </w:r>
      <w:r w:rsidR="00DB12E8">
        <w:rPr>
          <w:noProof/>
        </w:rPr>
        <w:t>Server</w:t>
      </w:r>
      <w:r w:rsidR="00DB12E8">
        <w:rPr>
          <w:rFonts w:hint="eastAsia"/>
          <w:noProof/>
        </w:rPr>
        <w:t>，表明</w:t>
      </w:r>
      <w:r w:rsidR="00635370">
        <w:rPr>
          <w:rFonts w:hint="eastAsia"/>
          <w:noProof/>
        </w:rPr>
        <w:t>合法</w:t>
      </w:r>
      <w:r w:rsidR="00635370">
        <w:rPr>
          <w:noProof/>
        </w:rPr>
        <w:t>流量正常通过。</w:t>
      </w:r>
    </w:p>
    <w:p w:rsidR="00E329AC" w:rsidRDefault="0047239E" w:rsidP="00A740F9">
      <w:pPr>
        <w:ind w:firstLineChars="0" w:firstLine="0"/>
        <w:jc w:val="center"/>
      </w:pPr>
      <w:r>
        <w:rPr>
          <w:noProof/>
        </w:rPr>
        <w:drawing>
          <wp:inline distT="0" distB="0" distL="0" distR="0" wp14:anchorId="58EB9C02" wp14:editId="449A2A34">
            <wp:extent cx="5274310" cy="1221740"/>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221740"/>
                    </a:xfrm>
                    <a:prstGeom prst="rect">
                      <a:avLst/>
                    </a:prstGeom>
                  </pic:spPr>
                </pic:pic>
              </a:graphicData>
            </a:graphic>
          </wp:inline>
        </w:drawing>
      </w:r>
    </w:p>
    <w:p w:rsidR="00F83760" w:rsidRDefault="00F83760" w:rsidP="00F83760">
      <w:pPr>
        <w:pStyle w:val="aff0"/>
      </w:pPr>
      <w:r>
        <w:rPr>
          <w:rFonts w:hint="eastAsia"/>
        </w:rPr>
        <w:t>图</w:t>
      </w:r>
      <w:r>
        <w:rPr>
          <w:rFonts w:hint="eastAsia"/>
        </w:rPr>
        <w:t>4.28</w:t>
      </w:r>
      <w:r w:rsidR="00677A8F">
        <w:t xml:space="preserve"> h1</w:t>
      </w:r>
      <w:r w:rsidR="00677A8F">
        <w:rPr>
          <w:rFonts w:hint="eastAsia"/>
        </w:rPr>
        <w:t>与</w:t>
      </w:r>
      <w:r w:rsidR="00677A8F">
        <w:t>Server</w:t>
      </w:r>
      <w:r w:rsidR="00677A8F">
        <w:t>连通性</w:t>
      </w:r>
    </w:p>
    <w:p w:rsidR="00633B45" w:rsidRDefault="00633B45" w:rsidP="00633B45">
      <w:pPr>
        <w:ind w:firstLineChars="0" w:firstLine="0"/>
        <w:jc w:val="center"/>
      </w:pPr>
      <w:r>
        <w:rPr>
          <w:noProof/>
        </w:rPr>
        <w:lastRenderedPageBreak/>
        <w:drawing>
          <wp:inline distT="0" distB="0" distL="0" distR="0" wp14:anchorId="0B8C5416" wp14:editId="2104CF6B">
            <wp:extent cx="5274310" cy="1406525"/>
            <wp:effectExtent l="0" t="0" r="2540" b="317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406525"/>
                    </a:xfrm>
                    <a:prstGeom prst="rect">
                      <a:avLst/>
                    </a:prstGeom>
                  </pic:spPr>
                </pic:pic>
              </a:graphicData>
            </a:graphic>
          </wp:inline>
        </w:drawing>
      </w:r>
    </w:p>
    <w:p w:rsidR="00633B45" w:rsidRPr="00633B45" w:rsidRDefault="00633B45" w:rsidP="00633B45">
      <w:pPr>
        <w:pStyle w:val="aff0"/>
      </w:pPr>
      <w:r>
        <w:rPr>
          <w:rFonts w:hint="eastAsia"/>
        </w:rPr>
        <w:t>图</w:t>
      </w:r>
      <w:r w:rsidR="00081CFA">
        <w:rPr>
          <w:rFonts w:hint="eastAsia"/>
        </w:rPr>
        <w:t>4.</w:t>
      </w:r>
      <w:r w:rsidR="00081CFA">
        <w:t>2</w:t>
      </w:r>
      <w:r>
        <w:rPr>
          <w:rFonts w:hint="eastAsia"/>
        </w:rPr>
        <w:t>9</w:t>
      </w:r>
      <w:r>
        <w:t xml:space="preserve"> </w:t>
      </w:r>
      <w:r>
        <w:rPr>
          <w:noProof/>
        </w:rPr>
        <w:t>h2</w:t>
      </w:r>
      <w:r>
        <w:rPr>
          <w:rFonts w:hint="eastAsia"/>
          <w:noProof/>
        </w:rPr>
        <w:t>与</w:t>
      </w:r>
      <w:r>
        <w:rPr>
          <w:noProof/>
        </w:rPr>
        <w:t>Server</w:t>
      </w:r>
      <w:r>
        <w:rPr>
          <w:rFonts w:hint="eastAsia"/>
          <w:noProof/>
        </w:rPr>
        <w:t>连通性</w:t>
      </w:r>
    </w:p>
    <w:p w:rsidR="00C224EF" w:rsidRDefault="006616FB" w:rsidP="00C224EF">
      <w:pPr>
        <w:pStyle w:val="af2"/>
        <w:numPr>
          <w:ilvl w:val="0"/>
          <w:numId w:val="31"/>
        </w:numPr>
        <w:ind w:firstLineChars="0"/>
      </w:pPr>
      <w:r>
        <w:rPr>
          <w:rFonts w:hint="eastAsia"/>
        </w:rPr>
        <w:t>h1</w:t>
      </w:r>
      <w:r>
        <w:rPr>
          <w:rFonts w:hint="eastAsia"/>
        </w:rPr>
        <w:t>对</w:t>
      </w:r>
      <w:r>
        <w:t>Server</w:t>
      </w:r>
      <w:r>
        <w:t>进行随机</w:t>
      </w:r>
      <w:r>
        <w:rPr>
          <w:rFonts w:hint="eastAsia"/>
        </w:rPr>
        <w:t>源</w:t>
      </w:r>
      <w:r>
        <w:rPr>
          <w:rFonts w:hint="eastAsia"/>
        </w:rPr>
        <w:t>IP</w:t>
      </w:r>
      <w:r w:rsidR="00554A7B">
        <w:rPr>
          <w:rFonts w:hint="eastAsia"/>
        </w:rPr>
        <w:t>地址</w:t>
      </w:r>
      <w:r>
        <w:rPr>
          <w:rFonts w:hint="eastAsia"/>
        </w:rPr>
        <w:t>的</w:t>
      </w:r>
      <w:r>
        <w:rPr>
          <w:rFonts w:hint="eastAsia"/>
        </w:rPr>
        <w:t>DD</w:t>
      </w:r>
      <w:r>
        <w:t>oS</w:t>
      </w:r>
      <w:r>
        <w:t>攻击</w:t>
      </w:r>
    </w:p>
    <w:p w:rsidR="00B30AA9" w:rsidRDefault="00B30AA9" w:rsidP="00C224EF">
      <w:pPr>
        <w:ind w:firstLine="480"/>
      </w:pPr>
      <w:r>
        <w:rPr>
          <w:rFonts w:hint="eastAsia"/>
        </w:rPr>
        <w:t>在</w:t>
      </w:r>
      <w:r>
        <w:t>mininet</w:t>
      </w:r>
      <w:r>
        <w:t>命令行中执行命令</w:t>
      </w:r>
      <w:r>
        <w:rPr>
          <w:rFonts w:hint="eastAsia"/>
        </w:rPr>
        <w:t xml:space="preserve">h1 hping3 </w:t>
      </w:r>
      <w:r w:rsidR="00B24751">
        <w:t>--</w:t>
      </w:r>
      <w:r>
        <w:rPr>
          <w:rFonts w:hint="eastAsia"/>
        </w:rPr>
        <w:t xml:space="preserve">flood </w:t>
      </w:r>
      <w:r w:rsidR="00B24751">
        <w:t>--</w:t>
      </w:r>
      <w:r>
        <w:t>rand-source Server</w:t>
      </w:r>
      <w:r w:rsidR="00250A1D">
        <w:rPr>
          <w:rFonts w:hint="eastAsia"/>
        </w:rPr>
        <w:t>，</w:t>
      </w:r>
      <w:r w:rsidR="00250A1D">
        <w:t>查看</w:t>
      </w:r>
      <w:r w:rsidR="00250A1D">
        <w:t>sflow</w:t>
      </w:r>
      <w:r w:rsidR="00250A1D">
        <w:t>监控结果</w:t>
      </w:r>
      <w:r w:rsidR="00C224EF">
        <w:rPr>
          <w:rFonts w:hint="eastAsia"/>
        </w:rPr>
        <w:t>如图</w:t>
      </w:r>
      <w:r w:rsidR="00C607E8">
        <w:rPr>
          <w:rFonts w:hint="eastAsia"/>
        </w:rPr>
        <w:t>4.30</w:t>
      </w:r>
      <w:r w:rsidR="00C224EF">
        <w:t>所示</w:t>
      </w:r>
      <w:r w:rsidR="00250A1D">
        <w:t>。</w:t>
      </w:r>
    </w:p>
    <w:p w:rsidR="00C607E8" w:rsidRDefault="003A1E5F" w:rsidP="003A1E5F">
      <w:pPr>
        <w:ind w:firstLineChars="0" w:firstLine="0"/>
        <w:jc w:val="center"/>
      </w:pPr>
      <w:r>
        <w:rPr>
          <w:noProof/>
        </w:rPr>
        <w:drawing>
          <wp:inline distT="0" distB="0" distL="0" distR="0" wp14:anchorId="138ADB09" wp14:editId="451167F3">
            <wp:extent cx="4286250" cy="2360428"/>
            <wp:effectExtent l="0" t="0" r="0" b="190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93067" cy="2364182"/>
                    </a:xfrm>
                    <a:prstGeom prst="rect">
                      <a:avLst/>
                    </a:prstGeom>
                  </pic:spPr>
                </pic:pic>
              </a:graphicData>
            </a:graphic>
          </wp:inline>
        </w:drawing>
      </w:r>
    </w:p>
    <w:p w:rsidR="005A24AD" w:rsidRDefault="005A24AD" w:rsidP="005A24AD">
      <w:pPr>
        <w:pStyle w:val="aff0"/>
      </w:pPr>
      <w:r>
        <w:rPr>
          <w:rFonts w:hint="eastAsia"/>
        </w:rPr>
        <w:t>图</w:t>
      </w:r>
      <w:r>
        <w:rPr>
          <w:rFonts w:hint="eastAsia"/>
        </w:rPr>
        <w:t xml:space="preserve">4.30 </w:t>
      </w:r>
      <w:r>
        <w:rPr>
          <w:rFonts w:hint="eastAsia"/>
        </w:rPr>
        <w:t>随机</w:t>
      </w:r>
      <w:r>
        <w:t>源</w:t>
      </w:r>
      <w:r>
        <w:rPr>
          <w:rFonts w:hint="eastAsia"/>
        </w:rPr>
        <w:t xml:space="preserve">IP </w:t>
      </w:r>
      <w:r>
        <w:t>DDoS</w:t>
      </w:r>
      <w:r>
        <w:rPr>
          <w:rFonts w:hint="eastAsia"/>
        </w:rPr>
        <w:t>流量</w:t>
      </w:r>
      <w:r>
        <w:t>监控</w:t>
      </w:r>
    </w:p>
    <w:p w:rsidR="009C54FC" w:rsidRDefault="00C224EF" w:rsidP="000663E2">
      <w:pPr>
        <w:ind w:firstLine="480"/>
        <w:rPr>
          <w:noProof/>
        </w:rPr>
      </w:pPr>
      <w:r>
        <w:rPr>
          <w:rFonts w:hint="eastAsia"/>
        </w:rPr>
        <w:t>使用</w:t>
      </w:r>
      <w:r>
        <w:t>ping</w:t>
      </w:r>
      <w:r>
        <w:rPr>
          <w:rFonts w:hint="eastAsia"/>
        </w:rPr>
        <w:t>命令</w:t>
      </w:r>
      <w:r>
        <w:t>测试</w:t>
      </w:r>
      <w:r>
        <w:rPr>
          <w:rFonts w:hint="eastAsia"/>
        </w:rPr>
        <w:t>h1</w:t>
      </w:r>
      <w:r>
        <w:rPr>
          <w:rFonts w:hint="eastAsia"/>
        </w:rPr>
        <w:t>与</w:t>
      </w:r>
      <w:r>
        <w:t>Server</w:t>
      </w:r>
      <w:r>
        <w:t>之间</w:t>
      </w:r>
      <w:r>
        <w:rPr>
          <w:rFonts w:hint="eastAsia"/>
        </w:rPr>
        <w:t>连通性</w:t>
      </w:r>
      <w:r>
        <w:t>，</w:t>
      </w:r>
      <w:r>
        <w:rPr>
          <w:rFonts w:hint="eastAsia"/>
        </w:rPr>
        <w:t>结果</w:t>
      </w:r>
      <w:r>
        <w:t>如图</w:t>
      </w:r>
      <w:r w:rsidR="007579A9">
        <w:rPr>
          <w:rFonts w:hint="eastAsia"/>
        </w:rPr>
        <w:t>4.31</w:t>
      </w:r>
      <w:r>
        <w:t>所示</w:t>
      </w:r>
      <w:r>
        <w:rPr>
          <w:rFonts w:hint="eastAsia"/>
        </w:rPr>
        <w:t>，</w:t>
      </w:r>
      <w:r>
        <w:t>h1</w:t>
      </w:r>
      <w:r>
        <w:rPr>
          <w:rFonts w:hint="eastAsia"/>
        </w:rPr>
        <w:t>无法</w:t>
      </w:r>
      <w:r>
        <w:t>访问</w:t>
      </w:r>
      <w:r>
        <w:rPr>
          <w:rFonts w:hint="eastAsia"/>
        </w:rPr>
        <w:t>Server</w:t>
      </w:r>
      <w:r>
        <w:rPr>
          <w:rFonts w:hint="eastAsia"/>
        </w:rPr>
        <w:t>，</w:t>
      </w:r>
      <w:r>
        <w:t>表明</w:t>
      </w:r>
      <w:r>
        <w:rPr>
          <w:rFonts w:hint="eastAsia"/>
        </w:rPr>
        <w:t>攻击</w:t>
      </w:r>
      <w:r>
        <w:t>流量被拦截。使用</w:t>
      </w:r>
      <w:r>
        <w:rPr>
          <w:rFonts w:hint="eastAsia"/>
        </w:rPr>
        <w:t>ping</w:t>
      </w:r>
      <w:r>
        <w:rPr>
          <w:rFonts w:hint="eastAsia"/>
        </w:rPr>
        <w:t>命令</w:t>
      </w:r>
      <w:r>
        <w:t>测试</w:t>
      </w:r>
      <w:r>
        <w:rPr>
          <w:noProof/>
        </w:rPr>
        <w:t>h2</w:t>
      </w:r>
      <w:r>
        <w:rPr>
          <w:rFonts w:hint="eastAsia"/>
          <w:noProof/>
        </w:rPr>
        <w:t>与</w:t>
      </w:r>
      <w:r>
        <w:rPr>
          <w:noProof/>
        </w:rPr>
        <w:t>Server</w:t>
      </w:r>
      <w:r>
        <w:rPr>
          <w:noProof/>
        </w:rPr>
        <w:t>之间连通性，截图如图</w:t>
      </w:r>
      <w:r w:rsidR="007579A9">
        <w:rPr>
          <w:rFonts w:hint="eastAsia"/>
          <w:noProof/>
        </w:rPr>
        <w:t>4.32</w:t>
      </w:r>
      <w:r>
        <w:rPr>
          <w:noProof/>
        </w:rPr>
        <w:t>所示，</w:t>
      </w:r>
      <w:r>
        <w:rPr>
          <w:rFonts w:hint="eastAsia"/>
          <w:noProof/>
        </w:rPr>
        <w:t>h2</w:t>
      </w:r>
      <w:r>
        <w:rPr>
          <w:rFonts w:hint="eastAsia"/>
          <w:noProof/>
        </w:rPr>
        <w:t>可以</w:t>
      </w:r>
      <w:r>
        <w:rPr>
          <w:noProof/>
        </w:rPr>
        <w:t>正常访问</w:t>
      </w:r>
      <w:r>
        <w:rPr>
          <w:noProof/>
        </w:rPr>
        <w:t>Server</w:t>
      </w:r>
      <w:r>
        <w:rPr>
          <w:rFonts w:hint="eastAsia"/>
          <w:noProof/>
        </w:rPr>
        <w:t>，表明合法</w:t>
      </w:r>
      <w:r>
        <w:rPr>
          <w:noProof/>
        </w:rPr>
        <w:t>流量正常通过。</w:t>
      </w:r>
    </w:p>
    <w:p w:rsidR="003A1E5F" w:rsidRDefault="003A1E5F" w:rsidP="003A1E5F">
      <w:pPr>
        <w:ind w:firstLineChars="0" w:firstLine="0"/>
        <w:jc w:val="center"/>
      </w:pPr>
      <w:r>
        <w:rPr>
          <w:noProof/>
        </w:rPr>
        <w:drawing>
          <wp:inline distT="0" distB="0" distL="0" distR="0" wp14:anchorId="362C12FC" wp14:editId="58158EEE">
            <wp:extent cx="5274310" cy="1360805"/>
            <wp:effectExtent l="0" t="0" r="254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360805"/>
                    </a:xfrm>
                    <a:prstGeom prst="rect">
                      <a:avLst/>
                    </a:prstGeom>
                  </pic:spPr>
                </pic:pic>
              </a:graphicData>
            </a:graphic>
          </wp:inline>
        </w:drawing>
      </w:r>
    </w:p>
    <w:p w:rsidR="005A24AD" w:rsidRDefault="005A24AD" w:rsidP="005A24AD">
      <w:pPr>
        <w:pStyle w:val="aff0"/>
      </w:pPr>
      <w:r>
        <w:rPr>
          <w:rFonts w:hint="eastAsia"/>
        </w:rPr>
        <w:t>图</w:t>
      </w:r>
      <w:r w:rsidR="00004138">
        <w:rPr>
          <w:rFonts w:hint="eastAsia"/>
        </w:rPr>
        <w:t xml:space="preserve">4.31 </w:t>
      </w:r>
      <w:r w:rsidR="00004138">
        <w:t>h1</w:t>
      </w:r>
      <w:r w:rsidR="00004138">
        <w:rPr>
          <w:rFonts w:hint="eastAsia"/>
        </w:rPr>
        <w:t>与</w:t>
      </w:r>
      <w:r w:rsidR="00004138">
        <w:t>Server</w:t>
      </w:r>
      <w:r w:rsidR="00004138">
        <w:t>连通性</w:t>
      </w:r>
    </w:p>
    <w:p w:rsidR="005A24AD" w:rsidRDefault="005A24AD" w:rsidP="003A1E5F">
      <w:pPr>
        <w:ind w:firstLineChars="0" w:firstLine="0"/>
        <w:jc w:val="center"/>
      </w:pPr>
      <w:r>
        <w:rPr>
          <w:noProof/>
        </w:rPr>
        <w:lastRenderedPageBreak/>
        <w:drawing>
          <wp:inline distT="0" distB="0" distL="0" distR="0" wp14:anchorId="2C760FF0" wp14:editId="40BA1747">
            <wp:extent cx="5274310" cy="1623695"/>
            <wp:effectExtent l="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623695"/>
                    </a:xfrm>
                    <a:prstGeom prst="rect">
                      <a:avLst/>
                    </a:prstGeom>
                  </pic:spPr>
                </pic:pic>
              </a:graphicData>
            </a:graphic>
          </wp:inline>
        </w:drawing>
      </w:r>
    </w:p>
    <w:p w:rsidR="00004138" w:rsidRPr="009C54FC" w:rsidRDefault="00004138" w:rsidP="00004138">
      <w:pPr>
        <w:pStyle w:val="aff0"/>
      </w:pPr>
      <w:r>
        <w:rPr>
          <w:rFonts w:hint="eastAsia"/>
        </w:rPr>
        <w:t>图</w:t>
      </w:r>
      <w:r>
        <w:rPr>
          <w:rFonts w:hint="eastAsia"/>
        </w:rPr>
        <w:t>4.</w:t>
      </w:r>
      <w:r>
        <w:t>32 h2</w:t>
      </w:r>
      <w:r>
        <w:rPr>
          <w:rFonts w:hint="eastAsia"/>
        </w:rPr>
        <w:t>与</w:t>
      </w:r>
      <w:r>
        <w:t>Server</w:t>
      </w:r>
      <w:r>
        <w:t>连通性</w:t>
      </w:r>
    </w:p>
    <w:p w:rsidR="00495AB8" w:rsidRDefault="00C802DF" w:rsidP="00495AB8">
      <w:pPr>
        <w:pStyle w:val="a0"/>
      </w:pPr>
      <w:bookmarkStart w:id="39" w:name="_Toc515051961"/>
      <w:r>
        <w:rPr>
          <w:rFonts w:hint="eastAsia"/>
        </w:rPr>
        <w:t>功能</w:t>
      </w:r>
      <w:r>
        <w:t>模块</w:t>
      </w:r>
      <w:r>
        <w:rPr>
          <w:rFonts w:hint="eastAsia"/>
        </w:rPr>
        <w:t>介绍</w:t>
      </w:r>
      <w:bookmarkEnd w:id="39"/>
    </w:p>
    <w:p w:rsidR="0046400E" w:rsidRDefault="00485394" w:rsidP="0046400E">
      <w:pPr>
        <w:pStyle w:val="a1"/>
        <w:spacing w:before="156" w:after="156"/>
        <w:ind w:left="480"/>
      </w:pPr>
      <w:bookmarkStart w:id="40" w:name="_Toc515051962"/>
      <w:r>
        <w:rPr>
          <w:rFonts w:hint="eastAsia"/>
        </w:rPr>
        <w:t>拓扑创建</w:t>
      </w:r>
      <w:r>
        <w:t>功能模块</w:t>
      </w:r>
      <w:bookmarkEnd w:id="40"/>
    </w:p>
    <w:p w:rsidR="0072212D" w:rsidRDefault="003B3AC2" w:rsidP="00397985">
      <w:pPr>
        <w:ind w:firstLineChars="0" w:firstLine="480"/>
      </w:pPr>
      <w:r>
        <w:rPr>
          <w:rFonts w:hint="eastAsia"/>
        </w:rPr>
        <w:t>为了</w:t>
      </w:r>
      <w:r>
        <w:t>能够</w:t>
      </w:r>
      <w:r>
        <w:rPr>
          <w:rFonts w:hint="eastAsia"/>
        </w:rPr>
        <w:t>方便</w:t>
      </w:r>
      <w:r>
        <w:t>的自定义拓扑，</w:t>
      </w:r>
      <w:r w:rsidR="00397985">
        <w:t>mininet</w:t>
      </w:r>
      <w:r w:rsidR="00397985">
        <w:t>提供了一个</w:t>
      </w:r>
      <w:r w:rsidR="00397985">
        <w:rPr>
          <w:rFonts w:hint="eastAsia"/>
        </w:rPr>
        <w:t>供</w:t>
      </w:r>
      <w:r w:rsidR="00397985">
        <w:t>python</w:t>
      </w:r>
      <w:r w:rsidR="00397985">
        <w:t>调用的</w:t>
      </w:r>
      <w:r w:rsidR="00397985">
        <w:t>mininet</w:t>
      </w:r>
      <w:r w:rsidR="00397985">
        <w:t>模块，通过该模块，可以灵活添加主机、</w:t>
      </w:r>
      <w:r w:rsidR="00397985">
        <w:t>OpenFlow</w:t>
      </w:r>
      <w:r w:rsidR="00397985">
        <w:t>交换机</w:t>
      </w:r>
      <w:r w:rsidR="00397985">
        <w:rPr>
          <w:rFonts w:hint="eastAsia"/>
        </w:rPr>
        <w:t>等</w:t>
      </w:r>
      <w:r w:rsidR="00397985">
        <w:t>设备</w:t>
      </w:r>
      <w:r w:rsidR="00A81B0A">
        <w:rPr>
          <w:rFonts w:hint="eastAsia"/>
        </w:rPr>
        <w:t>，</w:t>
      </w:r>
      <w:r w:rsidR="00CE5992">
        <w:rPr>
          <w:rFonts w:hint="eastAsia"/>
        </w:rPr>
        <w:t>自由</w:t>
      </w:r>
      <w:r w:rsidR="00A81B0A">
        <w:t>构建网络拓扑</w:t>
      </w:r>
      <w:r w:rsidR="00CE5992">
        <w:rPr>
          <w:rFonts w:hint="eastAsia"/>
        </w:rPr>
        <w:t>。在</w:t>
      </w:r>
      <w:r w:rsidR="00CE5992">
        <w:t>python</w:t>
      </w:r>
      <w:r w:rsidR="00CE5992">
        <w:t>脚本中</w:t>
      </w:r>
      <w:r w:rsidR="00CE5992">
        <w:rPr>
          <w:rFonts w:hint="eastAsia"/>
        </w:rPr>
        <w:t>，</w:t>
      </w:r>
      <w:r w:rsidR="00E72180">
        <w:rPr>
          <w:rFonts w:hint="eastAsia"/>
        </w:rPr>
        <w:t>通过</w:t>
      </w:r>
      <w:r w:rsidR="00E72180" w:rsidRPr="00E72180">
        <w:t>from mininet.topo import Topo</w:t>
      </w:r>
      <w:r w:rsidR="00E72180">
        <w:rPr>
          <w:rFonts w:hint="eastAsia"/>
        </w:rPr>
        <w:t>代码导入</w:t>
      </w:r>
      <w:r w:rsidR="00E72180">
        <w:t>该模块。</w:t>
      </w:r>
      <w:r w:rsidR="00E72180">
        <w:rPr>
          <w:rFonts w:hint="eastAsia"/>
        </w:rPr>
        <w:t>其中</w:t>
      </w:r>
      <w:r w:rsidR="00E72180">
        <w:rPr>
          <w:rFonts w:hint="eastAsia"/>
        </w:rPr>
        <w:t>T</w:t>
      </w:r>
      <w:r w:rsidR="00E72180">
        <w:t>opo</w:t>
      </w:r>
      <w:r w:rsidR="00E72180">
        <w:rPr>
          <w:rFonts w:hint="eastAsia"/>
        </w:rPr>
        <w:t>是</w:t>
      </w:r>
      <w:r w:rsidR="00E72180">
        <w:t>一个</w:t>
      </w:r>
      <w:r w:rsidR="00E72180">
        <w:rPr>
          <w:rFonts w:hint="eastAsia"/>
        </w:rPr>
        <w:t>类</w:t>
      </w:r>
      <w:r w:rsidR="00E72180">
        <w:t>，该类提供了多个方法来构建网络拓扑</w:t>
      </w:r>
      <w:r w:rsidR="00E72180">
        <w:rPr>
          <w:rFonts w:hint="eastAsia"/>
        </w:rPr>
        <w:t>，主要</w:t>
      </w:r>
      <w:r w:rsidR="0033258E">
        <w:rPr>
          <w:rFonts w:hint="eastAsia"/>
        </w:rPr>
        <w:t>用到</w:t>
      </w:r>
      <w:r w:rsidR="00E72180">
        <w:t>以下几个方法。</w:t>
      </w:r>
    </w:p>
    <w:p w:rsidR="00DC1066" w:rsidRDefault="00DC1066" w:rsidP="00CB70FB">
      <w:pPr>
        <w:pStyle w:val="af2"/>
        <w:numPr>
          <w:ilvl w:val="0"/>
          <w:numId w:val="33"/>
        </w:numPr>
        <w:ind w:firstLineChars="0"/>
      </w:pPr>
      <w:proofErr w:type="gramStart"/>
      <w:r>
        <w:rPr>
          <w:rFonts w:hint="eastAsia"/>
        </w:rPr>
        <w:t>addHost</w:t>
      </w:r>
      <w:r>
        <w:t>(</w:t>
      </w:r>
      <w:r w:rsidR="005D2B8E">
        <w:t xml:space="preserve"> </w:t>
      </w:r>
      <w:r>
        <w:rPr>
          <w:rFonts w:hint="eastAsia"/>
        </w:rPr>
        <w:t>hostname</w:t>
      </w:r>
      <w:proofErr w:type="gramEnd"/>
      <w:r>
        <w:rPr>
          <w:rFonts w:hint="eastAsia"/>
        </w:rPr>
        <w:t>,</w:t>
      </w:r>
      <w:r w:rsidR="005D2B8E">
        <w:t xml:space="preserve"> </w:t>
      </w:r>
      <w:r>
        <w:t>ip</w:t>
      </w:r>
      <w:r w:rsidR="00380DC9">
        <w:t xml:space="preserve"> </w:t>
      </w:r>
      <w:r>
        <w:t>=</w:t>
      </w:r>
      <w:r w:rsidR="00380DC9">
        <w:t xml:space="preserve"> </w:t>
      </w:r>
      <w:r>
        <w:t>’IP’</w:t>
      </w:r>
      <w:r w:rsidR="005D2B8E">
        <w:t xml:space="preserve"> </w:t>
      </w:r>
      <w:r>
        <w:t>)</w:t>
      </w:r>
    </w:p>
    <w:p w:rsidR="00CB70FB" w:rsidRDefault="007542E6" w:rsidP="00CB70FB">
      <w:pPr>
        <w:ind w:firstLine="480"/>
      </w:pPr>
      <w:r>
        <w:rPr>
          <w:rFonts w:hint="eastAsia"/>
        </w:rPr>
        <w:t>该</w:t>
      </w:r>
      <w:r>
        <w:t>方法</w:t>
      </w:r>
      <w:r w:rsidR="006F3C06">
        <w:rPr>
          <w:rFonts w:hint="eastAsia"/>
        </w:rPr>
        <w:t>返回</w:t>
      </w:r>
      <w:r w:rsidR="006F3C06">
        <w:t>一个主机对象，</w:t>
      </w:r>
      <w:r>
        <w:t>用于</w:t>
      </w:r>
      <w:r>
        <w:rPr>
          <w:rFonts w:hint="eastAsia"/>
        </w:rPr>
        <w:t>在</w:t>
      </w:r>
      <w:r>
        <w:t>拓扑中添加一个</w:t>
      </w:r>
      <w:r>
        <w:rPr>
          <w:rFonts w:hint="eastAsia"/>
        </w:rPr>
        <w:t>终端</w:t>
      </w:r>
      <w:r>
        <w:t>主机</w:t>
      </w:r>
      <w:r>
        <w:rPr>
          <w:rFonts w:hint="eastAsia"/>
        </w:rPr>
        <w:t>。</w:t>
      </w:r>
      <w:r w:rsidR="005B10BD">
        <w:rPr>
          <w:rFonts w:hint="eastAsia"/>
        </w:rPr>
        <w:t>可</w:t>
      </w:r>
      <w:r w:rsidR="005B10BD">
        <w:t>接收多个参数，</w:t>
      </w:r>
      <w:r w:rsidR="00D00BA9">
        <w:rPr>
          <w:rFonts w:hint="eastAsia"/>
        </w:rPr>
        <w:t>hostname</w:t>
      </w:r>
      <w:r w:rsidR="00D00BA9">
        <w:rPr>
          <w:rFonts w:hint="eastAsia"/>
        </w:rPr>
        <w:t>是</w:t>
      </w:r>
      <w:r w:rsidR="00D00BA9">
        <w:t>主机名，</w:t>
      </w:r>
      <w:r w:rsidR="005B10BD">
        <w:t>ip</w:t>
      </w:r>
      <w:r w:rsidR="005B10BD">
        <w:t>如果不指定，则默认</w:t>
      </w:r>
      <w:r w:rsidR="00432573">
        <w:rPr>
          <w:rFonts w:hint="eastAsia"/>
        </w:rPr>
        <w:t>为</w:t>
      </w:r>
      <w:r w:rsidR="00432573">
        <w:rPr>
          <w:rFonts w:hint="eastAsia"/>
        </w:rPr>
        <w:t>10.0.0.0/8</w:t>
      </w:r>
      <w:r w:rsidR="00432573">
        <w:rPr>
          <w:rFonts w:hint="eastAsia"/>
        </w:rPr>
        <w:t>网络。</w:t>
      </w:r>
    </w:p>
    <w:p w:rsidR="0033258E" w:rsidRDefault="0033258E" w:rsidP="0033258E">
      <w:pPr>
        <w:pStyle w:val="af2"/>
        <w:numPr>
          <w:ilvl w:val="0"/>
          <w:numId w:val="33"/>
        </w:numPr>
        <w:ind w:firstLineChars="0"/>
      </w:pPr>
      <w:proofErr w:type="gramStart"/>
      <w:r>
        <w:rPr>
          <w:rFonts w:hint="eastAsia"/>
        </w:rPr>
        <w:t>add</w:t>
      </w:r>
      <w:r>
        <w:t>Switch( switch</w:t>
      </w:r>
      <w:r w:rsidR="00D00BA9">
        <w:t>name</w:t>
      </w:r>
      <w:proofErr w:type="gramEnd"/>
      <w:r>
        <w:t xml:space="preserve"> )</w:t>
      </w:r>
    </w:p>
    <w:p w:rsidR="00D00BA9" w:rsidRDefault="00D00BA9" w:rsidP="00D00BA9">
      <w:pPr>
        <w:ind w:firstLine="480"/>
      </w:pPr>
      <w:r>
        <w:rPr>
          <w:rFonts w:hint="eastAsia"/>
        </w:rPr>
        <w:t>该</w:t>
      </w:r>
      <w:r>
        <w:t>方法</w:t>
      </w:r>
      <w:r w:rsidR="006F3C06">
        <w:rPr>
          <w:rFonts w:hint="eastAsia"/>
        </w:rPr>
        <w:t>返回</w:t>
      </w:r>
      <w:r w:rsidR="006F3C06">
        <w:t>一个交换机对象，</w:t>
      </w:r>
      <w:r>
        <w:rPr>
          <w:rFonts w:hint="eastAsia"/>
        </w:rPr>
        <w:t>用于</w:t>
      </w:r>
      <w:r>
        <w:t>在</w:t>
      </w:r>
      <w:r>
        <w:rPr>
          <w:rFonts w:hint="eastAsia"/>
        </w:rPr>
        <w:t>拓扑</w:t>
      </w:r>
      <w:r>
        <w:t>中添加一个</w:t>
      </w:r>
      <w:r>
        <w:t>OpenFlow</w:t>
      </w:r>
      <w:r>
        <w:t>交换机。</w:t>
      </w:r>
      <w:r w:rsidR="00980D11">
        <w:rPr>
          <w:rFonts w:hint="eastAsia"/>
        </w:rPr>
        <w:t>switchname</w:t>
      </w:r>
      <w:r w:rsidR="00980D11">
        <w:t>是交换机名。</w:t>
      </w:r>
    </w:p>
    <w:p w:rsidR="006F3C06" w:rsidRDefault="006F3C06" w:rsidP="006F3C06">
      <w:pPr>
        <w:pStyle w:val="af2"/>
        <w:numPr>
          <w:ilvl w:val="0"/>
          <w:numId w:val="33"/>
        </w:numPr>
        <w:ind w:firstLineChars="0"/>
      </w:pPr>
      <w:proofErr w:type="gramStart"/>
      <w:r>
        <w:rPr>
          <w:rFonts w:hint="eastAsia"/>
        </w:rPr>
        <w:t>addLink(</w:t>
      </w:r>
      <w:r>
        <w:t xml:space="preserve"> </w:t>
      </w:r>
      <w:r w:rsidR="002452C0">
        <w:rPr>
          <w:rFonts w:hint="eastAsia"/>
        </w:rPr>
        <w:t>host</w:t>
      </w:r>
      <w:proofErr w:type="gramEnd"/>
      <w:r w:rsidR="002452C0">
        <w:rPr>
          <w:rFonts w:hint="eastAsia"/>
        </w:rPr>
        <w:t>1, switch1</w:t>
      </w:r>
      <w:r w:rsidR="004E6021">
        <w:t>, PORT1, PORT</w:t>
      </w:r>
      <w:r w:rsidR="002452C0">
        <w:t>2</w:t>
      </w:r>
      <w:r>
        <w:t xml:space="preserve"> </w:t>
      </w:r>
      <w:r>
        <w:rPr>
          <w:rFonts w:hint="eastAsia"/>
        </w:rPr>
        <w:t>)</w:t>
      </w:r>
    </w:p>
    <w:p w:rsidR="005638B2" w:rsidRPr="0033258E" w:rsidRDefault="005638B2" w:rsidP="005638B2">
      <w:pPr>
        <w:ind w:firstLine="480"/>
      </w:pPr>
      <w:r>
        <w:rPr>
          <w:rFonts w:hint="eastAsia"/>
        </w:rPr>
        <w:t>该</w:t>
      </w:r>
      <w:r>
        <w:t>方法用于连接主机和交换机</w:t>
      </w:r>
      <w:r w:rsidR="004E6021">
        <w:rPr>
          <w:rFonts w:hint="eastAsia"/>
        </w:rPr>
        <w:t>。其中</w:t>
      </w:r>
      <w:r w:rsidR="004E6021">
        <w:rPr>
          <w:rFonts w:hint="eastAsia"/>
        </w:rPr>
        <w:t>host</w:t>
      </w:r>
      <w:r w:rsidR="004E6021">
        <w:t>1</w:t>
      </w:r>
      <w:r w:rsidR="004E6021">
        <w:rPr>
          <w:rFonts w:hint="eastAsia"/>
        </w:rPr>
        <w:t>是</w:t>
      </w:r>
      <w:r w:rsidR="004E6021">
        <w:rPr>
          <w:rFonts w:hint="eastAsia"/>
        </w:rPr>
        <w:t>addHost</w:t>
      </w:r>
      <w:r w:rsidR="004E6021">
        <w:rPr>
          <w:rFonts w:hint="eastAsia"/>
        </w:rPr>
        <w:t>方法</w:t>
      </w:r>
      <w:r w:rsidR="004E6021">
        <w:t>返回的主机对象，</w:t>
      </w:r>
      <w:r w:rsidR="004E6021">
        <w:t>switch1</w:t>
      </w:r>
      <w:r w:rsidR="004E6021">
        <w:rPr>
          <w:rFonts w:hint="eastAsia"/>
        </w:rPr>
        <w:t>是</w:t>
      </w:r>
      <w:r w:rsidR="004E6021">
        <w:t>addSwitch</w:t>
      </w:r>
      <w:r w:rsidR="004E6021">
        <w:t>方法返回的交换机对象，</w:t>
      </w:r>
      <w:r w:rsidR="004E6021">
        <w:t>PORT1</w:t>
      </w:r>
      <w:r w:rsidR="004E6021">
        <w:rPr>
          <w:rFonts w:hint="eastAsia"/>
        </w:rPr>
        <w:t>和</w:t>
      </w:r>
      <w:r w:rsidR="004E6021">
        <w:t>PORT2</w:t>
      </w:r>
      <w:r w:rsidR="004E6021">
        <w:rPr>
          <w:rFonts w:hint="eastAsia"/>
        </w:rPr>
        <w:t>表示</w:t>
      </w:r>
      <w:r w:rsidR="004E6021">
        <w:t>host1</w:t>
      </w:r>
      <w:r w:rsidR="004E6021">
        <w:rPr>
          <w:rFonts w:hint="eastAsia"/>
        </w:rPr>
        <w:t>的</w:t>
      </w:r>
      <w:r w:rsidR="004E6021">
        <w:t>port1</w:t>
      </w:r>
      <w:r w:rsidR="004E6021">
        <w:rPr>
          <w:rFonts w:hint="eastAsia"/>
        </w:rPr>
        <w:t>端口</w:t>
      </w:r>
      <w:r w:rsidR="004E6021">
        <w:t>与</w:t>
      </w:r>
      <w:r w:rsidR="004E6021">
        <w:t>switch1</w:t>
      </w:r>
      <w:r w:rsidR="004E6021">
        <w:rPr>
          <w:rFonts w:hint="eastAsia"/>
        </w:rPr>
        <w:t>的</w:t>
      </w:r>
      <w:r w:rsidR="004E6021">
        <w:t>port2</w:t>
      </w:r>
      <w:r w:rsidR="004E6021">
        <w:rPr>
          <w:rFonts w:hint="eastAsia"/>
        </w:rPr>
        <w:t>端口</w:t>
      </w:r>
      <w:r w:rsidR="004E6021">
        <w:t>相连</w:t>
      </w:r>
      <w:r w:rsidR="000E508D">
        <w:rPr>
          <w:rFonts w:hint="eastAsia"/>
        </w:rPr>
        <w:t>。</w:t>
      </w:r>
    </w:p>
    <w:p w:rsidR="0046400E" w:rsidRDefault="003648C4" w:rsidP="0046400E">
      <w:pPr>
        <w:pStyle w:val="a1"/>
        <w:spacing w:before="156" w:after="156"/>
        <w:ind w:left="480"/>
      </w:pPr>
      <w:bookmarkStart w:id="41" w:name="_Toc515051963"/>
      <w:r>
        <w:rPr>
          <w:rFonts w:hint="eastAsia"/>
        </w:rPr>
        <w:t>流量检测</w:t>
      </w:r>
      <w:r>
        <w:t>与防护</w:t>
      </w:r>
      <w:r>
        <w:rPr>
          <w:rFonts w:hint="eastAsia"/>
        </w:rPr>
        <w:t>模块</w:t>
      </w:r>
      <w:bookmarkEnd w:id="41"/>
    </w:p>
    <w:p w:rsidR="00450AF9" w:rsidRDefault="00015E3E" w:rsidP="00FD615F">
      <w:pPr>
        <w:ind w:firstLine="480"/>
      </w:pPr>
      <w:r>
        <w:rPr>
          <w:rFonts w:hint="eastAsia"/>
        </w:rPr>
        <w:t>本</w:t>
      </w:r>
      <w:r>
        <w:t>节</w:t>
      </w:r>
      <w:r>
        <w:rPr>
          <w:rFonts w:hint="eastAsia"/>
        </w:rPr>
        <w:t>将简要</w:t>
      </w:r>
      <w:r>
        <w:t>介绍</w:t>
      </w:r>
      <w:r>
        <w:rPr>
          <w:rFonts w:hint="eastAsia"/>
        </w:rPr>
        <w:t>4.3.5</w:t>
      </w:r>
      <w:r>
        <w:rPr>
          <w:rFonts w:hint="eastAsia"/>
        </w:rPr>
        <w:t>节中</w:t>
      </w:r>
      <w:r>
        <w:t>提到的</w:t>
      </w:r>
      <w:r>
        <w:t>DDoS</w:t>
      </w:r>
      <w:r>
        <w:t>攻击</w:t>
      </w:r>
      <w:r>
        <w:rPr>
          <w:rFonts w:hint="eastAsia"/>
        </w:rPr>
        <w:t>流量</w:t>
      </w:r>
      <w:r>
        <w:t>检测与</w:t>
      </w:r>
      <w:r>
        <w:rPr>
          <w:rFonts w:hint="eastAsia"/>
        </w:rPr>
        <w:t>防护</w:t>
      </w:r>
      <w:r w:rsidR="00BC7479">
        <w:rPr>
          <w:rFonts w:hint="eastAsia"/>
        </w:rPr>
        <w:t>脚本</w:t>
      </w:r>
      <w:r w:rsidR="00BC7479">
        <w:t>，就其中</w:t>
      </w:r>
      <w:r w:rsidR="00BC7479">
        <w:lastRenderedPageBreak/>
        <w:t>一些核心函数</w:t>
      </w:r>
      <w:r w:rsidR="00BC7479">
        <w:rPr>
          <w:rFonts w:hint="eastAsia"/>
        </w:rPr>
        <w:t>作</w:t>
      </w:r>
      <w:r w:rsidR="00FD615F">
        <w:rPr>
          <w:rFonts w:hint="eastAsia"/>
        </w:rPr>
        <w:t>简要</w:t>
      </w:r>
      <w:r w:rsidR="00FD615F">
        <w:t>分析介绍：</w:t>
      </w:r>
    </w:p>
    <w:p w:rsidR="00A94962" w:rsidRDefault="002B4432" w:rsidP="00A94962">
      <w:pPr>
        <w:pStyle w:val="af2"/>
        <w:numPr>
          <w:ilvl w:val="0"/>
          <w:numId w:val="36"/>
        </w:numPr>
        <w:ind w:firstLineChars="0"/>
      </w:pPr>
      <w:proofErr w:type="gramStart"/>
      <w:r>
        <w:rPr>
          <w:rFonts w:hint="eastAsia"/>
        </w:rPr>
        <w:t>nio(</w:t>
      </w:r>
      <w:proofErr w:type="gramEnd"/>
      <w:r>
        <w:rPr>
          <w:rFonts w:hint="eastAsia"/>
        </w:rPr>
        <w:t>)</w:t>
      </w:r>
      <w:r w:rsidR="00F915CF">
        <w:t>:</w:t>
      </w:r>
    </w:p>
    <w:p w:rsidR="001B1395" w:rsidRDefault="009C10FF" w:rsidP="001B1395">
      <w:pPr>
        <w:ind w:firstLine="480"/>
      </w:pPr>
      <w:r>
        <w:rPr>
          <w:rFonts w:hint="eastAsia"/>
        </w:rPr>
        <w:t>该</w:t>
      </w:r>
      <w:r w:rsidR="00BA3099">
        <w:rPr>
          <w:rFonts w:hint="eastAsia"/>
        </w:rPr>
        <w:t>函数</w:t>
      </w:r>
      <w:r>
        <w:rPr>
          <w:rFonts w:hint="eastAsia"/>
        </w:rPr>
        <w:t>调用</w:t>
      </w:r>
      <w:r>
        <w:rPr>
          <w:rFonts w:hint="eastAsia"/>
        </w:rPr>
        <w:t>psutil</w:t>
      </w:r>
      <w:r>
        <w:t>模块中的</w:t>
      </w:r>
      <w:r w:rsidRPr="009C10FF">
        <w:t>net_io_counters</w:t>
      </w:r>
      <w:r>
        <w:rPr>
          <w:rFonts w:hint="eastAsia"/>
        </w:rPr>
        <w:t>方法</w:t>
      </w:r>
      <w:r>
        <w:t>，返回</w:t>
      </w:r>
      <w:r>
        <w:rPr>
          <w:rFonts w:hint="eastAsia"/>
        </w:rPr>
        <w:t>一个</w:t>
      </w:r>
      <w:r>
        <w:t>保存</w:t>
      </w:r>
      <w:r>
        <w:rPr>
          <w:rFonts w:hint="eastAsia"/>
        </w:rPr>
        <w:t>有</w:t>
      </w:r>
      <w:r>
        <w:t>网络信息的</w:t>
      </w:r>
      <w:r>
        <w:rPr>
          <w:rFonts w:hint="eastAsia"/>
        </w:rPr>
        <w:t>字典</w:t>
      </w:r>
      <w:r>
        <w:t>。</w:t>
      </w:r>
      <w:r>
        <w:rPr>
          <w:rFonts w:hint="eastAsia"/>
        </w:rPr>
        <w:t>字典</w:t>
      </w:r>
      <w:r>
        <w:t>结构如下</w:t>
      </w:r>
      <w:r w:rsidR="00446077">
        <w:rPr>
          <w:rFonts w:hint="eastAsia"/>
        </w:rPr>
        <w:t>：</w:t>
      </w:r>
    </w:p>
    <w:p w:rsidR="009C10FF" w:rsidRDefault="005444C0" w:rsidP="001B1395">
      <w:pPr>
        <w:ind w:firstLine="480"/>
      </w:pPr>
      <w:r>
        <w:rPr>
          <w:rFonts w:hint="eastAsia"/>
        </w:rPr>
        <w:t>{</w:t>
      </w:r>
      <w:r>
        <w:rPr>
          <w:rFonts w:hint="eastAsia"/>
        </w:rPr>
        <w:t>网卡接口</w:t>
      </w:r>
      <w:r w:rsidR="009A4A07">
        <w:rPr>
          <w:rFonts w:hint="eastAsia"/>
        </w:rPr>
        <w:t>1</w:t>
      </w:r>
      <w:r w:rsidR="00493635">
        <w:t xml:space="preserve"> </w:t>
      </w:r>
      <w:r>
        <w:t>:</w:t>
      </w:r>
      <w:r w:rsidR="00493635">
        <w:t xml:space="preserve"> </w:t>
      </w:r>
      <w:r>
        <w:t xml:space="preserve">sentio( </w:t>
      </w:r>
      <w:r w:rsidR="002E20D3" w:rsidRPr="002E20D3">
        <w:t>bytes_sent=0, bytes_recv=0, packets_sent=0, packets_recv=0, errin=0, errout=0, dropin=0, dropout=0</w:t>
      </w:r>
      <w:r>
        <w:t xml:space="preserve"> )</w:t>
      </w:r>
      <w:r w:rsidR="009A4A07">
        <w:rPr>
          <w:rFonts w:hint="eastAsia"/>
        </w:rPr>
        <w:t>,</w:t>
      </w:r>
      <w:r w:rsidR="006C4C3A">
        <w:t xml:space="preserve"> </w:t>
      </w:r>
      <w:r w:rsidR="009A4A07">
        <w:rPr>
          <w:rFonts w:hint="eastAsia"/>
        </w:rPr>
        <w:t>网卡</w:t>
      </w:r>
      <w:r w:rsidR="009A4A07">
        <w:t>接口</w:t>
      </w:r>
      <w:r w:rsidR="009A4A07">
        <w:rPr>
          <w:rFonts w:hint="eastAsia"/>
        </w:rPr>
        <w:t>2</w:t>
      </w:r>
      <w:r w:rsidR="00493635">
        <w:t xml:space="preserve"> </w:t>
      </w:r>
      <w:r w:rsidR="009A4A07">
        <w:rPr>
          <w:rFonts w:hint="eastAsia"/>
        </w:rPr>
        <w:t>:</w:t>
      </w:r>
      <w:r w:rsidR="00493635">
        <w:t xml:space="preserve"> </w:t>
      </w:r>
      <w:r w:rsidR="009A4A07">
        <w:rPr>
          <w:rFonts w:hint="eastAsia"/>
        </w:rPr>
        <w:t>sentio(</w:t>
      </w:r>
      <w:r w:rsidR="004A48D5">
        <w:t xml:space="preserve"> </w:t>
      </w:r>
      <w:r w:rsidR="009A4A07">
        <w:t>…</w:t>
      </w:r>
      <w:r w:rsidR="004A48D5">
        <w:t xml:space="preserve"> </w:t>
      </w:r>
      <w:r w:rsidR="009A4A07">
        <w:rPr>
          <w:rFonts w:hint="eastAsia"/>
        </w:rPr>
        <w:t>)</w:t>
      </w:r>
      <w:r w:rsidR="006449F0">
        <w:t xml:space="preserve">, … </w:t>
      </w:r>
      <w:r>
        <w:rPr>
          <w:rFonts w:hint="eastAsia"/>
        </w:rPr>
        <w:t>}</w:t>
      </w:r>
    </w:p>
    <w:p w:rsidR="00B23D4D" w:rsidRDefault="00B23D4D" w:rsidP="00A94962">
      <w:pPr>
        <w:pStyle w:val="af2"/>
        <w:numPr>
          <w:ilvl w:val="0"/>
          <w:numId w:val="36"/>
        </w:numPr>
        <w:ind w:firstLineChars="0"/>
      </w:pPr>
      <w:proofErr w:type="gramStart"/>
      <w:r>
        <w:rPr>
          <w:rFonts w:hint="eastAsia"/>
        </w:rPr>
        <w:t>monite(</w:t>
      </w:r>
      <w:r>
        <w:t xml:space="preserve"> nio</w:t>
      </w:r>
      <w:proofErr w:type="gramEnd"/>
      <w:r>
        <w:t xml:space="preserve"> </w:t>
      </w:r>
      <w:r>
        <w:rPr>
          <w:rFonts w:hint="eastAsia"/>
        </w:rPr>
        <w:t>)</w:t>
      </w:r>
      <w:r w:rsidR="00F915CF">
        <w:t>:</w:t>
      </w:r>
    </w:p>
    <w:p w:rsidR="0041775D" w:rsidRDefault="00BA3099" w:rsidP="00446077">
      <w:pPr>
        <w:ind w:firstLine="480"/>
      </w:pPr>
      <w:r>
        <w:rPr>
          <w:rFonts w:hint="eastAsia"/>
        </w:rPr>
        <w:t>该</w:t>
      </w:r>
      <w:r>
        <w:t>函数</w:t>
      </w:r>
      <w:r w:rsidR="00121B16">
        <w:rPr>
          <w:rFonts w:hint="eastAsia"/>
        </w:rPr>
        <w:t>接收</w:t>
      </w:r>
      <w:r w:rsidR="00121B16">
        <w:rPr>
          <w:rFonts w:hint="eastAsia"/>
        </w:rPr>
        <w:t>nio</w:t>
      </w:r>
      <w:r w:rsidR="00121B16">
        <w:rPr>
          <w:rFonts w:hint="eastAsia"/>
        </w:rPr>
        <w:t>函数</w:t>
      </w:r>
      <w:r w:rsidR="00121B16">
        <w:t>作为参数，</w:t>
      </w:r>
      <w:r>
        <w:rPr>
          <w:rFonts w:hint="eastAsia"/>
        </w:rPr>
        <w:t>调用</w:t>
      </w:r>
      <w:r>
        <w:t>nio</w:t>
      </w:r>
      <w:r w:rsidR="009B47D1">
        <w:rPr>
          <w:rFonts w:hint="eastAsia"/>
        </w:rPr>
        <w:t>()</w:t>
      </w:r>
      <w:r>
        <w:rPr>
          <w:rFonts w:hint="eastAsia"/>
        </w:rPr>
        <w:t>，</w:t>
      </w:r>
      <w:r w:rsidR="0041775D">
        <w:rPr>
          <w:rFonts w:hint="eastAsia"/>
        </w:rPr>
        <w:t>根据</w:t>
      </w:r>
      <w:r w:rsidR="0041775D">
        <w:rPr>
          <w:rFonts w:hint="eastAsia"/>
        </w:rPr>
        <w:t>nio()</w:t>
      </w:r>
      <w:r w:rsidR="0041775D">
        <w:rPr>
          <w:rFonts w:hint="eastAsia"/>
        </w:rPr>
        <w:t>返回的数据</w:t>
      </w:r>
      <w:r w:rsidR="00C308B4">
        <w:rPr>
          <w:rFonts w:hint="eastAsia"/>
        </w:rPr>
        <w:t>，</w:t>
      </w:r>
      <w:r w:rsidR="00BA403F">
        <w:rPr>
          <w:rFonts w:hint="eastAsia"/>
        </w:rPr>
        <w:t>计算每个网卡的下行速率</w:t>
      </w:r>
      <w:r w:rsidR="0041775D">
        <w:rPr>
          <w:rFonts w:hint="eastAsia"/>
        </w:rPr>
        <w:t>kB/s</w:t>
      </w:r>
      <w:r w:rsidR="00BA403F">
        <w:rPr>
          <w:rFonts w:hint="eastAsia"/>
        </w:rPr>
        <w:t>上行速率</w:t>
      </w:r>
      <w:r w:rsidR="00C308B4">
        <w:rPr>
          <w:rFonts w:hint="eastAsia"/>
        </w:rPr>
        <w:t>kB/s</w:t>
      </w:r>
      <w:r w:rsidR="00C308B4">
        <w:rPr>
          <w:rFonts w:hint="eastAsia"/>
        </w:rPr>
        <w:t>，</w:t>
      </w:r>
      <w:r w:rsidR="0041775D">
        <w:rPr>
          <w:rFonts w:hint="eastAsia"/>
        </w:rPr>
        <w:t>下行包速率</w:t>
      </w:r>
      <w:r w:rsidR="00C308B4">
        <w:rPr>
          <w:rFonts w:hint="eastAsia"/>
        </w:rPr>
        <w:t>pkgs/s</w:t>
      </w:r>
      <w:r w:rsidR="00C308B4">
        <w:rPr>
          <w:rFonts w:hint="eastAsia"/>
        </w:rPr>
        <w:t>，</w:t>
      </w:r>
      <w:r w:rsidR="00BA403F">
        <w:rPr>
          <w:rFonts w:hint="eastAsia"/>
        </w:rPr>
        <w:t>上</w:t>
      </w:r>
      <w:r w:rsidR="0041775D">
        <w:rPr>
          <w:rFonts w:hint="eastAsia"/>
        </w:rPr>
        <w:t>行包速率</w:t>
      </w:r>
      <w:r w:rsidR="00C308B4">
        <w:rPr>
          <w:rFonts w:hint="eastAsia"/>
        </w:rPr>
        <w:t>pkgs/s</w:t>
      </w:r>
      <w:r w:rsidR="00C308B4">
        <w:rPr>
          <w:rFonts w:hint="eastAsia"/>
        </w:rPr>
        <w:t>，</w:t>
      </w:r>
      <w:r w:rsidR="00446077">
        <w:rPr>
          <w:rFonts w:hint="eastAsia"/>
        </w:rPr>
        <w:t>以</w:t>
      </w:r>
      <w:r w:rsidR="00446077">
        <w:t>字典的形式</w:t>
      </w:r>
      <w:r w:rsidR="0041775D">
        <w:rPr>
          <w:rFonts w:hint="eastAsia"/>
        </w:rPr>
        <w:t>返回流量异常的接口以及其对应的流量</w:t>
      </w:r>
      <w:r w:rsidR="00446077">
        <w:rPr>
          <w:rFonts w:hint="eastAsia"/>
        </w:rPr>
        <w:t>。字典</w:t>
      </w:r>
      <w:r w:rsidR="00446077">
        <w:t>结构如下：</w:t>
      </w:r>
    </w:p>
    <w:p w:rsidR="0071474F" w:rsidRDefault="0071474F" w:rsidP="00446077">
      <w:pPr>
        <w:ind w:firstLine="480"/>
      </w:pPr>
      <w:r>
        <w:rPr>
          <w:rFonts w:hint="eastAsia"/>
        </w:rPr>
        <w:t>{</w:t>
      </w:r>
      <w:r w:rsidR="00597659">
        <w:t xml:space="preserve"> </w:t>
      </w:r>
      <w:r>
        <w:rPr>
          <w:rFonts w:hint="eastAsia"/>
        </w:rPr>
        <w:t>网卡</w:t>
      </w:r>
      <w:r>
        <w:t>接口</w:t>
      </w:r>
      <w:r>
        <w:rPr>
          <w:rFonts w:hint="eastAsia"/>
        </w:rPr>
        <w:t>1</w:t>
      </w:r>
      <w:r w:rsidR="00597659">
        <w:t xml:space="preserve"> </w:t>
      </w:r>
      <w:r>
        <w:rPr>
          <w:rFonts w:hint="eastAsia"/>
        </w:rPr>
        <w:t>:</w:t>
      </w:r>
      <w:r w:rsidRPr="0071474F">
        <w:t xml:space="preserve"> {</w:t>
      </w:r>
      <w:r w:rsidR="00597659">
        <w:t xml:space="preserve"> </w:t>
      </w:r>
      <w:r w:rsidR="008B4F53">
        <w:rPr>
          <w:rFonts w:hint="eastAsia"/>
        </w:rPr>
        <w:t>入接口</w:t>
      </w:r>
      <w:r w:rsidR="008B4F53">
        <w:t>字节速率</w:t>
      </w:r>
      <w:r w:rsidR="008B4F53">
        <w:rPr>
          <w:rFonts w:hint="eastAsia"/>
        </w:rPr>
        <w:t xml:space="preserve"> </w:t>
      </w:r>
      <w:r w:rsidR="00597659">
        <w:t>:</w:t>
      </w:r>
      <w:r w:rsidR="008B4F53">
        <w:t xml:space="preserve"> </w:t>
      </w:r>
      <w:r w:rsidR="008B4F53">
        <w:rPr>
          <w:rFonts w:hint="eastAsia"/>
        </w:rPr>
        <w:t>速率</w:t>
      </w:r>
      <w:r w:rsidR="008B4F53">
        <w:t>值</w:t>
      </w:r>
      <w:r w:rsidR="009F1985">
        <w:t xml:space="preserve">, </w:t>
      </w:r>
      <w:r w:rsidR="009F1985">
        <w:rPr>
          <w:rFonts w:hint="eastAsia"/>
        </w:rPr>
        <w:t>入接口包速率</w:t>
      </w:r>
      <w:r w:rsidR="009F1985">
        <w:t xml:space="preserve"> : </w:t>
      </w:r>
      <w:r w:rsidR="009F1985">
        <w:rPr>
          <w:rFonts w:hint="eastAsia"/>
        </w:rPr>
        <w:t>速率</w:t>
      </w:r>
      <w:r w:rsidR="009F1985">
        <w:t>值</w:t>
      </w:r>
      <w:r w:rsidR="00F83872">
        <w:t xml:space="preserve">, </w:t>
      </w:r>
      <w:r w:rsidR="00F83872">
        <w:rPr>
          <w:rFonts w:hint="eastAsia"/>
        </w:rPr>
        <w:t>出</w:t>
      </w:r>
      <w:r w:rsidR="00F83872">
        <w:t>接口字节</w:t>
      </w:r>
      <w:r w:rsidR="00F83872">
        <w:rPr>
          <w:rFonts w:hint="eastAsia"/>
        </w:rPr>
        <w:t>速率</w:t>
      </w:r>
      <w:r w:rsidR="00F83872">
        <w:rPr>
          <w:rFonts w:hint="eastAsia"/>
        </w:rPr>
        <w:t xml:space="preserve"> </w:t>
      </w:r>
      <w:r w:rsidR="00F83872">
        <w:t xml:space="preserve">: </w:t>
      </w:r>
      <w:r w:rsidR="00F83872">
        <w:rPr>
          <w:rFonts w:hint="eastAsia"/>
        </w:rPr>
        <w:t>速率</w:t>
      </w:r>
      <w:r w:rsidR="00F83872">
        <w:t>值</w:t>
      </w:r>
      <w:r w:rsidR="00F83872">
        <w:t xml:space="preserve">, </w:t>
      </w:r>
      <w:r w:rsidR="00F83872">
        <w:rPr>
          <w:rFonts w:hint="eastAsia"/>
        </w:rPr>
        <w:t>出</w:t>
      </w:r>
      <w:r w:rsidR="00F83872">
        <w:t>接口包速率</w:t>
      </w:r>
      <w:r w:rsidR="00F83872">
        <w:rPr>
          <w:rFonts w:hint="eastAsia"/>
        </w:rPr>
        <w:t xml:space="preserve"> </w:t>
      </w:r>
      <w:r w:rsidR="00F83872">
        <w:t xml:space="preserve">: </w:t>
      </w:r>
      <w:r w:rsidR="00F83872">
        <w:rPr>
          <w:rFonts w:hint="eastAsia"/>
        </w:rPr>
        <w:t>速率</w:t>
      </w:r>
      <w:r w:rsidR="00F83872">
        <w:t>值</w:t>
      </w:r>
      <w:r w:rsidR="00502A8D">
        <w:rPr>
          <w:rFonts w:hint="eastAsia"/>
        </w:rPr>
        <w:t xml:space="preserve"> </w:t>
      </w:r>
      <w:r w:rsidRPr="0071474F">
        <w:t>}</w:t>
      </w:r>
      <w:r w:rsidR="00502A8D">
        <w:rPr>
          <w:rFonts w:hint="eastAsia"/>
        </w:rPr>
        <w:t>,</w:t>
      </w:r>
      <w:r w:rsidR="00502A8D">
        <w:t xml:space="preserve"> </w:t>
      </w:r>
      <w:r w:rsidR="0086772C">
        <w:rPr>
          <w:rFonts w:hint="eastAsia"/>
        </w:rPr>
        <w:t>网卡</w:t>
      </w:r>
      <w:r w:rsidR="0086772C">
        <w:t>接口</w:t>
      </w:r>
      <w:r w:rsidR="0086772C">
        <w:rPr>
          <w:rFonts w:hint="eastAsia"/>
        </w:rPr>
        <w:t>2 : {</w:t>
      </w:r>
      <w:r w:rsidR="0086772C">
        <w:t xml:space="preserve"> … </w:t>
      </w:r>
      <w:r w:rsidR="0086772C">
        <w:rPr>
          <w:rFonts w:hint="eastAsia"/>
        </w:rPr>
        <w:t>}</w:t>
      </w:r>
      <w:r w:rsidR="0086772C">
        <w:t xml:space="preserve"> </w:t>
      </w:r>
      <w:r>
        <w:rPr>
          <w:rFonts w:hint="eastAsia"/>
        </w:rPr>
        <w:t>}</w:t>
      </w:r>
    </w:p>
    <w:p w:rsidR="00F915CF" w:rsidRDefault="00F915CF" w:rsidP="00A94962">
      <w:pPr>
        <w:pStyle w:val="af2"/>
        <w:numPr>
          <w:ilvl w:val="0"/>
          <w:numId w:val="36"/>
        </w:numPr>
        <w:ind w:firstLineChars="0"/>
      </w:pPr>
      <w:proofErr w:type="gramStart"/>
      <w:r>
        <w:t>capt( except</w:t>
      </w:r>
      <w:proofErr w:type="gramEnd"/>
      <w:r>
        <w:t>_if ):</w:t>
      </w:r>
    </w:p>
    <w:p w:rsidR="00DF4EE2" w:rsidRDefault="00DF4EE2" w:rsidP="00DF4EE2">
      <w:pPr>
        <w:ind w:firstLine="480"/>
      </w:pPr>
      <w:r>
        <w:rPr>
          <w:rFonts w:hint="eastAsia"/>
        </w:rPr>
        <w:t>该</w:t>
      </w:r>
      <w:r>
        <w:t>函数</w:t>
      </w:r>
      <w:r w:rsidR="005121B5">
        <w:rPr>
          <w:rFonts w:hint="eastAsia"/>
        </w:rPr>
        <w:t>接收</w:t>
      </w:r>
      <w:r w:rsidR="005121B5">
        <w:t>异常</w:t>
      </w:r>
      <w:r w:rsidR="005121B5">
        <w:rPr>
          <w:rFonts w:hint="eastAsia"/>
        </w:rPr>
        <w:t>流量</w:t>
      </w:r>
      <w:r w:rsidR="005121B5">
        <w:t>接口</w:t>
      </w:r>
      <w:r w:rsidR="005121B5">
        <w:rPr>
          <w:rFonts w:hint="eastAsia"/>
        </w:rPr>
        <w:t>的</w:t>
      </w:r>
      <w:r w:rsidR="005121B5">
        <w:t>列表，</w:t>
      </w:r>
      <w:r w:rsidR="005121B5" w:rsidRPr="005121B5">
        <w:rPr>
          <w:rFonts w:hint="eastAsia"/>
        </w:rPr>
        <w:t>针对每个</w:t>
      </w:r>
      <w:r w:rsidR="005121B5">
        <w:rPr>
          <w:rFonts w:hint="eastAsia"/>
        </w:rPr>
        <w:t>异常</w:t>
      </w:r>
      <w:r w:rsidR="005121B5" w:rsidRPr="005121B5">
        <w:rPr>
          <w:rFonts w:hint="eastAsia"/>
        </w:rPr>
        <w:t>接口</w:t>
      </w:r>
      <w:r w:rsidR="00207BE1">
        <w:rPr>
          <w:rFonts w:hint="eastAsia"/>
        </w:rPr>
        <w:t>调用</w:t>
      </w:r>
      <w:r w:rsidR="00207BE1">
        <w:rPr>
          <w:rFonts w:hint="eastAsia"/>
        </w:rPr>
        <w:t>tcpdump</w:t>
      </w:r>
      <w:r w:rsidR="005121B5" w:rsidRPr="005121B5">
        <w:rPr>
          <w:rFonts w:hint="eastAsia"/>
        </w:rPr>
        <w:t>分别抓包</w:t>
      </w:r>
      <w:r w:rsidR="00207BE1">
        <w:rPr>
          <w:rFonts w:hint="eastAsia"/>
        </w:rPr>
        <w:t>，将</w:t>
      </w:r>
      <w:r w:rsidR="00207BE1">
        <w:t>抓取的数据包</w:t>
      </w:r>
      <w:r w:rsidR="00207BE1">
        <w:rPr>
          <w:rFonts w:hint="eastAsia"/>
        </w:rPr>
        <w:t>保存为</w:t>
      </w:r>
      <w:r w:rsidR="00207BE1">
        <w:t>文件</w:t>
      </w:r>
      <w:r w:rsidR="00207BE1">
        <w:rPr>
          <w:rFonts w:hint="eastAsia"/>
        </w:rPr>
        <w:t>，</w:t>
      </w:r>
      <w:r w:rsidR="00207BE1">
        <w:t>以</w:t>
      </w:r>
      <w:r w:rsidR="00207BE1">
        <w:rPr>
          <w:rFonts w:hint="eastAsia"/>
        </w:rPr>
        <w:t>字典</w:t>
      </w:r>
      <w:r w:rsidR="00207BE1">
        <w:t>形式</w:t>
      </w:r>
      <w:proofErr w:type="gramStart"/>
      <w:r w:rsidR="00207BE1">
        <w:rPr>
          <w:rFonts w:hint="eastAsia"/>
        </w:rPr>
        <w:t>返回抓</w:t>
      </w:r>
      <w:proofErr w:type="gramEnd"/>
      <w:r w:rsidR="00207BE1">
        <w:rPr>
          <w:rFonts w:hint="eastAsia"/>
        </w:rPr>
        <w:t>包</w:t>
      </w:r>
      <w:r w:rsidR="00207BE1">
        <w:t>文件名和抓包</w:t>
      </w:r>
      <w:r w:rsidR="00594C09">
        <w:rPr>
          <w:rFonts w:hint="eastAsia"/>
        </w:rPr>
        <w:t>时长</w:t>
      </w:r>
      <w:r w:rsidR="00207BE1">
        <w:rPr>
          <w:rFonts w:hint="eastAsia"/>
        </w:rPr>
        <w:t>。</w:t>
      </w:r>
      <w:r w:rsidR="00207BE1">
        <w:t>字典</w:t>
      </w:r>
      <w:r w:rsidR="00207BE1">
        <w:rPr>
          <w:rFonts w:hint="eastAsia"/>
        </w:rPr>
        <w:t>结构</w:t>
      </w:r>
      <w:r w:rsidR="00207BE1">
        <w:t>如下：</w:t>
      </w:r>
    </w:p>
    <w:p w:rsidR="00207BE1" w:rsidRDefault="0023222A" w:rsidP="00DF4EE2">
      <w:pPr>
        <w:ind w:firstLine="480"/>
      </w:pPr>
      <w:r>
        <w:t>{ {</w:t>
      </w:r>
      <w:r w:rsidR="00DE2E8F">
        <w:t xml:space="preserve"> </w:t>
      </w:r>
      <w:r w:rsidR="00DE2E8F">
        <w:rPr>
          <w:rFonts w:hint="eastAsia"/>
        </w:rPr>
        <w:t>异常</w:t>
      </w:r>
      <w:r w:rsidR="00DE2E8F">
        <w:t>接口</w:t>
      </w:r>
      <w:r w:rsidR="00DE2E8F">
        <w:rPr>
          <w:rFonts w:hint="eastAsia"/>
        </w:rPr>
        <w:t>1</w:t>
      </w:r>
      <w:r w:rsidR="00594C09">
        <w:t xml:space="preserve"> </w:t>
      </w:r>
      <w:r>
        <w:t xml:space="preserve">: { </w:t>
      </w:r>
      <w:r>
        <w:rPr>
          <w:rFonts w:hint="eastAsia"/>
        </w:rPr>
        <w:t>抓包</w:t>
      </w:r>
      <w:r>
        <w:t>文件</w:t>
      </w:r>
      <w:r>
        <w:rPr>
          <w:rFonts w:hint="eastAsia"/>
        </w:rPr>
        <w:t>名</w:t>
      </w:r>
      <w:r>
        <w:rPr>
          <w:rFonts w:hint="eastAsia"/>
        </w:rPr>
        <w:t xml:space="preserve"> </w:t>
      </w:r>
      <w:r w:rsidRPr="0023222A">
        <w:t>:</w:t>
      </w:r>
      <w:r>
        <w:t xml:space="preserve">  '2018-05-01-21:40:46-lo'</w:t>
      </w:r>
      <w:r>
        <w:rPr>
          <w:rFonts w:hint="eastAsia"/>
        </w:rPr>
        <w:t xml:space="preserve">, </w:t>
      </w:r>
      <w:r w:rsidR="00594C09">
        <w:rPr>
          <w:rFonts w:hint="eastAsia"/>
        </w:rPr>
        <w:t>抓包</w:t>
      </w:r>
      <w:r w:rsidR="00594C09">
        <w:t>时长</w:t>
      </w:r>
      <w:r w:rsidR="00594C09">
        <w:rPr>
          <w:rFonts w:hint="eastAsia"/>
        </w:rPr>
        <w:t xml:space="preserve"> : </w:t>
      </w:r>
      <w:r w:rsidR="00DE2E8F" w:rsidRPr="00DE2E8F">
        <w:t>0.5504086017608643</w:t>
      </w:r>
      <w:r w:rsidR="00DE2E8F">
        <w:t xml:space="preserve"> </w:t>
      </w:r>
      <w:r w:rsidRPr="0023222A">
        <w:t>}</w:t>
      </w:r>
      <w:r w:rsidR="007C1818">
        <w:t xml:space="preserve">, </w:t>
      </w:r>
      <w:r w:rsidR="007C1818">
        <w:rPr>
          <w:rFonts w:hint="eastAsia"/>
        </w:rPr>
        <w:t>异常</w:t>
      </w:r>
      <w:r w:rsidR="007C1818">
        <w:t>接口</w:t>
      </w:r>
      <w:r w:rsidR="007C1818">
        <w:rPr>
          <w:rFonts w:hint="eastAsia"/>
        </w:rPr>
        <w:t>2</w:t>
      </w:r>
      <w:r>
        <w:t xml:space="preserve"> </w:t>
      </w:r>
      <w:r w:rsidR="007C1818">
        <w:t>: {…</w:t>
      </w:r>
      <w:r w:rsidR="00856DDF">
        <w:t>}, …}</w:t>
      </w:r>
    </w:p>
    <w:p w:rsidR="00F915CF" w:rsidRDefault="00F915CF" w:rsidP="00F915CF">
      <w:pPr>
        <w:pStyle w:val="af2"/>
        <w:numPr>
          <w:ilvl w:val="0"/>
          <w:numId w:val="36"/>
        </w:numPr>
        <w:ind w:firstLineChars="0"/>
      </w:pPr>
      <w:r w:rsidRPr="00F915CF">
        <w:t>anlyPcap(pcap):</w:t>
      </w:r>
    </w:p>
    <w:p w:rsidR="00F879F9" w:rsidRDefault="00F879F9" w:rsidP="00F879F9">
      <w:pPr>
        <w:ind w:firstLine="480"/>
      </w:pPr>
      <w:r>
        <w:rPr>
          <w:rFonts w:hint="eastAsia"/>
        </w:rPr>
        <w:t>该</w:t>
      </w:r>
      <w:r w:rsidR="00164CC5">
        <w:rPr>
          <w:rFonts w:hint="eastAsia"/>
        </w:rPr>
        <w:t>函数</w:t>
      </w:r>
      <w:r w:rsidR="00320A28">
        <w:rPr>
          <w:rFonts w:hint="eastAsia"/>
        </w:rPr>
        <w:t>调用</w:t>
      </w:r>
      <w:r w:rsidR="00320A28">
        <w:t>dpkt</w:t>
      </w:r>
      <w:r w:rsidR="00320A28">
        <w:t>模块</w:t>
      </w:r>
      <w:r w:rsidR="00320A28">
        <w:rPr>
          <w:rFonts w:hint="eastAsia"/>
        </w:rPr>
        <w:t>解析</w:t>
      </w:r>
      <w:r w:rsidR="00320A28">
        <w:t>pcap</w:t>
      </w:r>
      <w:r w:rsidR="00320A28">
        <w:t>文件，</w:t>
      </w:r>
      <w:r w:rsidR="00320A28">
        <w:rPr>
          <w:rFonts w:hint="eastAsia"/>
        </w:rPr>
        <w:t>以字典的形式</w:t>
      </w:r>
      <w:r w:rsidR="00320A28">
        <w:t>返回</w:t>
      </w:r>
      <w:r w:rsidR="00603519">
        <w:rPr>
          <w:rFonts w:hint="eastAsia"/>
        </w:rPr>
        <w:t>解析</w:t>
      </w:r>
      <w:r w:rsidR="00603519">
        <w:t>出的内容</w:t>
      </w:r>
      <w:r w:rsidR="00603519">
        <w:rPr>
          <w:rFonts w:hint="eastAsia"/>
        </w:rPr>
        <w:t>。字典</w:t>
      </w:r>
      <w:r w:rsidR="00603519">
        <w:t>形式如下：</w:t>
      </w:r>
    </w:p>
    <w:p w:rsidR="00D47F24" w:rsidRDefault="00D47F24" w:rsidP="00D47F24">
      <w:pPr>
        <w:ind w:firstLine="480"/>
      </w:pPr>
      <w:r>
        <w:rPr>
          <w:rFonts w:hint="eastAsia"/>
        </w:rPr>
        <w:t>{</w:t>
      </w:r>
    </w:p>
    <w:p w:rsidR="00D47F24" w:rsidRDefault="00D47F24" w:rsidP="00D47F24">
      <w:pPr>
        <w:ind w:firstLine="480"/>
      </w:pPr>
      <w:r>
        <w:tab/>
        <w:t>sip</w:t>
      </w:r>
      <w:proofErr w:type="gramStart"/>
      <w:r>
        <w:t>1 :</w:t>
      </w:r>
      <w:proofErr w:type="gramEnd"/>
      <w:r>
        <w:t xml:space="preserve"> {</w:t>
      </w:r>
    </w:p>
    <w:p w:rsidR="00D47F24" w:rsidRDefault="00D47F24" w:rsidP="00D47F24">
      <w:pPr>
        <w:ind w:left="780" w:firstLine="480"/>
      </w:pPr>
      <w:proofErr w:type="gramStart"/>
      <w:r>
        <w:t>counts :</w:t>
      </w:r>
      <w:proofErr w:type="gramEnd"/>
      <w:r>
        <w:t xml:space="preserve"> xxx</w:t>
      </w:r>
      <w:r>
        <w:rPr>
          <w:rFonts w:hint="eastAsia"/>
        </w:rPr>
        <w:t xml:space="preserve">, </w:t>
      </w:r>
    </w:p>
    <w:p w:rsidR="00D47F24" w:rsidRDefault="00D47F24" w:rsidP="00D47F24">
      <w:pPr>
        <w:ind w:left="780" w:firstLine="480"/>
      </w:pPr>
      <w:proofErr w:type="gramStart"/>
      <w:r>
        <w:t>length :</w:t>
      </w:r>
      <w:proofErr w:type="gramEnd"/>
      <w:r>
        <w:t xml:space="preserve"> [length1, length2, length3,…],</w:t>
      </w:r>
    </w:p>
    <w:p w:rsidR="00D47F24" w:rsidRDefault="00D47F24" w:rsidP="00D47F24">
      <w:pPr>
        <w:ind w:left="780" w:firstLine="480"/>
      </w:pPr>
      <w:proofErr w:type="gramStart"/>
      <w:r>
        <w:t>dip :</w:t>
      </w:r>
      <w:proofErr w:type="gramEnd"/>
      <w:r>
        <w:t xml:space="preserve"> [dip1, dip2, dip3,…],</w:t>
      </w:r>
    </w:p>
    <w:p w:rsidR="00D47F24" w:rsidRDefault="00D47F24" w:rsidP="00D47F24">
      <w:pPr>
        <w:ind w:left="780" w:firstLine="480"/>
      </w:pPr>
      <w:proofErr w:type="gramStart"/>
      <w:r>
        <w:lastRenderedPageBreak/>
        <w:t>sports :</w:t>
      </w:r>
      <w:proofErr w:type="gramEnd"/>
      <w:r>
        <w:t xml:space="preserve"> [sport1, sport2, sport3,…],</w:t>
      </w:r>
    </w:p>
    <w:p w:rsidR="00D47F24" w:rsidRPr="00572421" w:rsidRDefault="00D47F24" w:rsidP="00D47F24">
      <w:pPr>
        <w:ind w:left="780" w:firstLine="480"/>
      </w:pPr>
      <w:proofErr w:type="gramStart"/>
      <w:r>
        <w:t>dports :</w:t>
      </w:r>
      <w:proofErr w:type="gramEnd"/>
      <w:r>
        <w:t xml:space="preserve"> [dport1, dport2, dport3,…]</w:t>
      </w:r>
    </w:p>
    <w:p w:rsidR="00D47F24" w:rsidRDefault="00D47F24" w:rsidP="00D47F24">
      <w:pPr>
        <w:ind w:left="780" w:firstLine="480"/>
      </w:pPr>
      <w:r>
        <w:t>}</w:t>
      </w:r>
    </w:p>
    <w:p w:rsidR="00D47F24" w:rsidRDefault="00D47F24" w:rsidP="00D47F24">
      <w:pPr>
        <w:ind w:firstLineChars="83" w:firstLine="199"/>
      </w:pPr>
      <w:r>
        <w:tab/>
      </w:r>
      <w:r>
        <w:tab/>
        <w:t>sip</w:t>
      </w:r>
      <w:proofErr w:type="gramStart"/>
      <w:r>
        <w:t>2 :</w:t>
      </w:r>
      <w:proofErr w:type="gramEnd"/>
      <w:r>
        <w:t xml:space="preserve"> {</w:t>
      </w:r>
    </w:p>
    <w:p w:rsidR="00D47F24" w:rsidRDefault="00D47F24" w:rsidP="00D47F24">
      <w:pPr>
        <w:ind w:firstLineChars="83" w:firstLine="199"/>
      </w:pPr>
      <w:r>
        <w:tab/>
      </w:r>
      <w:r>
        <w:tab/>
      </w:r>
      <w:r>
        <w:tab/>
        <w:t>…</w:t>
      </w:r>
    </w:p>
    <w:p w:rsidR="00D47F24" w:rsidRDefault="00D47F24" w:rsidP="00D47F24">
      <w:pPr>
        <w:ind w:left="840" w:firstLineChars="175" w:firstLine="420"/>
      </w:pPr>
      <w:r>
        <w:t>}</w:t>
      </w:r>
    </w:p>
    <w:p w:rsidR="00603519" w:rsidRDefault="00D47F24" w:rsidP="00D47F24">
      <w:pPr>
        <w:ind w:firstLine="480"/>
      </w:pPr>
      <w:r>
        <w:rPr>
          <w:rFonts w:hint="eastAsia"/>
        </w:rPr>
        <w:t>}</w:t>
      </w:r>
    </w:p>
    <w:p w:rsidR="00F915CF" w:rsidRDefault="00F915CF" w:rsidP="00F915CF">
      <w:pPr>
        <w:pStyle w:val="af2"/>
        <w:numPr>
          <w:ilvl w:val="0"/>
          <w:numId w:val="36"/>
        </w:numPr>
        <w:ind w:firstLineChars="0"/>
      </w:pPr>
      <w:r w:rsidRPr="00F915CF">
        <w:t>averDict(ip_dict):</w:t>
      </w:r>
    </w:p>
    <w:p w:rsidR="00A6026C" w:rsidRDefault="00A6026C" w:rsidP="00A6026C">
      <w:pPr>
        <w:ind w:firstLine="480"/>
      </w:pPr>
      <w:r>
        <w:rPr>
          <w:rFonts w:hint="eastAsia"/>
        </w:rPr>
        <w:t>该</w:t>
      </w:r>
      <w:r w:rsidR="00164CC5">
        <w:rPr>
          <w:rFonts w:hint="eastAsia"/>
        </w:rPr>
        <w:t>函数</w:t>
      </w:r>
      <w:proofErr w:type="gramStart"/>
      <w:r>
        <w:t>接收</w:t>
      </w:r>
      <w:r w:rsidR="00173EF6">
        <w:rPr>
          <w:rFonts w:hint="eastAsia"/>
        </w:rPr>
        <w:t>抓包</w:t>
      </w:r>
      <w:r w:rsidR="00173EF6">
        <w:t>分析</w:t>
      </w:r>
      <w:proofErr w:type="gramEnd"/>
      <w:r w:rsidR="00173EF6">
        <w:t>的</w:t>
      </w:r>
      <w:r w:rsidR="00173EF6">
        <w:rPr>
          <w:rFonts w:hint="eastAsia"/>
        </w:rPr>
        <w:t>结果，</w:t>
      </w:r>
      <w:r w:rsidR="00173EF6">
        <w:t>返回</w:t>
      </w:r>
      <w:r w:rsidR="00173EF6">
        <w:rPr>
          <w:rFonts w:hint="eastAsia"/>
        </w:rPr>
        <w:t>counts</w:t>
      </w:r>
      <w:r w:rsidR="00173EF6">
        <w:rPr>
          <w:rFonts w:hint="eastAsia"/>
        </w:rPr>
        <w:t>的</w:t>
      </w:r>
      <w:r w:rsidR="00173EF6">
        <w:t>平均值。</w:t>
      </w:r>
    </w:p>
    <w:p w:rsidR="00F915CF" w:rsidRDefault="00F915CF" w:rsidP="00F915CF">
      <w:pPr>
        <w:pStyle w:val="af2"/>
        <w:numPr>
          <w:ilvl w:val="0"/>
          <w:numId w:val="36"/>
        </w:numPr>
        <w:ind w:firstLineChars="0"/>
      </w:pPr>
      <w:r w:rsidRPr="00F915CF">
        <w:t>speed(</w:t>
      </w:r>
      <w:proofErr w:type="gramStart"/>
      <w:r w:rsidRPr="00F915CF">
        <w:t>t,list</w:t>
      </w:r>
      <w:proofErr w:type="gramEnd"/>
      <w:r w:rsidRPr="00F915CF">
        <w:t>1,capt_time):</w:t>
      </w:r>
    </w:p>
    <w:p w:rsidR="0093756F" w:rsidRDefault="00164CC5" w:rsidP="0093756F">
      <w:pPr>
        <w:ind w:firstLine="480"/>
      </w:pPr>
      <w:r>
        <w:rPr>
          <w:rFonts w:hint="eastAsia"/>
        </w:rPr>
        <w:t>该</w:t>
      </w:r>
      <w:r>
        <w:t>函数</w:t>
      </w:r>
      <w:r w:rsidR="00AC4F74">
        <w:rPr>
          <w:rFonts w:hint="eastAsia"/>
        </w:rPr>
        <w:t>用于</w:t>
      </w:r>
      <w:r w:rsidR="00AC4F74">
        <w:t>计算</w:t>
      </w:r>
      <w:r w:rsidR="001858F6">
        <w:rPr>
          <w:rFonts w:hint="eastAsia"/>
        </w:rPr>
        <w:t>元素</w:t>
      </w:r>
      <w:r w:rsidR="001858F6">
        <w:t>变化速率和元素最大速率</w:t>
      </w:r>
      <w:r w:rsidR="006C788B">
        <w:rPr>
          <w:rFonts w:hint="eastAsia"/>
        </w:rPr>
        <w:t>。</w:t>
      </w:r>
      <w:r w:rsidR="00D24960">
        <w:rPr>
          <w:rFonts w:hint="eastAsia"/>
        </w:rPr>
        <w:t>函数</w:t>
      </w:r>
      <w:r w:rsidR="0093756F">
        <w:rPr>
          <w:rFonts w:hint="eastAsia"/>
        </w:rPr>
        <w:t>接收一个字符串</w:t>
      </w:r>
      <w:r w:rsidR="00674874">
        <w:rPr>
          <w:rFonts w:hint="eastAsia"/>
        </w:rPr>
        <w:t>，</w:t>
      </w:r>
      <w:r w:rsidR="0093756F">
        <w:rPr>
          <w:rFonts w:hint="eastAsia"/>
        </w:rPr>
        <w:t>一个列表和抓包的时长</w:t>
      </w:r>
      <w:r w:rsidR="00D24960">
        <w:rPr>
          <w:rFonts w:hint="eastAsia"/>
        </w:rPr>
        <w:t>作为</w:t>
      </w:r>
      <w:r w:rsidR="00D24960">
        <w:t>参数</w:t>
      </w:r>
      <w:r w:rsidR="00B365F0">
        <w:rPr>
          <w:rFonts w:hint="eastAsia"/>
        </w:rPr>
        <w:t>。</w:t>
      </w:r>
      <w:r w:rsidR="0093756F">
        <w:rPr>
          <w:rFonts w:hint="eastAsia"/>
        </w:rPr>
        <w:t>列表中是一串数字</w:t>
      </w:r>
      <w:r w:rsidR="00674874">
        <w:rPr>
          <w:rFonts w:hint="eastAsia"/>
        </w:rPr>
        <w:t>，</w:t>
      </w:r>
      <w:r w:rsidR="0093756F">
        <w:rPr>
          <w:rFonts w:hint="eastAsia"/>
        </w:rPr>
        <w:t>表示在抓包过程中</w:t>
      </w:r>
      <w:r w:rsidR="00674874">
        <w:rPr>
          <w:rFonts w:hint="eastAsia"/>
        </w:rPr>
        <w:t>，</w:t>
      </w:r>
      <w:r w:rsidR="0093756F">
        <w:rPr>
          <w:rFonts w:hint="eastAsia"/>
        </w:rPr>
        <w:t>抓取到的元素</w:t>
      </w:r>
      <w:r w:rsidR="0093756F">
        <w:rPr>
          <w:rFonts w:hint="eastAsia"/>
        </w:rPr>
        <w:t>(dip,sports,dports)</w:t>
      </w:r>
      <w:r w:rsidR="00D24960">
        <w:rPr>
          <w:rFonts w:hint="eastAsia"/>
        </w:rPr>
        <w:t>数目</w:t>
      </w:r>
      <w:r w:rsidR="00B365F0">
        <w:rPr>
          <w:rFonts w:hint="eastAsia"/>
        </w:rPr>
        <w:t>；</w:t>
      </w:r>
      <w:r w:rsidR="00566F8B">
        <w:rPr>
          <w:rFonts w:hint="eastAsia"/>
        </w:rPr>
        <w:t>字符串</w:t>
      </w:r>
      <w:r w:rsidR="00566F8B">
        <w:t>用于判断</w:t>
      </w:r>
      <w:r w:rsidR="00566F8B">
        <w:rPr>
          <w:rFonts w:hint="eastAsia"/>
        </w:rPr>
        <w:t>上述</w:t>
      </w:r>
      <w:r w:rsidR="00566F8B">
        <w:t>哪</w:t>
      </w:r>
      <w:r w:rsidR="00566F8B">
        <w:rPr>
          <w:rFonts w:hint="eastAsia"/>
        </w:rPr>
        <w:t>类</w:t>
      </w:r>
      <w:r w:rsidR="00566F8B">
        <w:t>速率</w:t>
      </w:r>
      <w:r w:rsidR="00A234EB">
        <w:rPr>
          <w:rFonts w:hint="eastAsia"/>
        </w:rPr>
        <w:t>，</w:t>
      </w:r>
      <w:r w:rsidR="0093756F">
        <w:rPr>
          <w:rFonts w:hint="eastAsia"/>
        </w:rPr>
        <w:t>如果</w:t>
      </w:r>
      <w:r w:rsidR="009B7F96">
        <w:rPr>
          <w:rFonts w:hint="eastAsia"/>
        </w:rPr>
        <w:t>t = 'len'</w:t>
      </w:r>
      <w:r w:rsidR="009B7F96">
        <w:rPr>
          <w:rFonts w:hint="eastAsia"/>
        </w:rPr>
        <w:t>，</w:t>
      </w:r>
      <w:r w:rsidR="00AB1DF4">
        <w:rPr>
          <w:rFonts w:hint="eastAsia"/>
        </w:rPr>
        <w:t>则返回元素变化速率</w:t>
      </w:r>
      <w:r w:rsidR="009B7F96">
        <w:rPr>
          <w:rFonts w:hint="eastAsia"/>
        </w:rPr>
        <w:t>，</w:t>
      </w:r>
      <w:r w:rsidR="0093756F">
        <w:rPr>
          <w:rFonts w:hint="eastAsia"/>
        </w:rPr>
        <w:t>如果</w:t>
      </w:r>
      <w:r w:rsidR="00AB1DF4">
        <w:rPr>
          <w:rFonts w:hint="eastAsia"/>
        </w:rPr>
        <w:t>t = 'max'</w:t>
      </w:r>
      <w:r w:rsidR="00AB1DF4">
        <w:rPr>
          <w:rFonts w:hint="eastAsia"/>
        </w:rPr>
        <w:t>，</w:t>
      </w:r>
      <w:r w:rsidR="00AB1DF4">
        <w:t>则</w:t>
      </w:r>
      <w:r w:rsidR="001858F6">
        <w:rPr>
          <w:rFonts w:hint="eastAsia"/>
        </w:rPr>
        <w:t>返回元素最大</w:t>
      </w:r>
      <w:r w:rsidR="00A33C67">
        <w:rPr>
          <w:rFonts w:hint="eastAsia"/>
        </w:rPr>
        <w:t>速率</w:t>
      </w:r>
      <w:r w:rsidR="00AC4F74">
        <w:rPr>
          <w:rFonts w:hint="eastAsia"/>
        </w:rPr>
        <w:t>。</w:t>
      </w:r>
    </w:p>
    <w:p w:rsidR="00F915CF" w:rsidRDefault="00F915CF" w:rsidP="00F915CF">
      <w:pPr>
        <w:pStyle w:val="af2"/>
        <w:numPr>
          <w:ilvl w:val="0"/>
          <w:numId w:val="36"/>
        </w:numPr>
        <w:ind w:firstLineChars="0"/>
      </w:pPr>
      <w:r w:rsidRPr="00F915CF">
        <w:t>rand_estimate(num_</w:t>
      </w:r>
      <w:proofErr w:type="gramStart"/>
      <w:r w:rsidRPr="00F915CF">
        <w:t>sip,average</w:t>
      </w:r>
      <w:proofErr w:type="gramEnd"/>
      <w:r w:rsidRPr="00F915CF">
        <w:t>_counts):</w:t>
      </w:r>
    </w:p>
    <w:p w:rsidR="00C62E2C" w:rsidRDefault="00C62E2C" w:rsidP="00C62E2C">
      <w:pPr>
        <w:ind w:firstLine="480"/>
      </w:pPr>
      <w:r>
        <w:rPr>
          <w:rFonts w:hint="eastAsia"/>
        </w:rPr>
        <w:t>该</w:t>
      </w:r>
      <w:r>
        <w:t>函数用于</w:t>
      </w:r>
      <w:r>
        <w:rPr>
          <w:rFonts w:hint="eastAsia"/>
        </w:rPr>
        <w:t>判断是否</w:t>
      </w:r>
      <w:r>
        <w:t>正在</w:t>
      </w:r>
      <w:r>
        <w:rPr>
          <w:rFonts w:hint="eastAsia"/>
        </w:rPr>
        <w:t>遭受随机源</w:t>
      </w:r>
      <w:r>
        <w:rPr>
          <w:rFonts w:hint="eastAsia"/>
        </w:rPr>
        <w:t>IP</w:t>
      </w:r>
      <w:r>
        <w:rPr>
          <w:rFonts w:hint="eastAsia"/>
        </w:rPr>
        <w:t>的</w:t>
      </w:r>
      <w:r>
        <w:t>DDoS</w:t>
      </w:r>
      <w:r>
        <w:t>攻击</w:t>
      </w:r>
      <w:r w:rsidR="002B6BFC">
        <w:rPr>
          <w:rFonts w:hint="eastAsia"/>
        </w:rPr>
        <w:t>，</w:t>
      </w:r>
      <w:r w:rsidR="002B6BFC">
        <w:t>如果是，则返回</w:t>
      </w:r>
      <w:r w:rsidR="002B6BFC">
        <w:t>True</w:t>
      </w:r>
      <w:r w:rsidR="002B6BFC">
        <w:t>，否则返回</w:t>
      </w:r>
      <w:r w:rsidR="002B6BFC">
        <w:t>False</w:t>
      </w:r>
      <w:r w:rsidR="00351929">
        <w:rPr>
          <w:rFonts w:hint="eastAsia"/>
        </w:rPr>
        <w:t>。</w:t>
      </w:r>
      <w:r w:rsidR="00351929">
        <w:rPr>
          <w:rFonts w:hint="eastAsia"/>
        </w:rPr>
        <w:t>num</w:t>
      </w:r>
      <w:r w:rsidR="00351929">
        <w:t>_sip</w:t>
      </w:r>
      <w:r w:rsidR="00351929">
        <w:rPr>
          <w:rFonts w:hint="eastAsia"/>
        </w:rPr>
        <w:t>表示</w:t>
      </w:r>
      <w:r w:rsidR="00351929">
        <w:t>源</w:t>
      </w:r>
      <w:r w:rsidR="00351929">
        <w:rPr>
          <w:rFonts w:hint="eastAsia"/>
        </w:rPr>
        <w:t>IP</w:t>
      </w:r>
      <w:r w:rsidR="00351929">
        <w:rPr>
          <w:rFonts w:hint="eastAsia"/>
        </w:rPr>
        <w:t>数量</w:t>
      </w:r>
      <w:r w:rsidR="00351929">
        <w:t>，</w:t>
      </w:r>
      <w:r w:rsidR="00351929">
        <w:t>average_counts</w:t>
      </w:r>
      <w:r w:rsidR="00351929">
        <w:t>表示</w:t>
      </w:r>
      <w:r w:rsidR="00351929">
        <w:rPr>
          <w:rFonts w:hint="eastAsia"/>
        </w:rPr>
        <w:t>counts</w:t>
      </w:r>
      <w:r w:rsidR="00351929">
        <w:t>的平均值。</w:t>
      </w:r>
    </w:p>
    <w:p w:rsidR="00F915CF" w:rsidRDefault="00F915CF" w:rsidP="00F915CF">
      <w:pPr>
        <w:pStyle w:val="af2"/>
        <w:numPr>
          <w:ilvl w:val="0"/>
          <w:numId w:val="36"/>
        </w:numPr>
        <w:ind w:firstLineChars="0"/>
      </w:pPr>
      <w:proofErr w:type="gramStart"/>
      <w:r w:rsidRPr="00F915CF">
        <w:t>dropAll(</w:t>
      </w:r>
      <w:proofErr w:type="gramEnd"/>
      <w:r w:rsidRPr="00F915CF">
        <w:t>):</w:t>
      </w:r>
    </w:p>
    <w:p w:rsidR="00B46A41" w:rsidRDefault="00B46A41" w:rsidP="00B46A41">
      <w:pPr>
        <w:ind w:firstLine="480"/>
      </w:pPr>
      <w:r>
        <w:rPr>
          <w:rFonts w:hint="eastAsia"/>
        </w:rPr>
        <w:t>该</w:t>
      </w:r>
      <w:r>
        <w:t>函数通过下发流表</w:t>
      </w:r>
      <w:r w:rsidR="00676C73">
        <w:rPr>
          <w:rFonts w:hint="eastAsia"/>
        </w:rPr>
        <w:t>控制</w:t>
      </w:r>
      <w:r w:rsidR="00676C73">
        <w:t>交换机</w:t>
      </w:r>
      <w:r>
        <w:rPr>
          <w:rFonts w:hint="eastAsia"/>
        </w:rPr>
        <w:t>丢弃</w:t>
      </w:r>
      <w:r>
        <w:t>所有数据包</w:t>
      </w:r>
      <w:r w:rsidR="007F012B">
        <w:rPr>
          <w:rFonts w:hint="eastAsia"/>
        </w:rPr>
        <w:t>。</w:t>
      </w:r>
    </w:p>
    <w:p w:rsidR="00F915CF" w:rsidRDefault="00F915CF" w:rsidP="00F915CF">
      <w:pPr>
        <w:pStyle w:val="af2"/>
        <w:numPr>
          <w:ilvl w:val="0"/>
          <w:numId w:val="36"/>
        </w:numPr>
        <w:ind w:firstLineChars="0"/>
      </w:pPr>
      <w:proofErr w:type="gramStart"/>
      <w:r w:rsidRPr="00F915CF">
        <w:t>forwardAll(</w:t>
      </w:r>
      <w:proofErr w:type="gramEnd"/>
      <w:r w:rsidRPr="00F915CF">
        <w:t>):</w:t>
      </w:r>
    </w:p>
    <w:p w:rsidR="00676C73" w:rsidRDefault="00676C73" w:rsidP="00676C73">
      <w:pPr>
        <w:ind w:firstLine="480"/>
      </w:pPr>
      <w:r>
        <w:rPr>
          <w:rFonts w:hint="eastAsia"/>
        </w:rPr>
        <w:t>该</w:t>
      </w:r>
      <w:r>
        <w:t>函数通过下发流表控制交换机</w:t>
      </w:r>
      <w:r w:rsidR="007F012B">
        <w:rPr>
          <w:rFonts w:hint="eastAsia"/>
        </w:rPr>
        <w:t>转发</w:t>
      </w:r>
      <w:r w:rsidR="007F012B">
        <w:t>所有</w:t>
      </w:r>
      <w:r w:rsidR="007F012B">
        <w:rPr>
          <w:rFonts w:hint="eastAsia"/>
        </w:rPr>
        <w:t>数据包。</w:t>
      </w:r>
    </w:p>
    <w:p w:rsidR="005F5C3D" w:rsidRDefault="005F5C3D" w:rsidP="005F5C3D">
      <w:pPr>
        <w:pStyle w:val="af2"/>
        <w:numPr>
          <w:ilvl w:val="0"/>
          <w:numId w:val="36"/>
        </w:numPr>
        <w:ind w:firstLineChars="0"/>
      </w:pPr>
      <w:r w:rsidRPr="00F915CF">
        <w:t>dropByIP(sip):</w:t>
      </w:r>
    </w:p>
    <w:p w:rsidR="005F5C3D" w:rsidRDefault="005F5C3D" w:rsidP="005F5C3D">
      <w:pPr>
        <w:pStyle w:val="af2"/>
        <w:numPr>
          <w:ilvl w:val="0"/>
          <w:numId w:val="36"/>
        </w:numPr>
        <w:ind w:firstLineChars="0"/>
      </w:pPr>
      <w:r w:rsidRPr="00F915CF">
        <w:t>forwardByIP(sip):</w:t>
      </w:r>
    </w:p>
    <w:p w:rsidR="00F915CF" w:rsidRDefault="00F915CF" w:rsidP="00F915CF">
      <w:pPr>
        <w:pStyle w:val="af2"/>
        <w:numPr>
          <w:ilvl w:val="0"/>
          <w:numId w:val="36"/>
        </w:numPr>
        <w:ind w:firstLineChars="0"/>
      </w:pPr>
      <w:r w:rsidRPr="00F915CF">
        <w:t>addRemoveIP(ip_dict):</w:t>
      </w:r>
    </w:p>
    <w:p w:rsidR="005B3653" w:rsidRDefault="005B3653" w:rsidP="005B3653">
      <w:pPr>
        <w:ind w:firstLine="480"/>
      </w:pPr>
      <w:r>
        <w:rPr>
          <w:rFonts w:hint="eastAsia"/>
        </w:rPr>
        <w:t>该</w:t>
      </w:r>
      <w:r>
        <w:t>函数</w:t>
      </w:r>
      <w:r>
        <w:rPr>
          <w:rFonts w:hint="eastAsia"/>
        </w:rPr>
        <w:t>分析</w:t>
      </w:r>
      <w:r w:rsidRPr="00F915CF">
        <w:t>anlyPcap</w:t>
      </w:r>
      <w:r>
        <w:rPr>
          <w:rFonts w:hint="eastAsia"/>
        </w:rPr>
        <w:t>函数</w:t>
      </w:r>
      <w:r>
        <w:t>返回的结果，</w:t>
      </w:r>
      <w:r>
        <w:rPr>
          <w:rFonts w:hint="eastAsia"/>
        </w:rPr>
        <w:t>根据</w:t>
      </w:r>
      <w:r w:rsidR="007E031B">
        <w:rPr>
          <w:rFonts w:hint="eastAsia"/>
        </w:rPr>
        <w:t>数据包平均</w:t>
      </w:r>
      <w:r w:rsidR="007E031B">
        <w:t>长度</w:t>
      </w:r>
      <w:r w:rsidR="007E031B">
        <w:rPr>
          <w:rFonts w:hint="eastAsia"/>
        </w:rPr>
        <w:t>、元素</w:t>
      </w:r>
      <w:r w:rsidR="007E031B">
        <w:t>变化速</w:t>
      </w:r>
      <w:r w:rsidR="007E031B">
        <w:rPr>
          <w:rFonts w:hint="eastAsia"/>
        </w:rPr>
        <w:t>率以及元素</w:t>
      </w:r>
      <w:r w:rsidR="007E031B">
        <w:t>最大速率</w:t>
      </w:r>
      <w:r w:rsidR="007E031B">
        <w:rPr>
          <w:rFonts w:hint="eastAsia"/>
        </w:rPr>
        <w:t>等</w:t>
      </w:r>
      <w:r w:rsidR="007E031B">
        <w:rPr>
          <w:rFonts w:hint="eastAsia"/>
        </w:rPr>
        <w:t>7</w:t>
      </w:r>
      <w:r w:rsidR="007E031B">
        <w:rPr>
          <w:rFonts w:hint="eastAsia"/>
        </w:rPr>
        <w:t>个</w:t>
      </w:r>
      <w:r w:rsidR="007E031B">
        <w:t>参数</w:t>
      </w:r>
      <w:r w:rsidR="007E031B">
        <w:tab/>
      </w:r>
      <w:r w:rsidR="007E031B">
        <w:rPr>
          <w:rFonts w:hint="eastAsia"/>
        </w:rPr>
        <w:t>判断</w:t>
      </w:r>
      <w:r w:rsidR="007E031B">
        <w:t>是否</w:t>
      </w:r>
      <w:r w:rsidR="007E031B">
        <w:rPr>
          <w:rFonts w:hint="eastAsia"/>
        </w:rPr>
        <w:t>遭受</w:t>
      </w:r>
      <w:proofErr w:type="gramStart"/>
      <w:r w:rsidR="007E031B">
        <w:rPr>
          <w:rFonts w:hint="eastAsia"/>
        </w:rPr>
        <w:t>固定</w:t>
      </w:r>
      <w:r w:rsidR="007E031B">
        <w:t>源</w:t>
      </w:r>
      <w:proofErr w:type="gramEnd"/>
      <w:r w:rsidR="007E031B">
        <w:rPr>
          <w:rFonts w:hint="eastAsia"/>
        </w:rPr>
        <w:t>IP</w:t>
      </w:r>
      <w:r w:rsidR="007E031B">
        <w:rPr>
          <w:rFonts w:hint="eastAsia"/>
        </w:rPr>
        <w:t>地</w:t>
      </w:r>
      <w:r w:rsidR="007E031B">
        <w:t>DDoS</w:t>
      </w:r>
      <w:r w:rsidR="007E031B">
        <w:t>攻击。</w:t>
      </w:r>
      <w:r w:rsidR="007E031B">
        <w:rPr>
          <w:rFonts w:hint="eastAsia"/>
        </w:rPr>
        <w:t>如果</w:t>
      </w:r>
      <w:r w:rsidR="007E031B">
        <w:t>是，则调用</w:t>
      </w:r>
      <w:r w:rsidR="007E031B">
        <w:t>dropByIP(sip)</w:t>
      </w:r>
      <w:r w:rsidR="007E031B">
        <w:rPr>
          <w:rFonts w:hint="eastAsia"/>
        </w:rPr>
        <w:t>函数</w:t>
      </w:r>
      <w:r w:rsidR="007E031B">
        <w:t>丢弃源</w:t>
      </w:r>
      <w:r w:rsidR="007E031B">
        <w:rPr>
          <w:rFonts w:hint="eastAsia"/>
        </w:rPr>
        <w:t>IP</w:t>
      </w:r>
      <w:r w:rsidR="007E031B">
        <w:rPr>
          <w:rFonts w:hint="eastAsia"/>
        </w:rPr>
        <w:t>为</w:t>
      </w:r>
      <w:r w:rsidR="007E031B">
        <w:rPr>
          <w:rFonts w:hint="eastAsia"/>
        </w:rPr>
        <w:t>sip</w:t>
      </w:r>
      <w:r w:rsidR="007E031B">
        <w:rPr>
          <w:rFonts w:hint="eastAsia"/>
        </w:rPr>
        <w:t>的</w:t>
      </w:r>
      <w:r w:rsidR="007E031B">
        <w:t>流量，</w:t>
      </w:r>
      <w:r w:rsidR="007E031B">
        <w:rPr>
          <w:rFonts w:hint="eastAsia"/>
        </w:rPr>
        <w:t>否则</w:t>
      </w:r>
      <w:r w:rsidR="007E031B">
        <w:t>调用</w:t>
      </w:r>
      <w:r w:rsidR="007E031B">
        <w:t>forwardByIP(sip)</w:t>
      </w:r>
      <w:r w:rsidR="007E031B">
        <w:rPr>
          <w:rFonts w:hint="eastAsia"/>
        </w:rPr>
        <w:t>函</w:t>
      </w:r>
      <w:r w:rsidR="007E031B">
        <w:rPr>
          <w:rFonts w:hint="eastAsia"/>
        </w:rPr>
        <w:lastRenderedPageBreak/>
        <w:t>数转发</w:t>
      </w:r>
      <w:r w:rsidR="00764938">
        <w:rPr>
          <w:rFonts w:hint="eastAsia"/>
        </w:rPr>
        <w:t>源</w:t>
      </w:r>
      <w:r w:rsidR="00764938">
        <w:rPr>
          <w:rFonts w:hint="eastAsia"/>
        </w:rPr>
        <w:t>IP</w:t>
      </w:r>
      <w:r w:rsidR="00764938">
        <w:rPr>
          <w:rFonts w:hint="eastAsia"/>
        </w:rPr>
        <w:t>是</w:t>
      </w:r>
      <w:r w:rsidR="00764938">
        <w:t>sip</w:t>
      </w:r>
      <w:r w:rsidR="00764938">
        <w:t>的</w:t>
      </w:r>
      <w:r w:rsidR="00764938">
        <w:rPr>
          <w:rFonts w:hint="eastAsia"/>
        </w:rPr>
        <w:t>流量</w:t>
      </w:r>
      <w:r w:rsidR="00764938">
        <w:t>。</w:t>
      </w:r>
    </w:p>
    <w:p w:rsidR="005D5DBA" w:rsidRDefault="002E5711" w:rsidP="00BB38A7">
      <w:pPr>
        <w:pStyle w:val="a"/>
        <w:spacing w:before="312" w:after="312"/>
      </w:pPr>
      <w:bookmarkStart w:id="42" w:name="_Toc515051964"/>
      <w:r>
        <w:rPr>
          <w:rFonts w:hint="eastAsia"/>
        </w:rPr>
        <w:t>总结</w:t>
      </w:r>
      <w:r>
        <w:t>与展望</w:t>
      </w:r>
      <w:bookmarkEnd w:id="42"/>
    </w:p>
    <w:p w:rsidR="002B6E03" w:rsidRPr="002B6E03" w:rsidRDefault="002B6E03" w:rsidP="002B6E03">
      <w:pPr>
        <w:pStyle w:val="a0"/>
      </w:pPr>
      <w:bookmarkStart w:id="43" w:name="_Toc515051965"/>
      <w:r>
        <w:rPr>
          <w:rFonts w:hint="eastAsia"/>
        </w:rPr>
        <w:t>总结</w:t>
      </w:r>
      <w:bookmarkEnd w:id="43"/>
    </w:p>
    <w:p w:rsidR="00B91B1D" w:rsidRDefault="00957B1C" w:rsidP="00285848">
      <w:pPr>
        <w:ind w:firstLine="480"/>
      </w:pPr>
      <w:r>
        <w:rPr>
          <w:rFonts w:hint="eastAsia"/>
        </w:rPr>
        <w:t>SDN</w:t>
      </w:r>
      <w:r>
        <w:rPr>
          <w:rFonts w:hint="eastAsia"/>
        </w:rPr>
        <w:t>作为</w:t>
      </w:r>
      <w:r>
        <w:t>未来网络发展趋势的代表，</w:t>
      </w:r>
      <w:r w:rsidR="005B4609">
        <w:rPr>
          <w:rFonts w:hint="eastAsia"/>
        </w:rPr>
        <w:t>正在</w:t>
      </w:r>
      <w:r w:rsidR="005B4609">
        <w:t>逐渐</w:t>
      </w:r>
      <w:r w:rsidR="005B4609">
        <w:rPr>
          <w:rFonts w:hint="eastAsia"/>
        </w:rPr>
        <w:t>替代传统</w:t>
      </w:r>
      <w:r w:rsidR="00445A27">
        <w:rPr>
          <w:rFonts w:hint="eastAsia"/>
        </w:rPr>
        <w:t>的</w:t>
      </w:r>
      <w:r w:rsidR="005B4609">
        <w:t>网络</w:t>
      </w:r>
      <w:r w:rsidR="00A03AA7">
        <w:rPr>
          <w:rFonts w:hint="eastAsia"/>
        </w:rPr>
        <w:t>架构</w:t>
      </w:r>
      <w:r w:rsidR="00A03AA7">
        <w:t>，</w:t>
      </w:r>
      <w:r w:rsidR="00A03AA7">
        <w:rPr>
          <w:rFonts w:hint="eastAsia"/>
        </w:rPr>
        <w:t>其</w:t>
      </w:r>
      <w:r w:rsidR="00A03AA7">
        <w:t>独特的</w:t>
      </w:r>
      <w:r w:rsidR="00A03AA7">
        <w:rPr>
          <w:rFonts w:hint="eastAsia"/>
        </w:rPr>
        <w:t>三层</w:t>
      </w:r>
      <w:r w:rsidR="00A03AA7">
        <w:t>架构，</w:t>
      </w:r>
      <w:r w:rsidR="00A03AA7">
        <w:rPr>
          <w:rFonts w:hint="eastAsia"/>
        </w:rPr>
        <w:t>控制平面</w:t>
      </w:r>
      <w:r w:rsidR="00A03AA7">
        <w:t>逻辑集中，网络可编程</w:t>
      </w:r>
      <w:r w:rsidR="00A03AA7">
        <w:rPr>
          <w:rFonts w:hint="eastAsia"/>
        </w:rPr>
        <w:t>等解决</w:t>
      </w:r>
      <w:r w:rsidR="00A03AA7">
        <w:t>了</w:t>
      </w:r>
      <w:r w:rsidR="00A03AA7">
        <w:rPr>
          <w:rFonts w:hint="eastAsia"/>
        </w:rPr>
        <w:t>传统</w:t>
      </w:r>
      <w:r w:rsidR="00A03AA7">
        <w:t>网络遗留的</w:t>
      </w:r>
      <w:r w:rsidR="00A03AA7">
        <w:rPr>
          <w:rFonts w:hint="eastAsia"/>
        </w:rPr>
        <w:t>很多问题</w:t>
      </w:r>
      <w:r w:rsidR="00A03AA7">
        <w:t>。</w:t>
      </w:r>
      <w:r w:rsidR="00AE7CB4">
        <w:rPr>
          <w:rFonts w:hint="eastAsia"/>
        </w:rPr>
        <w:t>而</w:t>
      </w:r>
      <w:r w:rsidR="00AE7CB4">
        <w:rPr>
          <w:rFonts w:hint="eastAsia"/>
        </w:rPr>
        <w:t>DD</w:t>
      </w:r>
      <w:r w:rsidR="00AE7CB4">
        <w:t>oS</w:t>
      </w:r>
      <w:r w:rsidR="00AE7CB4">
        <w:t>攻击一直都是网络</w:t>
      </w:r>
      <w:r w:rsidR="00AE7CB4">
        <w:rPr>
          <w:rFonts w:hint="eastAsia"/>
        </w:rPr>
        <w:t>信息</w:t>
      </w:r>
      <w:r w:rsidR="00AE7CB4">
        <w:t>安全领域中十分突出的问题，</w:t>
      </w:r>
      <w:r w:rsidR="00B91B1D">
        <w:rPr>
          <w:rFonts w:hint="eastAsia"/>
        </w:rPr>
        <w:t>如何</w:t>
      </w:r>
      <w:r w:rsidR="00B91B1D">
        <w:t>在</w:t>
      </w:r>
      <w:r w:rsidR="00B91B1D">
        <w:rPr>
          <w:rFonts w:hint="eastAsia"/>
        </w:rPr>
        <w:t>SDN</w:t>
      </w:r>
      <w:r w:rsidR="00B91B1D">
        <w:rPr>
          <w:rFonts w:hint="eastAsia"/>
        </w:rPr>
        <w:t>网络</w:t>
      </w:r>
      <w:r w:rsidR="00B91B1D">
        <w:t>中</w:t>
      </w:r>
      <w:r w:rsidR="00B91B1D">
        <w:rPr>
          <w:rFonts w:hint="eastAsia"/>
        </w:rPr>
        <w:t>有效检测</w:t>
      </w:r>
      <w:r w:rsidR="00B91B1D">
        <w:t>与防御</w:t>
      </w:r>
      <w:r w:rsidR="00B91B1D">
        <w:rPr>
          <w:rFonts w:hint="eastAsia"/>
        </w:rPr>
        <w:t>DD</w:t>
      </w:r>
      <w:r w:rsidR="00B91B1D">
        <w:t>oS</w:t>
      </w:r>
      <w:r w:rsidR="00B91B1D">
        <w:t>攻击就显得尤为重要。</w:t>
      </w:r>
      <w:r w:rsidR="00285848">
        <w:rPr>
          <w:rFonts w:hint="eastAsia"/>
        </w:rPr>
        <w:t>本文根据</w:t>
      </w:r>
      <w:r w:rsidR="00285848">
        <w:t>DDoS</w:t>
      </w:r>
      <w:r w:rsidR="00285848">
        <w:t>的流量特征，</w:t>
      </w:r>
      <w:r w:rsidR="00285848">
        <w:rPr>
          <w:rFonts w:hint="eastAsia"/>
        </w:rPr>
        <w:t>提出的</w:t>
      </w:r>
      <w:r w:rsidR="00285848">
        <w:t>基于流量</w:t>
      </w:r>
      <w:r w:rsidR="00285848">
        <w:rPr>
          <w:rFonts w:hint="eastAsia"/>
        </w:rPr>
        <w:t>监控</w:t>
      </w:r>
      <w:r w:rsidR="00285848">
        <w:t>的源</w:t>
      </w:r>
      <w:r w:rsidR="00285848">
        <w:rPr>
          <w:rFonts w:hint="eastAsia"/>
        </w:rPr>
        <w:t>IP</w:t>
      </w:r>
      <w:r w:rsidR="00285848">
        <w:rPr>
          <w:rFonts w:hint="eastAsia"/>
        </w:rPr>
        <w:t>攻击</w:t>
      </w:r>
      <w:r w:rsidR="00285848">
        <w:t>检测</w:t>
      </w:r>
      <w:r w:rsidR="00285848">
        <w:rPr>
          <w:rFonts w:hint="eastAsia"/>
        </w:rPr>
        <w:t>方案</w:t>
      </w:r>
      <w:r w:rsidR="000F142A">
        <w:rPr>
          <w:rFonts w:hint="eastAsia"/>
        </w:rPr>
        <w:t>，</w:t>
      </w:r>
      <w:r w:rsidR="007346F3">
        <w:rPr>
          <w:rFonts w:hint="eastAsia"/>
        </w:rPr>
        <w:t>主要</w:t>
      </w:r>
      <w:r w:rsidR="007346F3">
        <w:t>总结如下：</w:t>
      </w:r>
    </w:p>
    <w:p w:rsidR="00641DBE" w:rsidRDefault="005C30DF" w:rsidP="00DD0606">
      <w:pPr>
        <w:pStyle w:val="af2"/>
        <w:numPr>
          <w:ilvl w:val="0"/>
          <w:numId w:val="37"/>
        </w:numPr>
        <w:ind w:firstLineChars="0"/>
      </w:pPr>
      <w:r>
        <w:rPr>
          <w:rFonts w:hint="eastAsia"/>
        </w:rPr>
        <w:t>流量</w:t>
      </w:r>
      <w:r>
        <w:t>阈值检测</w:t>
      </w:r>
      <w:r w:rsidR="00E81491">
        <w:rPr>
          <w:rFonts w:hint="eastAsia"/>
        </w:rPr>
        <w:t>。</w:t>
      </w:r>
    </w:p>
    <w:p w:rsidR="00DD0606" w:rsidRDefault="005C30DF" w:rsidP="00641DBE">
      <w:pPr>
        <w:ind w:firstLine="480"/>
      </w:pPr>
      <w:r>
        <w:t>通过</w:t>
      </w:r>
      <w:r>
        <w:rPr>
          <w:rFonts w:hint="eastAsia"/>
        </w:rPr>
        <w:t>对</w:t>
      </w:r>
      <w:r>
        <w:t>网络接口</w:t>
      </w:r>
      <w:r>
        <w:rPr>
          <w:rFonts w:hint="eastAsia"/>
        </w:rPr>
        <w:t>流量</w:t>
      </w:r>
      <w:r>
        <w:t>的实时</w:t>
      </w:r>
      <w:r>
        <w:rPr>
          <w:rFonts w:hint="eastAsia"/>
        </w:rPr>
        <w:t>监控</w:t>
      </w:r>
      <w:r>
        <w:t>，</w:t>
      </w:r>
      <w:r w:rsidR="00E81491">
        <w:rPr>
          <w:rFonts w:hint="eastAsia"/>
        </w:rPr>
        <w:t>设定</w:t>
      </w:r>
      <w:r w:rsidR="00E81491">
        <w:t>流量阈值，当</w:t>
      </w:r>
      <w:r w:rsidR="00A84A56">
        <w:rPr>
          <w:rFonts w:hint="eastAsia"/>
        </w:rPr>
        <w:t>流量</w:t>
      </w:r>
      <w:r w:rsidR="00A84A56">
        <w:t>过载时可初步判断遭受</w:t>
      </w:r>
      <w:r w:rsidR="00A84A56">
        <w:rPr>
          <w:rFonts w:hint="eastAsia"/>
        </w:rPr>
        <w:t>DD</w:t>
      </w:r>
      <w:r w:rsidR="00A84A56">
        <w:t>oS</w:t>
      </w:r>
      <w:r w:rsidR="00A84A56">
        <w:t>攻击。</w:t>
      </w:r>
      <w:r w:rsidR="007F4F58">
        <w:rPr>
          <w:rFonts w:hint="eastAsia"/>
        </w:rPr>
        <w:t>仿真</w:t>
      </w:r>
      <w:r w:rsidR="007F4F58">
        <w:t>结果表明</w:t>
      </w:r>
      <w:r w:rsidR="00A3689A">
        <w:rPr>
          <w:rFonts w:hint="eastAsia"/>
        </w:rPr>
        <w:t>此方法</w:t>
      </w:r>
      <w:r w:rsidR="00A3689A">
        <w:t>针对大流量</w:t>
      </w:r>
      <w:r w:rsidR="00A3689A">
        <w:t>DDoS</w:t>
      </w:r>
      <w:r w:rsidR="005761F9">
        <w:rPr>
          <w:rFonts w:hint="eastAsia"/>
        </w:rPr>
        <w:t>攻击</w:t>
      </w:r>
      <w:r w:rsidR="005761F9">
        <w:t>有显著效果</w:t>
      </w:r>
      <w:r w:rsidR="00392FD2">
        <w:rPr>
          <w:rFonts w:hint="eastAsia"/>
        </w:rPr>
        <w:t>。</w:t>
      </w:r>
    </w:p>
    <w:p w:rsidR="00641DBE" w:rsidRDefault="00A84A56" w:rsidP="00DD0606">
      <w:pPr>
        <w:pStyle w:val="af2"/>
        <w:numPr>
          <w:ilvl w:val="0"/>
          <w:numId w:val="37"/>
        </w:numPr>
        <w:ind w:firstLineChars="0"/>
      </w:pPr>
      <w:r>
        <w:rPr>
          <w:rFonts w:hint="eastAsia"/>
        </w:rPr>
        <w:t>流量</w:t>
      </w:r>
      <w:r>
        <w:t>特征分析。</w:t>
      </w:r>
    </w:p>
    <w:p w:rsidR="00A84A56" w:rsidRDefault="009248C1" w:rsidP="00641DBE">
      <w:pPr>
        <w:ind w:firstLine="480"/>
      </w:pPr>
      <w:r>
        <w:rPr>
          <w:rFonts w:hint="eastAsia"/>
        </w:rPr>
        <w:t>首先</w:t>
      </w:r>
      <w:r w:rsidR="0093077F">
        <w:rPr>
          <w:rFonts w:hint="eastAsia"/>
        </w:rPr>
        <w:t>根据</w:t>
      </w:r>
      <w:r w:rsidR="0093077F">
        <w:t>源</w:t>
      </w:r>
      <w:r w:rsidR="0093077F">
        <w:rPr>
          <w:rFonts w:hint="eastAsia"/>
        </w:rPr>
        <w:t>IP</w:t>
      </w:r>
      <w:r w:rsidR="0093077F">
        <w:rPr>
          <w:rFonts w:hint="eastAsia"/>
        </w:rPr>
        <w:t>地址</w:t>
      </w:r>
      <w:r w:rsidR="0093077F">
        <w:t>的重复率</w:t>
      </w:r>
      <w:proofErr w:type="gramStart"/>
      <w:r w:rsidR="00D66121">
        <w:rPr>
          <w:rFonts w:hint="eastAsia"/>
        </w:rPr>
        <w:t>以及</w:t>
      </w:r>
      <w:r w:rsidR="00D66121">
        <w:t>源</w:t>
      </w:r>
      <w:proofErr w:type="gramEnd"/>
      <w:r w:rsidR="00D66121">
        <w:rPr>
          <w:rFonts w:hint="eastAsia"/>
        </w:rPr>
        <w:t>IP</w:t>
      </w:r>
      <w:r w:rsidR="00D66121">
        <w:rPr>
          <w:rFonts w:hint="eastAsia"/>
        </w:rPr>
        <w:t>地址</w:t>
      </w:r>
      <w:r w:rsidR="00D66121">
        <w:t>数目的平均值</w:t>
      </w:r>
      <w:r w:rsidR="00D66121">
        <w:rPr>
          <w:rFonts w:hint="eastAsia"/>
        </w:rPr>
        <w:t>判断</w:t>
      </w:r>
      <w:r w:rsidR="00D66121">
        <w:t>遭受的</w:t>
      </w:r>
      <w:r>
        <w:rPr>
          <w:rFonts w:hint="eastAsia"/>
        </w:rPr>
        <w:t>是否是</w:t>
      </w:r>
      <w:r w:rsidR="00D66121">
        <w:t>随机源</w:t>
      </w:r>
      <w:r w:rsidR="00D66121">
        <w:rPr>
          <w:rFonts w:hint="eastAsia"/>
        </w:rPr>
        <w:t>IP</w:t>
      </w:r>
      <w:r w:rsidR="00D66121">
        <w:rPr>
          <w:rFonts w:hint="eastAsia"/>
        </w:rPr>
        <w:t>地址的</w:t>
      </w:r>
      <w:r w:rsidR="00D66121">
        <w:rPr>
          <w:rFonts w:hint="eastAsia"/>
        </w:rPr>
        <w:t>DDoS</w:t>
      </w:r>
      <w:r>
        <w:rPr>
          <w:rFonts w:hint="eastAsia"/>
        </w:rPr>
        <w:t>，再</w:t>
      </w:r>
      <w:r w:rsidR="00611B2E">
        <w:rPr>
          <w:rFonts w:hint="eastAsia"/>
        </w:rPr>
        <w:t>针对</w:t>
      </w:r>
      <w:r w:rsidR="00D006A0">
        <w:rPr>
          <w:rFonts w:hint="eastAsia"/>
        </w:rPr>
        <w:t>数据包</w:t>
      </w:r>
      <w:r w:rsidR="00D006A0">
        <w:t>平均长度，</w:t>
      </w:r>
      <w:proofErr w:type="gramStart"/>
      <w:r w:rsidR="00D006A0">
        <w:rPr>
          <w:rFonts w:hint="eastAsia"/>
        </w:rPr>
        <w:t>源目</w:t>
      </w:r>
      <w:proofErr w:type="gramEnd"/>
      <w:r w:rsidR="00D006A0">
        <w:rPr>
          <w:rFonts w:hint="eastAsia"/>
        </w:rPr>
        <w:t>IP</w:t>
      </w:r>
      <w:r w:rsidR="003C2185">
        <w:rPr>
          <w:rFonts w:hint="eastAsia"/>
        </w:rPr>
        <w:t>变化</w:t>
      </w:r>
      <w:r w:rsidR="003C2185">
        <w:t>速率、</w:t>
      </w:r>
      <w:proofErr w:type="gramStart"/>
      <w:r w:rsidR="003C2185">
        <w:t>源目</w:t>
      </w:r>
      <w:proofErr w:type="gramEnd"/>
      <w:r w:rsidR="003C2185">
        <w:rPr>
          <w:rFonts w:hint="eastAsia"/>
        </w:rPr>
        <w:t>IP</w:t>
      </w:r>
      <w:r w:rsidR="003C2185">
        <w:rPr>
          <w:rFonts w:hint="eastAsia"/>
        </w:rPr>
        <w:t>最大</w:t>
      </w:r>
      <w:r w:rsidR="003C2185">
        <w:t>速率</w:t>
      </w:r>
      <w:r w:rsidR="00D006A0">
        <w:rPr>
          <w:rFonts w:hint="eastAsia"/>
        </w:rPr>
        <w:t>、</w:t>
      </w:r>
      <w:proofErr w:type="gramStart"/>
      <w:r w:rsidR="00D006A0">
        <w:t>源目端口</w:t>
      </w:r>
      <w:proofErr w:type="gramEnd"/>
      <w:r w:rsidR="007D0828">
        <w:rPr>
          <w:rFonts w:hint="eastAsia"/>
        </w:rPr>
        <w:t>变化</w:t>
      </w:r>
      <w:r w:rsidR="007D0828">
        <w:t>速率，</w:t>
      </w:r>
      <w:proofErr w:type="gramStart"/>
      <w:r w:rsidR="007D0828">
        <w:rPr>
          <w:rFonts w:hint="eastAsia"/>
        </w:rPr>
        <w:t>源目</w:t>
      </w:r>
      <w:r w:rsidR="007D0828">
        <w:t>端口</w:t>
      </w:r>
      <w:proofErr w:type="gramEnd"/>
      <w:r w:rsidR="007D0828">
        <w:t>最大速率</w:t>
      </w:r>
      <w:r w:rsidR="007D0828">
        <w:rPr>
          <w:rFonts w:hint="eastAsia"/>
        </w:rPr>
        <w:t>等</w:t>
      </w:r>
      <w:r w:rsidR="007D0828">
        <w:t>七个</w:t>
      </w:r>
      <w:r w:rsidR="007D0828">
        <w:rPr>
          <w:rFonts w:hint="eastAsia"/>
        </w:rPr>
        <w:t>参数</w:t>
      </w:r>
      <w:r w:rsidR="00611B2E">
        <w:rPr>
          <w:rFonts w:hint="eastAsia"/>
        </w:rPr>
        <w:t>设定</w:t>
      </w:r>
      <w:r w:rsidR="00611B2E">
        <w:t>阈值，</w:t>
      </w:r>
      <w:r w:rsidR="003E16B8">
        <w:rPr>
          <w:rFonts w:hint="eastAsia"/>
        </w:rPr>
        <w:t>高于阈值</w:t>
      </w:r>
      <w:proofErr w:type="gramStart"/>
      <w:r w:rsidR="003E16B8">
        <w:t>则判断</w:t>
      </w:r>
      <w:proofErr w:type="gramEnd"/>
      <w:r w:rsidR="003E16B8">
        <w:t>遭受的是</w:t>
      </w:r>
      <w:proofErr w:type="gramStart"/>
      <w:r w:rsidR="003E16B8">
        <w:t>固定源</w:t>
      </w:r>
      <w:proofErr w:type="gramEnd"/>
      <w:r w:rsidR="003E16B8">
        <w:rPr>
          <w:rFonts w:hint="eastAsia"/>
        </w:rPr>
        <w:t>IP</w:t>
      </w:r>
      <w:r w:rsidR="003E16B8">
        <w:rPr>
          <w:rFonts w:hint="eastAsia"/>
        </w:rPr>
        <w:t>地址</w:t>
      </w:r>
      <w:r w:rsidR="003E16B8">
        <w:t>的</w:t>
      </w:r>
      <w:r w:rsidR="003E16B8">
        <w:t>DDoS</w:t>
      </w:r>
      <w:r w:rsidR="003E16B8">
        <w:t>攻击。</w:t>
      </w:r>
    </w:p>
    <w:p w:rsidR="00641DBE" w:rsidRDefault="00704984" w:rsidP="00DD0606">
      <w:pPr>
        <w:pStyle w:val="af2"/>
        <w:numPr>
          <w:ilvl w:val="0"/>
          <w:numId w:val="37"/>
        </w:numPr>
        <w:ind w:firstLineChars="0"/>
      </w:pPr>
      <w:r>
        <w:rPr>
          <w:rFonts w:hint="eastAsia"/>
        </w:rPr>
        <w:t>流量</w:t>
      </w:r>
      <w:r>
        <w:t>过滤：</w:t>
      </w:r>
    </w:p>
    <w:p w:rsidR="00704984" w:rsidRDefault="00704984" w:rsidP="00641DBE">
      <w:pPr>
        <w:ind w:firstLine="480"/>
      </w:pPr>
      <w:r>
        <w:rPr>
          <w:rFonts w:hint="eastAsia"/>
        </w:rPr>
        <w:t>由于</w:t>
      </w:r>
      <w:r>
        <w:t>随机源</w:t>
      </w:r>
      <w:r>
        <w:rPr>
          <w:rFonts w:hint="eastAsia"/>
        </w:rPr>
        <w:t>IP</w:t>
      </w:r>
      <w:r>
        <w:rPr>
          <w:rFonts w:hint="eastAsia"/>
        </w:rPr>
        <w:t>攻击</w:t>
      </w:r>
      <w:r>
        <w:t>的不可预知</w:t>
      </w:r>
      <w:r>
        <w:rPr>
          <w:rFonts w:hint="eastAsia"/>
        </w:rPr>
        <w:t>性</w:t>
      </w:r>
      <w:r>
        <w:t>，针对</w:t>
      </w:r>
      <w:r>
        <w:rPr>
          <w:rFonts w:hint="eastAsia"/>
        </w:rPr>
        <w:t>源</w:t>
      </w:r>
      <w:r>
        <w:rPr>
          <w:rFonts w:hint="eastAsia"/>
        </w:rPr>
        <w:t>IP</w:t>
      </w:r>
      <w:r>
        <w:rPr>
          <w:rFonts w:hint="eastAsia"/>
        </w:rPr>
        <w:t>进行</w:t>
      </w:r>
      <w:r>
        <w:t>过滤没有意义</w:t>
      </w:r>
      <w:r w:rsidR="00C21CFE">
        <w:rPr>
          <w:rFonts w:hint="eastAsia"/>
        </w:rPr>
        <w:t>，</w:t>
      </w:r>
      <w:r w:rsidR="00C21CFE">
        <w:t>所以</w:t>
      </w:r>
      <w:r w:rsidR="00C21CFE">
        <w:rPr>
          <w:rFonts w:hint="eastAsia"/>
        </w:rPr>
        <w:t>对于</w:t>
      </w:r>
      <w:r w:rsidR="00C21CFE">
        <w:t>随机源</w:t>
      </w:r>
      <w:r w:rsidR="00C21CFE">
        <w:rPr>
          <w:rFonts w:hint="eastAsia"/>
        </w:rPr>
        <w:t>IP</w:t>
      </w:r>
      <w:r w:rsidR="00C21CFE">
        <w:rPr>
          <w:rFonts w:hint="eastAsia"/>
        </w:rPr>
        <w:t>地址</w:t>
      </w:r>
      <w:r w:rsidR="00C21CFE">
        <w:t>的</w:t>
      </w:r>
      <w:r w:rsidR="00C21CFE">
        <w:rPr>
          <w:rFonts w:hint="eastAsia"/>
        </w:rPr>
        <w:t>DD</w:t>
      </w:r>
      <w:r w:rsidR="00C21CFE">
        <w:t>oS</w:t>
      </w:r>
      <w:r w:rsidR="00C21CFE">
        <w:t>攻击采用的是一刀切的方式。</w:t>
      </w:r>
      <w:r w:rsidR="00936F57">
        <w:rPr>
          <w:rFonts w:hint="eastAsia"/>
        </w:rPr>
        <w:t>对于</w:t>
      </w:r>
      <w:proofErr w:type="gramStart"/>
      <w:r w:rsidR="00936F57">
        <w:t>固定源</w:t>
      </w:r>
      <w:proofErr w:type="gramEnd"/>
      <w:r w:rsidR="00936F57">
        <w:rPr>
          <w:rFonts w:hint="eastAsia"/>
        </w:rPr>
        <w:t>IP</w:t>
      </w:r>
      <w:r w:rsidR="00936F57">
        <w:rPr>
          <w:rFonts w:hint="eastAsia"/>
        </w:rPr>
        <w:t>地址</w:t>
      </w:r>
      <w:r w:rsidR="00936F57">
        <w:t>的</w:t>
      </w:r>
      <w:r w:rsidR="00D1762E">
        <w:rPr>
          <w:rFonts w:hint="eastAsia"/>
        </w:rPr>
        <w:t>DDoS</w:t>
      </w:r>
      <w:r w:rsidR="00D1762E">
        <w:rPr>
          <w:rFonts w:hint="eastAsia"/>
        </w:rPr>
        <w:t>，则是</w:t>
      </w:r>
      <w:r w:rsidR="00D1762E">
        <w:t>将检测到的异常</w:t>
      </w:r>
      <w:r w:rsidR="00D1762E">
        <w:rPr>
          <w:rFonts w:hint="eastAsia"/>
        </w:rPr>
        <w:t>IP</w:t>
      </w:r>
      <w:r w:rsidR="00D1762E">
        <w:rPr>
          <w:rFonts w:hint="eastAsia"/>
        </w:rPr>
        <w:t>纳入</w:t>
      </w:r>
      <w:r w:rsidR="00D1762E">
        <w:t>黑名单，</w:t>
      </w:r>
      <w:r w:rsidR="00F92755">
        <w:rPr>
          <w:rFonts w:hint="eastAsia"/>
        </w:rPr>
        <w:t>直到</w:t>
      </w:r>
      <w:r w:rsidR="00F92755">
        <w:t>检测</w:t>
      </w:r>
      <w:r w:rsidR="00F92755">
        <w:rPr>
          <w:rFonts w:hint="eastAsia"/>
        </w:rPr>
        <w:t>其流量</w:t>
      </w:r>
      <w:r w:rsidR="00F92755">
        <w:t>正常时再放行。</w:t>
      </w:r>
    </w:p>
    <w:p w:rsidR="00B17F73" w:rsidRDefault="00B17F73" w:rsidP="00B17F73">
      <w:pPr>
        <w:pStyle w:val="a0"/>
      </w:pPr>
      <w:bookmarkStart w:id="44" w:name="_Toc515051966"/>
      <w:r>
        <w:rPr>
          <w:rFonts w:hint="eastAsia"/>
        </w:rPr>
        <w:t>展望</w:t>
      </w:r>
      <w:bookmarkEnd w:id="44"/>
    </w:p>
    <w:p w:rsidR="009453B7" w:rsidRDefault="00060EFA" w:rsidP="009453B7">
      <w:pPr>
        <w:ind w:firstLine="480"/>
      </w:pPr>
      <w:r>
        <w:rPr>
          <w:rFonts w:hint="eastAsia"/>
        </w:rPr>
        <w:t>本文</w:t>
      </w:r>
      <w:r>
        <w:t>对于</w:t>
      </w:r>
      <w:r>
        <w:rPr>
          <w:rFonts w:hint="eastAsia"/>
        </w:rPr>
        <w:t>SDN</w:t>
      </w:r>
      <w:r>
        <w:rPr>
          <w:rFonts w:hint="eastAsia"/>
        </w:rPr>
        <w:t>网络</w:t>
      </w:r>
      <w:r>
        <w:t>中</w:t>
      </w:r>
      <w:r>
        <w:t>DDoS</w:t>
      </w:r>
      <w:r>
        <w:rPr>
          <w:rFonts w:hint="eastAsia"/>
        </w:rPr>
        <w:t>攻击</w:t>
      </w:r>
      <w:r>
        <w:t>的研究</w:t>
      </w:r>
      <w:r>
        <w:rPr>
          <w:rFonts w:hint="eastAsia"/>
        </w:rPr>
        <w:t>虽然</w:t>
      </w:r>
      <w:r>
        <w:t>取得了一些进展，但是</w:t>
      </w:r>
      <w:r w:rsidR="00D668C1">
        <w:rPr>
          <w:rFonts w:hint="eastAsia"/>
        </w:rPr>
        <w:t>对于该</w:t>
      </w:r>
      <w:r w:rsidR="00D668C1">
        <w:t>项研究还处于初级阶段</w:t>
      </w:r>
      <w:r w:rsidR="00D668C1">
        <w:rPr>
          <w:rFonts w:hint="eastAsia"/>
        </w:rPr>
        <w:t>，</w:t>
      </w:r>
      <w:r>
        <w:t>所做工作还</w:t>
      </w:r>
      <w:r>
        <w:rPr>
          <w:rFonts w:hint="eastAsia"/>
        </w:rPr>
        <w:t>需要</w:t>
      </w:r>
      <w:r>
        <w:t>进一步</w:t>
      </w:r>
      <w:r>
        <w:rPr>
          <w:rFonts w:hint="eastAsia"/>
        </w:rPr>
        <w:t>完善</w:t>
      </w:r>
      <w:r>
        <w:t>和提高</w:t>
      </w:r>
      <w:r>
        <w:rPr>
          <w:rFonts w:hint="eastAsia"/>
        </w:rPr>
        <w:t>。</w:t>
      </w:r>
    </w:p>
    <w:p w:rsidR="002B6E03" w:rsidRDefault="001C7D83" w:rsidP="001C7D83">
      <w:pPr>
        <w:pStyle w:val="af2"/>
        <w:numPr>
          <w:ilvl w:val="0"/>
          <w:numId w:val="38"/>
        </w:numPr>
        <w:ind w:firstLineChars="0"/>
      </w:pPr>
      <w:r>
        <w:rPr>
          <w:rFonts w:hint="eastAsia"/>
        </w:rPr>
        <w:t>本文</w:t>
      </w:r>
      <w:r>
        <w:t>仅仅是针对大流量</w:t>
      </w:r>
      <w:r>
        <w:rPr>
          <w:rFonts w:hint="eastAsia"/>
        </w:rPr>
        <w:t>DD</w:t>
      </w:r>
      <w:r>
        <w:t>oS</w:t>
      </w:r>
      <w:r>
        <w:t>攻击</w:t>
      </w:r>
      <w:r>
        <w:rPr>
          <w:rFonts w:hint="eastAsia"/>
        </w:rPr>
        <w:t>下</w:t>
      </w:r>
      <w:r>
        <w:t>的攻击检测与防护。</w:t>
      </w:r>
      <w:r w:rsidR="006B7838">
        <w:rPr>
          <w:rFonts w:hint="eastAsia"/>
        </w:rPr>
        <w:t>但</w:t>
      </w:r>
      <w:r w:rsidR="006B7838">
        <w:t>是</w:t>
      </w:r>
      <w:r w:rsidR="006B7838">
        <w:rPr>
          <w:rFonts w:hint="eastAsia"/>
        </w:rPr>
        <w:t>某些</w:t>
      </w:r>
      <w:r w:rsidR="006B7838">
        <w:t>DDoS</w:t>
      </w:r>
      <w:r w:rsidR="006B7838">
        <w:t>攻击流量具有</w:t>
      </w:r>
      <w:r w:rsidR="006B7838">
        <w:rPr>
          <w:rFonts w:hint="eastAsia"/>
        </w:rPr>
        <w:t>流速低</w:t>
      </w:r>
      <w:r w:rsidR="006B7838">
        <w:t>、持续时间长</w:t>
      </w:r>
      <w:r w:rsidR="006B7838">
        <w:rPr>
          <w:rFonts w:hint="eastAsia"/>
        </w:rPr>
        <w:t>等</w:t>
      </w:r>
      <w:r w:rsidR="006B7838">
        <w:t>特点，</w:t>
      </w:r>
      <w:r w:rsidR="00DE6917">
        <w:rPr>
          <w:rFonts w:hint="eastAsia"/>
        </w:rPr>
        <w:t>对于</w:t>
      </w:r>
      <w:r w:rsidR="00DE6917">
        <w:t>该种</w:t>
      </w:r>
      <w:r w:rsidR="00DE6917">
        <w:t>DDoS</w:t>
      </w:r>
      <w:r w:rsidR="00DE6917">
        <w:t>攻击，</w:t>
      </w:r>
      <w:r w:rsidR="009469FB">
        <w:rPr>
          <w:rFonts w:hint="eastAsia"/>
        </w:rPr>
        <w:lastRenderedPageBreak/>
        <w:t>本文所提方案</w:t>
      </w:r>
      <w:r w:rsidR="009469FB">
        <w:t>显得力不从心。</w:t>
      </w:r>
      <w:r w:rsidR="006B7838">
        <w:rPr>
          <w:rFonts w:hint="eastAsia"/>
        </w:rPr>
        <w:t>虽然</w:t>
      </w:r>
      <w:r w:rsidR="006B7838">
        <w:t>该种攻击</w:t>
      </w:r>
      <w:r w:rsidR="00DE6917">
        <w:rPr>
          <w:rFonts w:hint="eastAsia"/>
        </w:rPr>
        <w:t>难以</w:t>
      </w:r>
      <w:r w:rsidR="00DE6917">
        <w:t>达到拒绝</w:t>
      </w:r>
      <w:r w:rsidR="00DE6917">
        <w:rPr>
          <w:rFonts w:hint="eastAsia"/>
        </w:rPr>
        <w:t>服务</w:t>
      </w:r>
      <w:r w:rsidR="00DE6917">
        <w:t>的目的，</w:t>
      </w:r>
      <w:r w:rsidR="009469FB">
        <w:rPr>
          <w:rFonts w:hint="eastAsia"/>
        </w:rPr>
        <w:t>但对</w:t>
      </w:r>
      <w:r w:rsidR="009469FB">
        <w:t>网络</w:t>
      </w:r>
      <w:r w:rsidR="009469FB">
        <w:rPr>
          <w:rFonts w:hint="eastAsia"/>
        </w:rPr>
        <w:t>带宽</w:t>
      </w:r>
      <w:r w:rsidR="009469FB">
        <w:t>资源</w:t>
      </w:r>
      <w:r w:rsidR="00D7142E">
        <w:rPr>
          <w:rFonts w:hint="eastAsia"/>
        </w:rPr>
        <w:t>的</w:t>
      </w:r>
      <w:r w:rsidR="00D7142E">
        <w:t>消耗也不容小觑。</w:t>
      </w:r>
    </w:p>
    <w:p w:rsidR="007722EB" w:rsidRDefault="00DC1F8F" w:rsidP="001C7D83">
      <w:pPr>
        <w:pStyle w:val="af2"/>
        <w:numPr>
          <w:ilvl w:val="0"/>
          <w:numId w:val="38"/>
        </w:numPr>
        <w:ind w:firstLineChars="0"/>
      </w:pPr>
      <w:r>
        <w:rPr>
          <w:rFonts w:hint="eastAsia"/>
        </w:rPr>
        <w:t>DD</w:t>
      </w:r>
      <w:r>
        <w:t>o</w:t>
      </w:r>
      <w:r w:rsidR="007722EB">
        <w:rPr>
          <w:rFonts w:hint="eastAsia"/>
        </w:rPr>
        <w:t>S</w:t>
      </w:r>
      <w:r w:rsidR="007722EB">
        <w:t>攻击是由大量</w:t>
      </w:r>
      <w:r w:rsidR="007722EB">
        <w:rPr>
          <w:rFonts w:hint="eastAsia"/>
        </w:rPr>
        <w:t>僵尸主机</w:t>
      </w:r>
      <w:r w:rsidR="007722EB">
        <w:t>发起的分布式拒绝服务攻击</w:t>
      </w:r>
      <w:r w:rsidR="00E5104D">
        <w:rPr>
          <w:rFonts w:hint="eastAsia"/>
        </w:rPr>
        <w:t>。</w:t>
      </w:r>
      <w:r w:rsidR="00E5104D">
        <w:t>但</w:t>
      </w:r>
      <w:r w:rsidR="00E5104D">
        <w:rPr>
          <w:rFonts w:hint="eastAsia"/>
        </w:rPr>
        <w:t>是</w:t>
      </w:r>
      <w:r w:rsidR="00E5104D">
        <w:t>由于实验条件限制，无法真实模拟</w:t>
      </w:r>
      <w:r w:rsidR="00E5104D">
        <w:rPr>
          <w:rFonts w:hint="eastAsia"/>
        </w:rPr>
        <w:t>一定</w:t>
      </w:r>
      <w:r w:rsidR="00E5104D">
        <w:t>量级的攻击</w:t>
      </w:r>
      <w:r w:rsidR="00B12255">
        <w:rPr>
          <w:rFonts w:hint="eastAsia"/>
        </w:rPr>
        <w:t>场景</w:t>
      </w:r>
      <w:r w:rsidR="00E5104D">
        <w:rPr>
          <w:rFonts w:hint="eastAsia"/>
        </w:rPr>
        <w:t>，</w:t>
      </w:r>
      <w:r w:rsidR="00E5104D">
        <w:t>所以</w:t>
      </w:r>
      <w:r w:rsidR="00B12255">
        <w:rPr>
          <w:rFonts w:hint="eastAsia"/>
        </w:rPr>
        <w:t>本文</w:t>
      </w:r>
      <w:r w:rsidR="00B12255">
        <w:t>所提方案还有待</w:t>
      </w:r>
      <w:r w:rsidR="00B12255">
        <w:rPr>
          <w:rFonts w:hint="eastAsia"/>
        </w:rPr>
        <w:t>真实</w:t>
      </w:r>
      <w:r w:rsidR="00B12255">
        <w:t>网络场景的验证。</w:t>
      </w:r>
    </w:p>
    <w:p w:rsidR="007153F0" w:rsidRDefault="007153F0" w:rsidP="007153F0">
      <w:pPr>
        <w:pStyle w:val="af8"/>
        <w:spacing w:before="624" w:after="312"/>
      </w:pPr>
      <w:r>
        <w:rPr>
          <w:rFonts w:hint="eastAsia"/>
        </w:rPr>
        <w:t>致谢</w:t>
      </w:r>
    </w:p>
    <w:p w:rsidR="00A7750B" w:rsidRDefault="00F0622E" w:rsidP="007153F0">
      <w:pPr>
        <w:ind w:firstLine="480"/>
      </w:pPr>
      <w:r>
        <w:rPr>
          <w:rFonts w:hint="eastAsia"/>
        </w:rPr>
        <w:t>转眼进入</w:t>
      </w:r>
      <w:r>
        <w:t>大学</w:t>
      </w:r>
      <w:r>
        <w:rPr>
          <w:rFonts w:hint="eastAsia"/>
        </w:rPr>
        <w:t>已经四年，</w:t>
      </w:r>
      <w:r>
        <w:t>大学</w:t>
      </w:r>
      <w:r>
        <w:rPr>
          <w:rFonts w:hint="eastAsia"/>
        </w:rPr>
        <w:t>生涯也</w:t>
      </w:r>
      <w:r>
        <w:t>进入</w:t>
      </w:r>
      <w:r w:rsidR="00774230">
        <w:rPr>
          <w:rFonts w:hint="eastAsia"/>
        </w:rPr>
        <w:t>了</w:t>
      </w:r>
      <w:r>
        <w:rPr>
          <w:rFonts w:hint="eastAsia"/>
        </w:rPr>
        <w:t>尾声</w:t>
      </w:r>
      <w:r>
        <w:t>。</w:t>
      </w:r>
      <w:r>
        <w:rPr>
          <w:rFonts w:hint="eastAsia"/>
        </w:rPr>
        <w:t>回首</w:t>
      </w:r>
      <w:r>
        <w:t>这</w:t>
      </w:r>
      <w:r>
        <w:rPr>
          <w:rFonts w:hint="eastAsia"/>
        </w:rPr>
        <w:t>四年</w:t>
      </w:r>
      <w:r w:rsidR="00774230">
        <w:rPr>
          <w:rFonts w:hint="eastAsia"/>
        </w:rPr>
        <w:t>，</w:t>
      </w:r>
      <w:r w:rsidR="0091008B">
        <w:rPr>
          <w:rFonts w:hint="eastAsia"/>
        </w:rPr>
        <w:t>失去</w:t>
      </w:r>
      <w:r w:rsidR="0091008B">
        <w:t>很多，也</w:t>
      </w:r>
      <w:r w:rsidR="0091008B">
        <w:rPr>
          <w:rFonts w:hint="eastAsia"/>
        </w:rPr>
        <w:t>收获</w:t>
      </w:r>
      <w:r w:rsidR="0091008B">
        <w:t>很多，得失之间</w:t>
      </w:r>
      <w:r w:rsidR="0091008B">
        <w:rPr>
          <w:rFonts w:hint="eastAsia"/>
        </w:rPr>
        <w:t>，</w:t>
      </w:r>
      <w:r w:rsidR="00663EC1">
        <w:t>是</w:t>
      </w:r>
      <w:r w:rsidR="00663EC1">
        <w:rPr>
          <w:rFonts w:hint="eastAsia"/>
        </w:rPr>
        <w:t>成长</w:t>
      </w:r>
      <w:r w:rsidR="00663EC1">
        <w:t>。在</w:t>
      </w:r>
      <w:r w:rsidR="00663EC1">
        <w:rPr>
          <w:rFonts w:hint="eastAsia"/>
        </w:rPr>
        <w:t>此，</w:t>
      </w:r>
      <w:r w:rsidR="00356408">
        <w:rPr>
          <w:rFonts w:hint="eastAsia"/>
        </w:rPr>
        <w:t>我</w:t>
      </w:r>
      <w:r w:rsidR="00356408">
        <w:t>要</w:t>
      </w:r>
      <w:r w:rsidR="00663EC1">
        <w:rPr>
          <w:rFonts w:hint="eastAsia"/>
        </w:rPr>
        <w:t>由衷</w:t>
      </w:r>
      <w:r w:rsidR="00663EC1">
        <w:t>的</w:t>
      </w:r>
      <w:r w:rsidR="00663EC1">
        <w:rPr>
          <w:rFonts w:hint="eastAsia"/>
        </w:rPr>
        <w:t>感谢</w:t>
      </w:r>
      <w:r w:rsidR="00356408">
        <w:rPr>
          <w:rFonts w:hint="eastAsia"/>
        </w:rPr>
        <w:t>一路上帮助</w:t>
      </w:r>
      <w:r w:rsidR="00356408">
        <w:t>我的</w:t>
      </w:r>
      <w:r w:rsidR="00356408">
        <w:rPr>
          <w:rFonts w:hint="eastAsia"/>
        </w:rPr>
        <w:t>师长、同学</w:t>
      </w:r>
      <w:r w:rsidR="00F55312">
        <w:rPr>
          <w:rFonts w:hint="eastAsia"/>
        </w:rPr>
        <w:t>和</w:t>
      </w:r>
      <w:r w:rsidR="00356408">
        <w:t>朋友</w:t>
      </w:r>
      <w:r w:rsidR="00356408">
        <w:rPr>
          <w:rFonts w:hint="eastAsia"/>
        </w:rPr>
        <w:t>。</w:t>
      </w:r>
    </w:p>
    <w:p w:rsidR="00A7750B" w:rsidRDefault="00A7750B" w:rsidP="007153F0">
      <w:pPr>
        <w:ind w:firstLine="480"/>
      </w:pPr>
      <w:r>
        <w:rPr>
          <w:rFonts w:hint="eastAsia"/>
        </w:rPr>
        <w:t>首先</w:t>
      </w:r>
      <w:r>
        <w:t>，我要感谢</w:t>
      </w:r>
      <w:r>
        <w:rPr>
          <w:rFonts w:hint="eastAsia"/>
        </w:rPr>
        <w:t>我毕业</w:t>
      </w:r>
      <w:r>
        <w:t>设计</w:t>
      </w:r>
      <w:r>
        <w:rPr>
          <w:rFonts w:hint="eastAsia"/>
        </w:rPr>
        <w:t>的指导老师</w:t>
      </w:r>
      <w:r>
        <w:t>，</w:t>
      </w:r>
      <w:r>
        <w:rPr>
          <w:rFonts w:hint="eastAsia"/>
        </w:rPr>
        <w:t>蒋中秋</w:t>
      </w:r>
      <w:r>
        <w:t>老师，</w:t>
      </w:r>
      <w:r w:rsidR="004E2483">
        <w:rPr>
          <w:rFonts w:hint="eastAsia"/>
        </w:rPr>
        <w:t>感谢</w:t>
      </w:r>
      <w:r w:rsidR="004E2483">
        <w:t>您</w:t>
      </w:r>
      <w:r w:rsidR="000606B8">
        <w:rPr>
          <w:rFonts w:hint="eastAsia"/>
        </w:rPr>
        <w:t>在</w:t>
      </w:r>
      <w:r w:rsidR="000606B8">
        <w:t>我毕业设计的过程中</w:t>
      </w:r>
      <w:r w:rsidR="004E2483">
        <w:t>的悉心指导</w:t>
      </w:r>
      <w:r w:rsidR="004E2483">
        <w:rPr>
          <w:rFonts w:hint="eastAsia"/>
        </w:rPr>
        <w:t>和</w:t>
      </w:r>
      <w:r w:rsidR="000606B8">
        <w:rPr>
          <w:rFonts w:hint="eastAsia"/>
        </w:rPr>
        <w:t>耐心</w:t>
      </w:r>
      <w:r w:rsidR="000606B8">
        <w:t>解答</w:t>
      </w:r>
      <w:r w:rsidR="00F52F73">
        <w:rPr>
          <w:rFonts w:hint="eastAsia"/>
        </w:rPr>
        <w:t>，</w:t>
      </w:r>
      <w:r w:rsidR="0030691B">
        <w:rPr>
          <w:rFonts w:hint="eastAsia"/>
        </w:rPr>
        <w:t>及</w:t>
      </w:r>
      <w:r w:rsidR="00F52F73">
        <w:t>时</w:t>
      </w:r>
      <w:r w:rsidR="00F40A1A">
        <w:t>指出我</w:t>
      </w:r>
      <w:r w:rsidR="00F40A1A">
        <w:rPr>
          <w:rFonts w:hint="eastAsia"/>
        </w:rPr>
        <w:t>毕业</w:t>
      </w:r>
      <w:r w:rsidR="00F40A1A">
        <w:t>设计中的错误和不足</w:t>
      </w:r>
      <w:r w:rsidR="00F52F73">
        <w:rPr>
          <w:rFonts w:hint="eastAsia"/>
        </w:rPr>
        <w:t>。</w:t>
      </w:r>
    </w:p>
    <w:p w:rsidR="00554117" w:rsidRDefault="00554117" w:rsidP="007153F0">
      <w:pPr>
        <w:ind w:firstLine="480"/>
      </w:pPr>
      <w:r>
        <w:rPr>
          <w:rFonts w:hint="eastAsia"/>
        </w:rPr>
        <w:t>然后我</w:t>
      </w:r>
      <w:r>
        <w:t>要感谢</w:t>
      </w:r>
      <w:r>
        <w:rPr>
          <w:rFonts w:hint="eastAsia"/>
        </w:rPr>
        <w:t>我</w:t>
      </w:r>
      <w:r>
        <w:t>的</w:t>
      </w:r>
      <w:r>
        <w:rPr>
          <w:rFonts w:hint="eastAsia"/>
        </w:rPr>
        <w:t>同学，</w:t>
      </w:r>
      <w:r>
        <w:t>感谢他们</w:t>
      </w:r>
      <w:r>
        <w:rPr>
          <w:rFonts w:hint="eastAsia"/>
        </w:rPr>
        <w:t>在</w:t>
      </w:r>
      <w:r>
        <w:t>我毕业设计遇到瓶颈的时候</w:t>
      </w:r>
      <w:r>
        <w:rPr>
          <w:rFonts w:hint="eastAsia"/>
        </w:rPr>
        <w:t>给我</w:t>
      </w:r>
      <w:r>
        <w:t>提出合理化的建议。</w:t>
      </w:r>
    </w:p>
    <w:p w:rsidR="007153F0" w:rsidRDefault="000C38B2" w:rsidP="007153F0">
      <w:pPr>
        <w:ind w:firstLine="480"/>
      </w:pPr>
      <w:r>
        <w:rPr>
          <w:rFonts w:hint="eastAsia"/>
        </w:rPr>
        <w:t>士不可以</w:t>
      </w:r>
      <w:proofErr w:type="gramStart"/>
      <w:r>
        <w:t>不</w:t>
      </w:r>
      <w:proofErr w:type="gramEnd"/>
      <w:r>
        <w:t>弘毅，任重而道远</w:t>
      </w:r>
      <w:r>
        <w:rPr>
          <w:rFonts w:hint="eastAsia"/>
        </w:rPr>
        <w:t>。</w:t>
      </w:r>
      <w:r w:rsidR="007E4D41">
        <w:t>毕业</w:t>
      </w:r>
      <w:r w:rsidR="008C3189">
        <w:rPr>
          <w:rFonts w:hint="eastAsia"/>
        </w:rPr>
        <w:t>在即</w:t>
      </w:r>
      <w:r w:rsidR="007E4D41">
        <w:t>，</w:t>
      </w:r>
      <w:r w:rsidR="00F55312">
        <w:rPr>
          <w:rFonts w:hint="eastAsia"/>
        </w:rPr>
        <w:t>前路漫漫，</w:t>
      </w:r>
      <w:r w:rsidR="00F55312">
        <w:t>希望我们</w:t>
      </w:r>
      <w:r w:rsidR="008C3189">
        <w:rPr>
          <w:rFonts w:hint="eastAsia"/>
        </w:rPr>
        <w:t>在</w:t>
      </w:r>
      <w:r w:rsidR="008C3189">
        <w:t>同一片蓝天下，</w:t>
      </w:r>
      <w:r w:rsidR="007E4D41">
        <w:rPr>
          <w:rFonts w:hint="eastAsia"/>
        </w:rPr>
        <w:t>共同</w:t>
      </w:r>
      <w:r w:rsidR="007E4D41">
        <w:t>成长。</w:t>
      </w:r>
    </w:p>
    <w:p w:rsidR="00053BE3" w:rsidRDefault="00053BE3" w:rsidP="00053BE3">
      <w:pPr>
        <w:pStyle w:val="afa"/>
        <w:spacing w:before="624" w:after="312"/>
      </w:pPr>
      <w:r>
        <w:rPr>
          <w:rFonts w:hint="eastAsia"/>
        </w:rPr>
        <w:t>参考</w:t>
      </w:r>
      <w:r>
        <w:t>文献：</w:t>
      </w:r>
    </w:p>
    <w:p w:rsidR="00053BE3" w:rsidRPr="00053BE3" w:rsidRDefault="00BC42C7" w:rsidP="00053BE3">
      <w:pPr>
        <w:ind w:firstLineChars="0" w:firstLine="0"/>
      </w:pPr>
      <w:r>
        <w:fldChar w:fldCharType="begin"/>
      </w:r>
      <w:r>
        <w:fldChar w:fldCharType="separate"/>
      </w:r>
      <w:r>
        <w:rPr>
          <w:rFonts w:hint="eastAsia"/>
        </w:rPr>
        <w:t>{Hyun, 2017 #5}</w:t>
      </w:r>
      <w:r>
        <w:fldChar w:fldCharType="end"/>
      </w:r>
    </w:p>
    <w:sectPr w:rsidR="00053BE3" w:rsidRPr="00053BE3">
      <w:headerReference w:type="even" r:id="rId4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EB3" w:rsidRDefault="00B23EB3" w:rsidP="00A04D88">
      <w:pPr>
        <w:spacing w:before="120" w:after="120"/>
        <w:ind w:firstLine="480"/>
      </w:pPr>
      <w:r>
        <w:separator/>
      </w:r>
    </w:p>
  </w:endnote>
  <w:endnote w:type="continuationSeparator" w:id="0">
    <w:p w:rsidR="00B23EB3" w:rsidRDefault="00B23EB3"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DF297E" w:rsidRDefault="00DF297E" w:rsidP="004A0361">
        <w:pPr>
          <w:pStyle w:val="aa"/>
          <w:spacing w:before="120" w:after="120"/>
          <w:ind w:firstLine="360"/>
          <w:jc w:val="center"/>
        </w:pPr>
        <w:r>
          <w:fldChar w:fldCharType="begin"/>
        </w:r>
        <w:r>
          <w:instrText>PAGE   \* MERGEFORMAT</w:instrText>
        </w:r>
        <w:r>
          <w:fldChar w:fldCharType="separate"/>
        </w:r>
        <w:r w:rsidR="00507C21" w:rsidRPr="00507C21">
          <w:rPr>
            <w:noProof/>
            <w:lang w:val="zh-CN"/>
          </w:rPr>
          <w:t>36</w:t>
        </w:r>
        <w:r>
          <w:fldChar w:fldCharType="end"/>
        </w:r>
      </w:p>
    </w:sdtContent>
  </w:sdt>
  <w:p w:rsidR="00DF297E" w:rsidRDefault="00DF297E">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EB3" w:rsidRDefault="00B23EB3" w:rsidP="00A04D88">
      <w:pPr>
        <w:spacing w:before="120" w:after="120"/>
        <w:ind w:firstLine="480"/>
      </w:pPr>
      <w:r>
        <w:separator/>
      </w:r>
    </w:p>
  </w:footnote>
  <w:footnote w:type="continuationSeparator" w:id="0">
    <w:p w:rsidR="00B23EB3" w:rsidRDefault="00B23EB3"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DF297E" w:rsidRPr="004A0361" w:rsidRDefault="00DF297E">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7A10"/>
    <w:multiLevelType w:val="hybridMultilevel"/>
    <w:tmpl w:val="0D8E5F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35035C"/>
    <w:multiLevelType w:val="hybridMultilevel"/>
    <w:tmpl w:val="81F887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394E68"/>
    <w:multiLevelType w:val="hybridMultilevel"/>
    <w:tmpl w:val="5B123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1368E3"/>
    <w:multiLevelType w:val="hybridMultilevel"/>
    <w:tmpl w:val="0270E2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1337FCF"/>
    <w:multiLevelType w:val="hybridMultilevel"/>
    <w:tmpl w:val="550E4F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1BA3682"/>
    <w:multiLevelType w:val="hybridMultilevel"/>
    <w:tmpl w:val="0178B5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8712B8"/>
    <w:multiLevelType w:val="hybridMultilevel"/>
    <w:tmpl w:val="D312E1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2460190"/>
    <w:multiLevelType w:val="hybridMultilevel"/>
    <w:tmpl w:val="6778E2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01284D"/>
    <w:multiLevelType w:val="hybridMultilevel"/>
    <w:tmpl w:val="768663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8D1BCD"/>
    <w:multiLevelType w:val="hybridMultilevel"/>
    <w:tmpl w:val="D84C7C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2806436"/>
    <w:multiLevelType w:val="hybridMultilevel"/>
    <w:tmpl w:val="DCCE4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100383"/>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FD84AF1"/>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1F14592"/>
    <w:multiLevelType w:val="hybridMultilevel"/>
    <w:tmpl w:val="45A8D1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F4D4CA7"/>
    <w:multiLevelType w:val="hybridMultilevel"/>
    <w:tmpl w:val="525AACB8"/>
    <w:lvl w:ilvl="0" w:tplc="79EA9F2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4" w15:restartNumberingAfterBreak="0">
    <w:nsid w:val="60322B9D"/>
    <w:multiLevelType w:val="hybridMultilevel"/>
    <w:tmpl w:val="81F887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42A6F5A"/>
    <w:multiLevelType w:val="hybridMultilevel"/>
    <w:tmpl w:val="1C429A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8" w15:restartNumberingAfterBreak="0">
    <w:nsid w:val="68DA450A"/>
    <w:multiLevelType w:val="hybridMultilevel"/>
    <w:tmpl w:val="9E3CF5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69A3D46"/>
    <w:multiLevelType w:val="hybridMultilevel"/>
    <w:tmpl w:val="1B8C2C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B843EF5"/>
    <w:multiLevelType w:val="hybridMultilevel"/>
    <w:tmpl w:val="0270E2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B856830"/>
    <w:multiLevelType w:val="hybridMultilevel"/>
    <w:tmpl w:val="D20A6A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F996340"/>
    <w:multiLevelType w:val="hybridMultilevel"/>
    <w:tmpl w:val="584485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1"/>
  </w:num>
  <w:num w:numId="2">
    <w:abstractNumId w:val="18"/>
  </w:num>
  <w:num w:numId="3">
    <w:abstractNumId w:val="25"/>
  </w:num>
  <w:num w:numId="4">
    <w:abstractNumId w:val="34"/>
  </w:num>
  <w:num w:numId="5">
    <w:abstractNumId w:val="27"/>
  </w:num>
  <w:num w:numId="6">
    <w:abstractNumId w:val="15"/>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3"/>
  </w:num>
  <w:num w:numId="12">
    <w:abstractNumId w:val="29"/>
  </w:num>
  <w:num w:numId="13">
    <w:abstractNumId w:val="2"/>
  </w:num>
  <w:num w:numId="14">
    <w:abstractNumId w:val="5"/>
  </w:num>
  <w:num w:numId="15">
    <w:abstractNumId w:val="14"/>
  </w:num>
  <w:num w:numId="16">
    <w:abstractNumId w:val="8"/>
  </w:num>
  <w:num w:numId="17">
    <w:abstractNumId w:val="19"/>
  </w:num>
  <w:num w:numId="18">
    <w:abstractNumId w:val="26"/>
  </w:num>
  <w:num w:numId="19">
    <w:abstractNumId w:val="20"/>
  </w:num>
  <w:num w:numId="20">
    <w:abstractNumId w:val="6"/>
  </w:num>
  <w:num w:numId="21">
    <w:abstractNumId w:val="3"/>
  </w:num>
  <w:num w:numId="22">
    <w:abstractNumId w:val="22"/>
  </w:num>
  <w:num w:numId="23">
    <w:abstractNumId w:val="21"/>
  </w:num>
  <w:num w:numId="24">
    <w:abstractNumId w:val="12"/>
  </w:num>
  <w:num w:numId="25">
    <w:abstractNumId w:val="33"/>
  </w:num>
  <w:num w:numId="26">
    <w:abstractNumId w:val="28"/>
  </w:num>
  <w:num w:numId="27">
    <w:abstractNumId w:val="9"/>
  </w:num>
  <w:num w:numId="28">
    <w:abstractNumId w:val="17"/>
  </w:num>
  <w:num w:numId="29">
    <w:abstractNumId w:val="32"/>
  </w:num>
  <w:num w:numId="30">
    <w:abstractNumId w:val="30"/>
  </w:num>
  <w:num w:numId="31">
    <w:abstractNumId w:val="16"/>
  </w:num>
  <w:num w:numId="32">
    <w:abstractNumId w:val="7"/>
  </w:num>
  <w:num w:numId="33">
    <w:abstractNumId w:val="4"/>
  </w:num>
  <w:num w:numId="34">
    <w:abstractNumId w:val="10"/>
  </w:num>
  <w:num w:numId="35">
    <w:abstractNumId w:val="0"/>
  </w:num>
  <w:num w:numId="36">
    <w:abstractNumId w:val="31"/>
  </w:num>
  <w:num w:numId="37">
    <w:abstractNumId w:val="24"/>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84753"/>
    <w:rsid w:val="00000468"/>
    <w:rsid w:val="00000BD2"/>
    <w:rsid w:val="0000198A"/>
    <w:rsid w:val="0000406F"/>
    <w:rsid w:val="00004138"/>
    <w:rsid w:val="000051B5"/>
    <w:rsid w:val="0000685D"/>
    <w:rsid w:val="00007014"/>
    <w:rsid w:val="00010AC9"/>
    <w:rsid w:val="00011863"/>
    <w:rsid w:val="00012DF1"/>
    <w:rsid w:val="00013C2D"/>
    <w:rsid w:val="00014A5E"/>
    <w:rsid w:val="000151DF"/>
    <w:rsid w:val="00015E3E"/>
    <w:rsid w:val="00021D17"/>
    <w:rsid w:val="00022D30"/>
    <w:rsid w:val="00024873"/>
    <w:rsid w:val="00024E91"/>
    <w:rsid w:val="00025022"/>
    <w:rsid w:val="000256FA"/>
    <w:rsid w:val="00027088"/>
    <w:rsid w:val="00027CE1"/>
    <w:rsid w:val="00034646"/>
    <w:rsid w:val="00034B2A"/>
    <w:rsid w:val="0004095C"/>
    <w:rsid w:val="000439BF"/>
    <w:rsid w:val="00045CF2"/>
    <w:rsid w:val="00046632"/>
    <w:rsid w:val="000501AB"/>
    <w:rsid w:val="000533DA"/>
    <w:rsid w:val="00053BE3"/>
    <w:rsid w:val="000575C5"/>
    <w:rsid w:val="000606B8"/>
    <w:rsid w:val="00060EFA"/>
    <w:rsid w:val="00061CE0"/>
    <w:rsid w:val="000646B7"/>
    <w:rsid w:val="000655E4"/>
    <w:rsid w:val="000663E2"/>
    <w:rsid w:val="00067EA5"/>
    <w:rsid w:val="00070CD5"/>
    <w:rsid w:val="00074625"/>
    <w:rsid w:val="0007561F"/>
    <w:rsid w:val="000776CE"/>
    <w:rsid w:val="00081CFA"/>
    <w:rsid w:val="00083AFD"/>
    <w:rsid w:val="000944E0"/>
    <w:rsid w:val="000949BC"/>
    <w:rsid w:val="00095891"/>
    <w:rsid w:val="0009612B"/>
    <w:rsid w:val="0009729C"/>
    <w:rsid w:val="00097B96"/>
    <w:rsid w:val="000A089F"/>
    <w:rsid w:val="000A295C"/>
    <w:rsid w:val="000A2991"/>
    <w:rsid w:val="000A32FC"/>
    <w:rsid w:val="000A4645"/>
    <w:rsid w:val="000B1B88"/>
    <w:rsid w:val="000B1EE1"/>
    <w:rsid w:val="000B2A4E"/>
    <w:rsid w:val="000B2AEE"/>
    <w:rsid w:val="000B5529"/>
    <w:rsid w:val="000B6F38"/>
    <w:rsid w:val="000B7E20"/>
    <w:rsid w:val="000C001B"/>
    <w:rsid w:val="000C0B01"/>
    <w:rsid w:val="000C1B0B"/>
    <w:rsid w:val="000C320C"/>
    <w:rsid w:val="000C378D"/>
    <w:rsid w:val="000C38B2"/>
    <w:rsid w:val="000C4460"/>
    <w:rsid w:val="000C75FF"/>
    <w:rsid w:val="000D4B3A"/>
    <w:rsid w:val="000D534B"/>
    <w:rsid w:val="000D63D3"/>
    <w:rsid w:val="000D6634"/>
    <w:rsid w:val="000D6976"/>
    <w:rsid w:val="000D6E31"/>
    <w:rsid w:val="000D6FA0"/>
    <w:rsid w:val="000E1461"/>
    <w:rsid w:val="000E1A95"/>
    <w:rsid w:val="000E1C8E"/>
    <w:rsid w:val="000E2FB8"/>
    <w:rsid w:val="000E508D"/>
    <w:rsid w:val="000E615C"/>
    <w:rsid w:val="000E7952"/>
    <w:rsid w:val="000F142A"/>
    <w:rsid w:val="000F3ACD"/>
    <w:rsid w:val="000F5534"/>
    <w:rsid w:val="000F60E4"/>
    <w:rsid w:val="00101981"/>
    <w:rsid w:val="001022EC"/>
    <w:rsid w:val="00103A3F"/>
    <w:rsid w:val="00105F46"/>
    <w:rsid w:val="00106873"/>
    <w:rsid w:val="001078FA"/>
    <w:rsid w:val="00112444"/>
    <w:rsid w:val="001159A4"/>
    <w:rsid w:val="00116C09"/>
    <w:rsid w:val="00121212"/>
    <w:rsid w:val="00121B16"/>
    <w:rsid w:val="001231D9"/>
    <w:rsid w:val="0012405A"/>
    <w:rsid w:val="00126AF0"/>
    <w:rsid w:val="001304A9"/>
    <w:rsid w:val="00131682"/>
    <w:rsid w:val="00132673"/>
    <w:rsid w:val="00132BD6"/>
    <w:rsid w:val="0013377D"/>
    <w:rsid w:val="00135EDA"/>
    <w:rsid w:val="0014242A"/>
    <w:rsid w:val="00144AB7"/>
    <w:rsid w:val="001457C1"/>
    <w:rsid w:val="001472DB"/>
    <w:rsid w:val="00147882"/>
    <w:rsid w:val="00150210"/>
    <w:rsid w:val="00150BB4"/>
    <w:rsid w:val="00153385"/>
    <w:rsid w:val="001535D0"/>
    <w:rsid w:val="00154748"/>
    <w:rsid w:val="00157F72"/>
    <w:rsid w:val="001605AC"/>
    <w:rsid w:val="00160A3A"/>
    <w:rsid w:val="00163F6F"/>
    <w:rsid w:val="00164CC5"/>
    <w:rsid w:val="00166658"/>
    <w:rsid w:val="00170521"/>
    <w:rsid w:val="00170572"/>
    <w:rsid w:val="00172E1A"/>
    <w:rsid w:val="00173EF6"/>
    <w:rsid w:val="00174EEE"/>
    <w:rsid w:val="0018138D"/>
    <w:rsid w:val="001830B6"/>
    <w:rsid w:val="001834AF"/>
    <w:rsid w:val="00183E1B"/>
    <w:rsid w:val="00184148"/>
    <w:rsid w:val="001858F6"/>
    <w:rsid w:val="00187FD8"/>
    <w:rsid w:val="00190BDA"/>
    <w:rsid w:val="00191BFA"/>
    <w:rsid w:val="0019264D"/>
    <w:rsid w:val="00195370"/>
    <w:rsid w:val="00195771"/>
    <w:rsid w:val="00195D7B"/>
    <w:rsid w:val="001966DF"/>
    <w:rsid w:val="00197706"/>
    <w:rsid w:val="00197A8F"/>
    <w:rsid w:val="001A04D4"/>
    <w:rsid w:val="001A1E56"/>
    <w:rsid w:val="001A2A73"/>
    <w:rsid w:val="001A46B8"/>
    <w:rsid w:val="001A5533"/>
    <w:rsid w:val="001A5F88"/>
    <w:rsid w:val="001B1395"/>
    <w:rsid w:val="001B1DA4"/>
    <w:rsid w:val="001B2446"/>
    <w:rsid w:val="001B37C8"/>
    <w:rsid w:val="001B37F9"/>
    <w:rsid w:val="001B3AE9"/>
    <w:rsid w:val="001B4397"/>
    <w:rsid w:val="001B57C3"/>
    <w:rsid w:val="001B5E3B"/>
    <w:rsid w:val="001B6BCB"/>
    <w:rsid w:val="001C045F"/>
    <w:rsid w:val="001C0C80"/>
    <w:rsid w:val="001C1ADB"/>
    <w:rsid w:val="001C2B38"/>
    <w:rsid w:val="001C4E3A"/>
    <w:rsid w:val="001C6625"/>
    <w:rsid w:val="001C7553"/>
    <w:rsid w:val="001C7A76"/>
    <w:rsid w:val="001C7D83"/>
    <w:rsid w:val="001D684C"/>
    <w:rsid w:val="001D7A7F"/>
    <w:rsid w:val="001E475A"/>
    <w:rsid w:val="001E643F"/>
    <w:rsid w:val="001E716C"/>
    <w:rsid w:val="001E761C"/>
    <w:rsid w:val="001E7963"/>
    <w:rsid w:val="001E7AE0"/>
    <w:rsid w:val="001F02B8"/>
    <w:rsid w:val="001F1833"/>
    <w:rsid w:val="001F1B2E"/>
    <w:rsid w:val="001F4ED6"/>
    <w:rsid w:val="001F6356"/>
    <w:rsid w:val="001F6FE1"/>
    <w:rsid w:val="00201B1B"/>
    <w:rsid w:val="0020213C"/>
    <w:rsid w:val="0020382B"/>
    <w:rsid w:val="00205306"/>
    <w:rsid w:val="002072EC"/>
    <w:rsid w:val="0020752D"/>
    <w:rsid w:val="00207BE1"/>
    <w:rsid w:val="00210020"/>
    <w:rsid w:val="00211342"/>
    <w:rsid w:val="00211819"/>
    <w:rsid w:val="00214C48"/>
    <w:rsid w:val="00215924"/>
    <w:rsid w:val="00217AA3"/>
    <w:rsid w:val="00217D27"/>
    <w:rsid w:val="00221B4F"/>
    <w:rsid w:val="00223025"/>
    <w:rsid w:val="002270C3"/>
    <w:rsid w:val="0022748E"/>
    <w:rsid w:val="00227DDC"/>
    <w:rsid w:val="002300FC"/>
    <w:rsid w:val="00231107"/>
    <w:rsid w:val="0023222A"/>
    <w:rsid w:val="00232348"/>
    <w:rsid w:val="00235AD0"/>
    <w:rsid w:val="00235BCE"/>
    <w:rsid w:val="00236667"/>
    <w:rsid w:val="002452C0"/>
    <w:rsid w:val="00250623"/>
    <w:rsid w:val="0025071F"/>
    <w:rsid w:val="00250A0A"/>
    <w:rsid w:val="00250A1D"/>
    <w:rsid w:val="002523C5"/>
    <w:rsid w:val="00254B41"/>
    <w:rsid w:val="00264028"/>
    <w:rsid w:val="002655B7"/>
    <w:rsid w:val="002659E5"/>
    <w:rsid w:val="002700F4"/>
    <w:rsid w:val="002706F2"/>
    <w:rsid w:val="00271177"/>
    <w:rsid w:val="00272A74"/>
    <w:rsid w:val="002768A6"/>
    <w:rsid w:val="00280162"/>
    <w:rsid w:val="00281374"/>
    <w:rsid w:val="00283182"/>
    <w:rsid w:val="00284117"/>
    <w:rsid w:val="002855AD"/>
    <w:rsid w:val="00285848"/>
    <w:rsid w:val="00294721"/>
    <w:rsid w:val="002A0339"/>
    <w:rsid w:val="002A098B"/>
    <w:rsid w:val="002A1C50"/>
    <w:rsid w:val="002A4EB1"/>
    <w:rsid w:val="002A5A18"/>
    <w:rsid w:val="002A64A7"/>
    <w:rsid w:val="002A6854"/>
    <w:rsid w:val="002A6AD1"/>
    <w:rsid w:val="002A7ADA"/>
    <w:rsid w:val="002B176F"/>
    <w:rsid w:val="002B1B31"/>
    <w:rsid w:val="002B25CC"/>
    <w:rsid w:val="002B4432"/>
    <w:rsid w:val="002B4E97"/>
    <w:rsid w:val="002B5C92"/>
    <w:rsid w:val="002B5C9E"/>
    <w:rsid w:val="002B609D"/>
    <w:rsid w:val="002B6BFC"/>
    <w:rsid w:val="002B6C90"/>
    <w:rsid w:val="002B6D71"/>
    <w:rsid w:val="002B6E03"/>
    <w:rsid w:val="002C0F6B"/>
    <w:rsid w:val="002C3612"/>
    <w:rsid w:val="002C3F81"/>
    <w:rsid w:val="002C42EA"/>
    <w:rsid w:val="002C46F7"/>
    <w:rsid w:val="002D0B48"/>
    <w:rsid w:val="002D194E"/>
    <w:rsid w:val="002D1EC8"/>
    <w:rsid w:val="002D5132"/>
    <w:rsid w:val="002D774A"/>
    <w:rsid w:val="002D7F10"/>
    <w:rsid w:val="002E20D3"/>
    <w:rsid w:val="002E31D1"/>
    <w:rsid w:val="002E3808"/>
    <w:rsid w:val="002E40F0"/>
    <w:rsid w:val="002E4845"/>
    <w:rsid w:val="002E5687"/>
    <w:rsid w:val="002E5711"/>
    <w:rsid w:val="002F18C6"/>
    <w:rsid w:val="002F1BC1"/>
    <w:rsid w:val="002F3B4E"/>
    <w:rsid w:val="002F419B"/>
    <w:rsid w:val="002F7C6F"/>
    <w:rsid w:val="0030055E"/>
    <w:rsid w:val="00301CCF"/>
    <w:rsid w:val="00302C9B"/>
    <w:rsid w:val="00303469"/>
    <w:rsid w:val="00303C21"/>
    <w:rsid w:val="00304B37"/>
    <w:rsid w:val="00305E89"/>
    <w:rsid w:val="0030691B"/>
    <w:rsid w:val="00306A4D"/>
    <w:rsid w:val="00312BF6"/>
    <w:rsid w:val="00313936"/>
    <w:rsid w:val="00320A28"/>
    <w:rsid w:val="00320E5F"/>
    <w:rsid w:val="0032142E"/>
    <w:rsid w:val="003223F1"/>
    <w:rsid w:val="00325B5A"/>
    <w:rsid w:val="00326E7F"/>
    <w:rsid w:val="00326F22"/>
    <w:rsid w:val="00327380"/>
    <w:rsid w:val="00330815"/>
    <w:rsid w:val="00331922"/>
    <w:rsid w:val="0033258E"/>
    <w:rsid w:val="00333888"/>
    <w:rsid w:val="00333B33"/>
    <w:rsid w:val="00333D06"/>
    <w:rsid w:val="0033400B"/>
    <w:rsid w:val="003347F6"/>
    <w:rsid w:val="00335455"/>
    <w:rsid w:val="00337F04"/>
    <w:rsid w:val="003401E5"/>
    <w:rsid w:val="00343371"/>
    <w:rsid w:val="00343C7D"/>
    <w:rsid w:val="00344852"/>
    <w:rsid w:val="00344CF8"/>
    <w:rsid w:val="003473AA"/>
    <w:rsid w:val="00351929"/>
    <w:rsid w:val="0035392A"/>
    <w:rsid w:val="00354F33"/>
    <w:rsid w:val="00356408"/>
    <w:rsid w:val="00356A52"/>
    <w:rsid w:val="00356CD2"/>
    <w:rsid w:val="003605D0"/>
    <w:rsid w:val="00360C99"/>
    <w:rsid w:val="00360F9B"/>
    <w:rsid w:val="003611E4"/>
    <w:rsid w:val="00361DA7"/>
    <w:rsid w:val="0036281A"/>
    <w:rsid w:val="00362A78"/>
    <w:rsid w:val="00363137"/>
    <w:rsid w:val="00363C2E"/>
    <w:rsid w:val="003648C4"/>
    <w:rsid w:val="00366D69"/>
    <w:rsid w:val="00371155"/>
    <w:rsid w:val="00371ADF"/>
    <w:rsid w:val="00372491"/>
    <w:rsid w:val="00373E0B"/>
    <w:rsid w:val="003743A5"/>
    <w:rsid w:val="00380DC9"/>
    <w:rsid w:val="0038114C"/>
    <w:rsid w:val="00383231"/>
    <w:rsid w:val="00383ADB"/>
    <w:rsid w:val="00384F93"/>
    <w:rsid w:val="0038594E"/>
    <w:rsid w:val="003868EF"/>
    <w:rsid w:val="00390BCC"/>
    <w:rsid w:val="00390C47"/>
    <w:rsid w:val="00392407"/>
    <w:rsid w:val="00392FD2"/>
    <w:rsid w:val="0039452A"/>
    <w:rsid w:val="00394DAE"/>
    <w:rsid w:val="0039577F"/>
    <w:rsid w:val="00397985"/>
    <w:rsid w:val="003A1E5F"/>
    <w:rsid w:val="003A22E2"/>
    <w:rsid w:val="003A40CE"/>
    <w:rsid w:val="003A546B"/>
    <w:rsid w:val="003A5B5B"/>
    <w:rsid w:val="003A74D0"/>
    <w:rsid w:val="003B0A4F"/>
    <w:rsid w:val="003B2417"/>
    <w:rsid w:val="003B3AC2"/>
    <w:rsid w:val="003B40A9"/>
    <w:rsid w:val="003B44F1"/>
    <w:rsid w:val="003B4C8A"/>
    <w:rsid w:val="003B5064"/>
    <w:rsid w:val="003B6264"/>
    <w:rsid w:val="003B7595"/>
    <w:rsid w:val="003B7D8C"/>
    <w:rsid w:val="003C1130"/>
    <w:rsid w:val="003C2185"/>
    <w:rsid w:val="003C2DA7"/>
    <w:rsid w:val="003C49FC"/>
    <w:rsid w:val="003C602C"/>
    <w:rsid w:val="003C7C1F"/>
    <w:rsid w:val="003D0470"/>
    <w:rsid w:val="003D0A1D"/>
    <w:rsid w:val="003D2A75"/>
    <w:rsid w:val="003D3B2D"/>
    <w:rsid w:val="003D3BA1"/>
    <w:rsid w:val="003D3FFB"/>
    <w:rsid w:val="003D5A7D"/>
    <w:rsid w:val="003D6A3A"/>
    <w:rsid w:val="003D6E65"/>
    <w:rsid w:val="003D6ECA"/>
    <w:rsid w:val="003E16B8"/>
    <w:rsid w:val="003E1F1D"/>
    <w:rsid w:val="003E476E"/>
    <w:rsid w:val="003E4A55"/>
    <w:rsid w:val="003E6FA0"/>
    <w:rsid w:val="003F00DA"/>
    <w:rsid w:val="003F1961"/>
    <w:rsid w:val="003F301C"/>
    <w:rsid w:val="003F46EF"/>
    <w:rsid w:val="003F69FF"/>
    <w:rsid w:val="003F7195"/>
    <w:rsid w:val="003F7300"/>
    <w:rsid w:val="003F7695"/>
    <w:rsid w:val="00411861"/>
    <w:rsid w:val="004119AE"/>
    <w:rsid w:val="00412AD8"/>
    <w:rsid w:val="00414BFF"/>
    <w:rsid w:val="0041775D"/>
    <w:rsid w:val="00420DCA"/>
    <w:rsid w:val="00421479"/>
    <w:rsid w:val="00421D26"/>
    <w:rsid w:val="004231DF"/>
    <w:rsid w:val="00425041"/>
    <w:rsid w:val="0042696F"/>
    <w:rsid w:val="0043110E"/>
    <w:rsid w:val="00432573"/>
    <w:rsid w:val="00432C16"/>
    <w:rsid w:val="004338AF"/>
    <w:rsid w:val="00441008"/>
    <w:rsid w:val="00442513"/>
    <w:rsid w:val="004429BF"/>
    <w:rsid w:val="00442EE1"/>
    <w:rsid w:val="00443F94"/>
    <w:rsid w:val="00445A27"/>
    <w:rsid w:val="00446077"/>
    <w:rsid w:val="00446B54"/>
    <w:rsid w:val="00446F28"/>
    <w:rsid w:val="00447D84"/>
    <w:rsid w:val="00450925"/>
    <w:rsid w:val="00450AF9"/>
    <w:rsid w:val="004543C1"/>
    <w:rsid w:val="00455107"/>
    <w:rsid w:val="004558B5"/>
    <w:rsid w:val="00455EE3"/>
    <w:rsid w:val="00456096"/>
    <w:rsid w:val="00456E11"/>
    <w:rsid w:val="00463E35"/>
    <w:rsid w:val="0046400E"/>
    <w:rsid w:val="0046499E"/>
    <w:rsid w:val="004662D4"/>
    <w:rsid w:val="00466407"/>
    <w:rsid w:val="00467739"/>
    <w:rsid w:val="004712AD"/>
    <w:rsid w:val="00471A25"/>
    <w:rsid w:val="0047239E"/>
    <w:rsid w:val="00472971"/>
    <w:rsid w:val="004730C5"/>
    <w:rsid w:val="00473D06"/>
    <w:rsid w:val="00476D46"/>
    <w:rsid w:val="004778C4"/>
    <w:rsid w:val="004818F6"/>
    <w:rsid w:val="00482DC0"/>
    <w:rsid w:val="00482FE9"/>
    <w:rsid w:val="00483E9E"/>
    <w:rsid w:val="004842F4"/>
    <w:rsid w:val="00484753"/>
    <w:rsid w:val="00485394"/>
    <w:rsid w:val="00485BB8"/>
    <w:rsid w:val="0048676C"/>
    <w:rsid w:val="004867C8"/>
    <w:rsid w:val="004903D4"/>
    <w:rsid w:val="00490C8C"/>
    <w:rsid w:val="0049297C"/>
    <w:rsid w:val="00492983"/>
    <w:rsid w:val="00493635"/>
    <w:rsid w:val="00493D0B"/>
    <w:rsid w:val="004944A6"/>
    <w:rsid w:val="00495AB8"/>
    <w:rsid w:val="0049604B"/>
    <w:rsid w:val="0049618D"/>
    <w:rsid w:val="004A0361"/>
    <w:rsid w:val="004A1CF5"/>
    <w:rsid w:val="004A22E2"/>
    <w:rsid w:val="004A309D"/>
    <w:rsid w:val="004A3421"/>
    <w:rsid w:val="004A48D5"/>
    <w:rsid w:val="004A7451"/>
    <w:rsid w:val="004B1480"/>
    <w:rsid w:val="004B2C46"/>
    <w:rsid w:val="004B628B"/>
    <w:rsid w:val="004B6E12"/>
    <w:rsid w:val="004C1184"/>
    <w:rsid w:val="004C172C"/>
    <w:rsid w:val="004C1C3D"/>
    <w:rsid w:val="004C327B"/>
    <w:rsid w:val="004C3995"/>
    <w:rsid w:val="004C5B59"/>
    <w:rsid w:val="004C5CDB"/>
    <w:rsid w:val="004C7C10"/>
    <w:rsid w:val="004D168E"/>
    <w:rsid w:val="004D2382"/>
    <w:rsid w:val="004D4E61"/>
    <w:rsid w:val="004E07E7"/>
    <w:rsid w:val="004E0A96"/>
    <w:rsid w:val="004E2483"/>
    <w:rsid w:val="004E302C"/>
    <w:rsid w:val="004E35CB"/>
    <w:rsid w:val="004E4812"/>
    <w:rsid w:val="004E4B70"/>
    <w:rsid w:val="004E5051"/>
    <w:rsid w:val="004E6021"/>
    <w:rsid w:val="004E652A"/>
    <w:rsid w:val="004E7384"/>
    <w:rsid w:val="004F2D2B"/>
    <w:rsid w:val="004F4563"/>
    <w:rsid w:val="004F6260"/>
    <w:rsid w:val="004F71FF"/>
    <w:rsid w:val="004F7C12"/>
    <w:rsid w:val="00500D33"/>
    <w:rsid w:val="005016A4"/>
    <w:rsid w:val="005023B6"/>
    <w:rsid w:val="00502A8D"/>
    <w:rsid w:val="00503E11"/>
    <w:rsid w:val="00504E44"/>
    <w:rsid w:val="00507217"/>
    <w:rsid w:val="00507C21"/>
    <w:rsid w:val="00511577"/>
    <w:rsid w:val="005121B5"/>
    <w:rsid w:val="0051463A"/>
    <w:rsid w:val="00516881"/>
    <w:rsid w:val="00520345"/>
    <w:rsid w:val="00522463"/>
    <w:rsid w:val="00522525"/>
    <w:rsid w:val="00522FD6"/>
    <w:rsid w:val="0052782C"/>
    <w:rsid w:val="00527EE3"/>
    <w:rsid w:val="00530009"/>
    <w:rsid w:val="005306A2"/>
    <w:rsid w:val="00531032"/>
    <w:rsid w:val="005322E8"/>
    <w:rsid w:val="00534506"/>
    <w:rsid w:val="0053674A"/>
    <w:rsid w:val="00536DC6"/>
    <w:rsid w:val="00540643"/>
    <w:rsid w:val="005414E0"/>
    <w:rsid w:val="00542D5C"/>
    <w:rsid w:val="005444C0"/>
    <w:rsid w:val="00544CDE"/>
    <w:rsid w:val="005452B0"/>
    <w:rsid w:val="00546CFE"/>
    <w:rsid w:val="0054753E"/>
    <w:rsid w:val="0055115D"/>
    <w:rsid w:val="00551CB0"/>
    <w:rsid w:val="00553907"/>
    <w:rsid w:val="00554117"/>
    <w:rsid w:val="00554A7B"/>
    <w:rsid w:val="00555A23"/>
    <w:rsid w:val="00556683"/>
    <w:rsid w:val="00556D91"/>
    <w:rsid w:val="0055743D"/>
    <w:rsid w:val="0055768A"/>
    <w:rsid w:val="00557876"/>
    <w:rsid w:val="0056036E"/>
    <w:rsid w:val="00561937"/>
    <w:rsid w:val="005638B2"/>
    <w:rsid w:val="005650EB"/>
    <w:rsid w:val="00565B90"/>
    <w:rsid w:val="005669A6"/>
    <w:rsid w:val="00566F8B"/>
    <w:rsid w:val="00571B7D"/>
    <w:rsid w:val="00572421"/>
    <w:rsid w:val="0057270D"/>
    <w:rsid w:val="005761F9"/>
    <w:rsid w:val="00577954"/>
    <w:rsid w:val="0058558D"/>
    <w:rsid w:val="0059028C"/>
    <w:rsid w:val="00591B77"/>
    <w:rsid w:val="00594B1B"/>
    <w:rsid w:val="00594C09"/>
    <w:rsid w:val="0059516A"/>
    <w:rsid w:val="00596890"/>
    <w:rsid w:val="00596C8C"/>
    <w:rsid w:val="00597659"/>
    <w:rsid w:val="00597801"/>
    <w:rsid w:val="005A02E1"/>
    <w:rsid w:val="005A24AD"/>
    <w:rsid w:val="005A3EBE"/>
    <w:rsid w:val="005A6962"/>
    <w:rsid w:val="005A7972"/>
    <w:rsid w:val="005B10BD"/>
    <w:rsid w:val="005B2EA0"/>
    <w:rsid w:val="005B3312"/>
    <w:rsid w:val="005B3653"/>
    <w:rsid w:val="005B4609"/>
    <w:rsid w:val="005B7ED5"/>
    <w:rsid w:val="005C000E"/>
    <w:rsid w:val="005C016A"/>
    <w:rsid w:val="005C0917"/>
    <w:rsid w:val="005C2082"/>
    <w:rsid w:val="005C30DF"/>
    <w:rsid w:val="005C42B0"/>
    <w:rsid w:val="005C599E"/>
    <w:rsid w:val="005C63A6"/>
    <w:rsid w:val="005C6BA5"/>
    <w:rsid w:val="005C7999"/>
    <w:rsid w:val="005C7F2C"/>
    <w:rsid w:val="005D04BB"/>
    <w:rsid w:val="005D1273"/>
    <w:rsid w:val="005D1A49"/>
    <w:rsid w:val="005D2B8E"/>
    <w:rsid w:val="005D4A24"/>
    <w:rsid w:val="005D5DBA"/>
    <w:rsid w:val="005D67A9"/>
    <w:rsid w:val="005D7AE4"/>
    <w:rsid w:val="005E0DC5"/>
    <w:rsid w:val="005E1EA0"/>
    <w:rsid w:val="005E2A4C"/>
    <w:rsid w:val="005E36E5"/>
    <w:rsid w:val="005E4439"/>
    <w:rsid w:val="005E4DFB"/>
    <w:rsid w:val="005E559D"/>
    <w:rsid w:val="005E6187"/>
    <w:rsid w:val="005E6901"/>
    <w:rsid w:val="005E7474"/>
    <w:rsid w:val="005E7784"/>
    <w:rsid w:val="005F0F3E"/>
    <w:rsid w:val="005F2ADA"/>
    <w:rsid w:val="005F3300"/>
    <w:rsid w:val="005F4A05"/>
    <w:rsid w:val="005F5C3D"/>
    <w:rsid w:val="006007A0"/>
    <w:rsid w:val="00600A5B"/>
    <w:rsid w:val="006013BE"/>
    <w:rsid w:val="00603519"/>
    <w:rsid w:val="0060386C"/>
    <w:rsid w:val="00603885"/>
    <w:rsid w:val="00603B6B"/>
    <w:rsid w:val="0060636F"/>
    <w:rsid w:val="00606924"/>
    <w:rsid w:val="006102DD"/>
    <w:rsid w:val="00610CC6"/>
    <w:rsid w:val="00611270"/>
    <w:rsid w:val="00611B2E"/>
    <w:rsid w:val="0061372C"/>
    <w:rsid w:val="00613733"/>
    <w:rsid w:val="006139C4"/>
    <w:rsid w:val="00617A06"/>
    <w:rsid w:val="00621764"/>
    <w:rsid w:val="006217EC"/>
    <w:rsid w:val="00623B2C"/>
    <w:rsid w:val="00623DEB"/>
    <w:rsid w:val="006243AB"/>
    <w:rsid w:val="00626EAD"/>
    <w:rsid w:val="00631581"/>
    <w:rsid w:val="00633B45"/>
    <w:rsid w:val="00635370"/>
    <w:rsid w:val="0063695E"/>
    <w:rsid w:val="00640BBD"/>
    <w:rsid w:val="00640E79"/>
    <w:rsid w:val="00641217"/>
    <w:rsid w:val="00641DBE"/>
    <w:rsid w:val="006448D1"/>
    <w:rsid w:val="006449F0"/>
    <w:rsid w:val="00645F1B"/>
    <w:rsid w:val="00650BD4"/>
    <w:rsid w:val="00650F71"/>
    <w:rsid w:val="00654404"/>
    <w:rsid w:val="00655FC5"/>
    <w:rsid w:val="006570BE"/>
    <w:rsid w:val="0066085A"/>
    <w:rsid w:val="00660AE2"/>
    <w:rsid w:val="006616FB"/>
    <w:rsid w:val="006639DF"/>
    <w:rsid w:val="00663EC1"/>
    <w:rsid w:val="00664807"/>
    <w:rsid w:val="00666C1B"/>
    <w:rsid w:val="006704D2"/>
    <w:rsid w:val="00670B2D"/>
    <w:rsid w:val="00672FD0"/>
    <w:rsid w:val="00673BDF"/>
    <w:rsid w:val="00674874"/>
    <w:rsid w:val="00675828"/>
    <w:rsid w:val="006763A4"/>
    <w:rsid w:val="0067649E"/>
    <w:rsid w:val="00676C73"/>
    <w:rsid w:val="00677429"/>
    <w:rsid w:val="00677A25"/>
    <w:rsid w:val="00677A8F"/>
    <w:rsid w:val="00685817"/>
    <w:rsid w:val="00687A12"/>
    <w:rsid w:val="00687FBE"/>
    <w:rsid w:val="006913AE"/>
    <w:rsid w:val="00693F69"/>
    <w:rsid w:val="006947FA"/>
    <w:rsid w:val="00694B10"/>
    <w:rsid w:val="00694CA2"/>
    <w:rsid w:val="0069736F"/>
    <w:rsid w:val="006A2BF9"/>
    <w:rsid w:val="006A55D6"/>
    <w:rsid w:val="006A6837"/>
    <w:rsid w:val="006B00C3"/>
    <w:rsid w:val="006B206A"/>
    <w:rsid w:val="006B5D2C"/>
    <w:rsid w:val="006B659B"/>
    <w:rsid w:val="006B65D0"/>
    <w:rsid w:val="006B670C"/>
    <w:rsid w:val="006B6C41"/>
    <w:rsid w:val="006B7838"/>
    <w:rsid w:val="006C079D"/>
    <w:rsid w:val="006C25B3"/>
    <w:rsid w:val="006C4C3A"/>
    <w:rsid w:val="006C58ED"/>
    <w:rsid w:val="006C788B"/>
    <w:rsid w:val="006D213E"/>
    <w:rsid w:val="006D4C9E"/>
    <w:rsid w:val="006D752D"/>
    <w:rsid w:val="006E04F5"/>
    <w:rsid w:val="006E4166"/>
    <w:rsid w:val="006F2181"/>
    <w:rsid w:val="006F26DB"/>
    <w:rsid w:val="006F2B4A"/>
    <w:rsid w:val="006F3C06"/>
    <w:rsid w:val="006F5929"/>
    <w:rsid w:val="006F5B58"/>
    <w:rsid w:val="00700BB7"/>
    <w:rsid w:val="00703063"/>
    <w:rsid w:val="00704984"/>
    <w:rsid w:val="007056A6"/>
    <w:rsid w:val="00707060"/>
    <w:rsid w:val="00707415"/>
    <w:rsid w:val="0070795E"/>
    <w:rsid w:val="00710470"/>
    <w:rsid w:val="00711C7D"/>
    <w:rsid w:val="00713951"/>
    <w:rsid w:val="0071474F"/>
    <w:rsid w:val="007153F0"/>
    <w:rsid w:val="007155EB"/>
    <w:rsid w:val="0072197A"/>
    <w:rsid w:val="0072212D"/>
    <w:rsid w:val="00723570"/>
    <w:rsid w:val="007305E8"/>
    <w:rsid w:val="00730646"/>
    <w:rsid w:val="00731B19"/>
    <w:rsid w:val="007322B4"/>
    <w:rsid w:val="007346F3"/>
    <w:rsid w:val="0073641C"/>
    <w:rsid w:val="007425E9"/>
    <w:rsid w:val="00743B05"/>
    <w:rsid w:val="00744505"/>
    <w:rsid w:val="00745F78"/>
    <w:rsid w:val="00746E18"/>
    <w:rsid w:val="007502C8"/>
    <w:rsid w:val="00750758"/>
    <w:rsid w:val="0075078D"/>
    <w:rsid w:val="00750B20"/>
    <w:rsid w:val="00751642"/>
    <w:rsid w:val="007542E6"/>
    <w:rsid w:val="00754A83"/>
    <w:rsid w:val="007579A9"/>
    <w:rsid w:val="00764938"/>
    <w:rsid w:val="00765624"/>
    <w:rsid w:val="00766C16"/>
    <w:rsid w:val="00767F8F"/>
    <w:rsid w:val="007722EB"/>
    <w:rsid w:val="007723BA"/>
    <w:rsid w:val="007726FF"/>
    <w:rsid w:val="00774230"/>
    <w:rsid w:val="00782E71"/>
    <w:rsid w:val="00785963"/>
    <w:rsid w:val="00785BE5"/>
    <w:rsid w:val="00786EF5"/>
    <w:rsid w:val="00787DA7"/>
    <w:rsid w:val="00791199"/>
    <w:rsid w:val="00793717"/>
    <w:rsid w:val="0079458D"/>
    <w:rsid w:val="007A09B8"/>
    <w:rsid w:val="007A1884"/>
    <w:rsid w:val="007A3DE8"/>
    <w:rsid w:val="007A46F0"/>
    <w:rsid w:val="007A58EF"/>
    <w:rsid w:val="007A604A"/>
    <w:rsid w:val="007A6116"/>
    <w:rsid w:val="007B02F0"/>
    <w:rsid w:val="007B32C5"/>
    <w:rsid w:val="007B3620"/>
    <w:rsid w:val="007B42C6"/>
    <w:rsid w:val="007B6B8E"/>
    <w:rsid w:val="007C0EC4"/>
    <w:rsid w:val="007C1818"/>
    <w:rsid w:val="007C34B2"/>
    <w:rsid w:val="007C4C87"/>
    <w:rsid w:val="007C5A7C"/>
    <w:rsid w:val="007C5B36"/>
    <w:rsid w:val="007C621F"/>
    <w:rsid w:val="007C7C2C"/>
    <w:rsid w:val="007D0828"/>
    <w:rsid w:val="007D29C2"/>
    <w:rsid w:val="007D2F27"/>
    <w:rsid w:val="007D47A5"/>
    <w:rsid w:val="007D65B2"/>
    <w:rsid w:val="007E031B"/>
    <w:rsid w:val="007E0A73"/>
    <w:rsid w:val="007E3AD6"/>
    <w:rsid w:val="007E4D41"/>
    <w:rsid w:val="007E5AA4"/>
    <w:rsid w:val="007E5DF6"/>
    <w:rsid w:val="007F012B"/>
    <w:rsid w:val="007F0E6F"/>
    <w:rsid w:val="007F148E"/>
    <w:rsid w:val="007F3401"/>
    <w:rsid w:val="007F4B88"/>
    <w:rsid w:val="007F4F58"/>
    <w:rsid w:val="007F77E3"/>
    <w:rsid w:val="0080032A"/>
    <w:rsid w:val="008017BE"/>
    <w:rsid w:val="00801CD0"/>
    <w:rsid w:val="008035CC"/>
    <w:rsid w:val="00806D13"/>
    <w:rsid w:val="0080731D"/>
    <w:rsid w:val="00807D0D"/>
    <w:rsid w:val="008118BC"/>
    <w:rsid w:val="00812DAE"/>
    <w:rsid w:val="00813238"/>
    <w:rsid w:val="008159B8"/>
    <w:rsid w:val="00817C05"/>
    <w:rsid w:val="008218C7"/>
    <w:rsid w:val="00821EDF"/>
    <w:rsid w:val="008226B9"/>
    <w:rsid w:val="00823CD8"/>
    <w:rsid w:val="00824484"/>
    <w:rsid w:val="00826416"/>
    <w:rsid w:val="00826613"/>
    <w:rsid w:val="008274DE"/>
    <w:rsid w:val="00827914"/>
    <w:rsid w:val="00834804"/>
    <w:rsid w:val="0083589F"/>
    <w:rsid w:val="00835C52"/>
    <w:rsid w:val="0083617E"/>
    <w:rsid w:val="00836258"/>
    <w:rsid w:val="00837A93"/>
    <w:rsid w:val="00837B7B"/>
    <w:rsid w:val="00842A6B"/>
    <w:rsid w:val="008457DF"/>
    <w:rsid w:val="00847506"/>
    <w:rsid w:val="008478AE"/>
    <w:rsid w:val="00850714"/>
    <w:rsid w:val="008509D0"/>
    <w:rsid w:val="00850D65"/>
    <w:rsid w:val="008515CB"/>
    <w:rsid w:val="00851985"/>
    <w:rsid w:val="0085263D"/>
    <w:rsid w:val="0085619C"/>
    <w:rsid w:val="00856DDF"/>
    <w:rsid w:val="00856FB0"/>
    <w:rsid w:val="0086144C"/>
    <w:rsid w:val="00861691"/>
    <w:rsid w:val="008618D3"/>
    <w:rsid w:val="00862622"/>
    <w:rsid w:val="00863FEC"/>
    <w:rsid w:val="0086629F"/>
    <w:rsid w:val="0086772C"/>
    <w:rsid w:val="00872A90"/>
    <w:rsid w:val="00873BB3"/>
    <w:rsid w:val="00874B8E"/>
    <w:rsid w:val="0087586E"/>
    <w:rsid w:val="008766C4"/>
    <w:rsid w:val="008775DB"/>
    <w:rsid w:val="00880974"/>
    <w:rsid w:val="00880EEC"/>
    <w:rsid w:val="00881A4F"/>
    <w:rsid w:val="00882A2E"/>
    <w:rsid w:val="008848F5"/>
    <w:rsid w:val="008853D9"/>
    <w:rsid w:val="008901F0"/>
    <w:rsid w:val="00890A1C"/>
    <w:rsid w:val="00890A1F"/>
    <w:rsid w:val="0089120F"/>
    <w:rsid w:val="00892310"/>
    <w:rsid w:val="00893693"/>
    <w:rsid w:val="00893D6F"/>
    <w:rsid w:val="008A07E9"/>
    <w:rsid w:val="008A2AAE"/>
    <w:rsid w:val="008A3591"/>
    <w:rsid w:val="008A392F"/>
    <w:rsid w:val="008A3FB6"/>
    <w:rsid w:val="008A3FC3"/>
    <w:rsid w:val="008A5B57"/>
    <w:rsid w:val="008A6577"/>
    <w:rsid w:val="008A690D"/>
    <w:rsid w:val="008B0CF3"/>
    <w:rsid w:val="008B2A5A"/>
    <w:rsid w:val="008B4231"/>
    <w:rsid w:val="008B4ACE"/>
    <w:rsid w:val="008B4F53"/>
    <w:rsid w:val="008B789B"/>
    <w:rsid w:val="008B78FF"/>
    <w:rsid w:val="008C0D0F"/>
    <w:rsid w:val="008C3189"/>
    <w:rsid w:val="008C3E02"/>
    <w:rsid w:val="008C41C9"/>
    <w:rsid w:val="008C47CA"/>
    <w:rsid w:val="008D2038"/>
    <w:rsid w:val="008D2699"/>
    <w:rsid w:val="008D2D4C"/>
    <w:rsid w:val="008D441F"/>
    <w:rsid w:val="008D4F3C"/>
    <w:rsid w:val="008D5488"/>
    <w:rsid w:val="008D668A"/>
    <w:rsid w:val="008E08E1"/>
    <w:rsid w:val="008E26EE"/>
    <w:rsid w:val="008E283A"/>
    <w:rsid w:val="008E31FD"/>
    <w:rsid w:val="008E416B"/>
    <w:rsid w:val="008E4DF4"/>
    <w:rsid w:val="008E5D87"/>
    <w:rsid w:val="008E7935"/>
    <w:rsid w:val="008F1AF6"/>
    <w:rsid w:val="008F3208"/>
    <w:rsid w:val="008F51A5"/>
    <w:rsid w:val="008F56F6"/>
    <w:rsid w:val="008F6D35"/>
    <w:rsid w:val="009008FD"/>
    <w:rsid w:val="009017C0"/>
    <w:rsid w:val="0090263E"/>
    <w:rsid w:val="009047D7"/>
    <w:rsid w:val="00904855"/>
    <w:rsid w:val="00907289"/>
    <w:rsid w:val="0091008B"/>
    <w:rsid w:val="00912ECC"/>
    <w:rsid w:val="00914051"/>
    <w:rsid w:val="009152B6"/>
    <w:rsid w:val="00915D50"/>
    <w:rsid w:val="009166D1"/>
    <w:rsid w:val="00917A97"/>
    <w:rsid w:val="009205F7"/>
    <w:rsid w:val="009222BE"/>
    <w:rsid w:val="0092321B"/>
    <w:rsid w:val="009236F9"/>
    <w:rsid w:val="009248C1"/>
    <w:rsid w:val="00925584"/>
    <w:rsid w:val="0092684D"/>
    <w:rsid w:val="0092715C"/>
    <w:rsid w:val="00930674"/>
    <w:rsid w:val="0093077F"/>
    <w:rsid w:val="00931F48"/>
    <w:rsid w:val="00932B79"/>
    <w:rsid w:val="00932C21"/>
    <w:rsid w:val="00935BCA"/>
    <w:rsid w:val="00935DCA"/>
    <w:rsid w:val="00936F57"/>
    <w:rsid w:val="0093756F"/>
    <w:rsid w:val="009419C5"/>
    <w:rsid w:val="009425B1"/>
    <w:rsid w:val="00942B3B"/>
    <w:rsid w:val="00944953"/>
    <w:rsid w:val="009453B7"/>
    <w:rsid w:val="009469FB"/>
    <w:rsid w:val="0094728A"/>
    <w:rsid w:val="009505E7"/>
    <w:rsid w:val="009527F7"/>
    <w:rsid w:val="00955664"/>
    <w:rsid w:val="00955969"/>
    <w:rsid w:val="00956271"/>
    <w:rsid w:val="00956AAD"/>
    <w:rsid w:val="00957B1C"/>
    <w:rsid w:val="009607BB"/>
    <w:rsid w:val="00961AEC"/>
    <w:rsid w:val="00961F55"/>
    <w:rsid w:val="00962A4F"/>
    <w:rsid w:val="009631FA"/>
    <w:rsid w:val="00967E41"/>
    <w:rsid w:val="00975F06"/>
    <w:rsid w:val="00976B12"/>
    <w:rsid w:val="00980D11"/>
    <w:rsid w:val="009853D5"/>
    <w:rsid w:val="009865B3"/>
    <w:rsid w:val="00993116"/>
    <w:rsid w:val="00997BB4"/>
    <w:rsid w:val="009A0924"/>
    <w:rsid w:val="009A43E3"/>
    <w:rsid w:val="009A4A07"/>
    <w:rsid w:val="009A6ED4"/>
    <w:rsid w:val="009A7CDD"/>
    <w:rsid w:val="009B022C"/>
    <w:rsid w:val="009B051E"/>
    <w:rsid w:val="009B46B0"/>
    <w:rsid w:val="009B47D1"/>
    <w:rsid w:val="009B6332"/>
    <w:rsid w:val="009B68FE"/>
    <w:rsid w:val="009B6BB9"/>
    <w:rsid w:val="009B6DBF"/>
    <w:rsid w:val="009B7F96"/>
    <w:rsid w:val="009C10FF"/>
    <w:rsid w:val="009C1D9A"/>
    <w:rsid w:val="009C29EE"/>
    <w:rsid w:val="009C3DF6"/>
    <w:rsid w:val="009C54FC"/>
    <w:rsid w:val="009C647E"/>
    <w:rsid w:val="009D1681"/>
    <w:rsid w:val="009D1944"/>
    <w:rsid w:val="009D2A09"/>
    <w:rsid w:val="009D3B9F"/>
    <w:rsid w:val="009D40A1"/>
    <w:rsid w:val="009D478F"/>
    <w:rsid w:val="009D725B"/>
    <w:rsid w:val="009E2DD5"/>
    <w:rsid w:val="009E33D5"/>
    <w:rsid w:val="009E5D2E"/>
    <w:rsid w:val="009E6964"/>
    <w:rsid w:val="009E6987"/>
    <w:rsid w:val="009E75D3"/>
    <w:rsid w:val="009E7996"/>
    <w:rsid w:val="009F01C5"/>
    <w:rsid w:val="009F1985"/>
    <w:rsid w:val="009F26D5"/>
    <w:rsid w:val="009F2D42"/>
    <w:rsid w:val="009F3098"/>
    <w:rsid w:val="009F3AF0"/>
    <w:rsid w:val="009F4D30"/>
    <w:rsid w:val="009F6E57"/>
    <w:rsid w:val="009F7473"/>
    <w:rsid w:val="00A00E9F"/>
    <w:rsid w:val="00A010E7"/>
    <w:rsid w:val="00A02F92"/>
    <w:rsid w:val="00A03AA7"/>
    <w:rsid w:val="00A04D88"/>
    <w:rsid w:val="00A0556F"/>
    <w:rsid w:val="00A066F0"/>
    <w:rsid w:val="00A07214"/>
    <w:rsid w:val="00A11AA0"/>
    <w:rsid w:val="00A12D45"/>
    <w:rsid w:val="00A13D21"/>
    <w:rsid w:val="00A14644"/>
    <w:rsid w:val="00A14C05"/>
    <w:rsid w:val="00A16FF0"/>
    <w:rsid w:val="00A20CE7"/>
    <w:rsid w:val="00A234EB"/>
    <w:rsid w:val="00A24D10"/>
    <w:rsid w:val="00A25AE6"/>
    <w:rsid w:val="00A30C1C"/>
    <w:rsid w:val="00A32A70"/>
    <w:rsid w:val="00A33C67"/>
    <w:rsid w:val="00A3474A"/>
    <w:rsid w:val="00A35D6C"/>
    <w:rsid w:val="00A3689A"/>
    <w:rsid w:val="00A37768"/>
    <w:rsid w:val="00A40649"/>
    <w:rsid w:val="00A42D49"/>
    <w:rsid w:val="00A42F31"/>
    <w:rsid w:val="00A42F3D"/>
    <w:rsid w:val="00A43328"/>
    <w:rsid w:val="00A43564"/>
    <w:rsid w:val="00A45273"/>
    <w:rsid w:val="00A4704D"/>
    <w:rsid w:val="00A4781A"/>
    <w:rsid w:val="00A51379"/>
    <w:rsid w:val="00A51DAC"/>
    <w:rsid w:val="00A56865"/>
    <w:rsid w:val="00A6026C"/>
    <w:rsid w:val="00A60909"/>
    <w:rsid w:val="00A65A15"/>
    <w:rsid w:val="00A67CCE"/>
    <w:rsid w:val="00A71A5D"/>
    <w:rsid w:val="00A73DBE"/>
    <w:rsid w:val="00A740F9"/>
    <w:rsid w:val="00A750DE"/>
    <w:rsid w:val="00A75A45"/>
    <w:rsid w:val="00A75FE5"/>
    <w:rsid w:val="00A765D5"/>
    <w:rsid w:val="00A770B8"/>
    <w:rsid w:val="00A7750B"/>
    <w:rsid w:val="00A81B0A"/>
    <w:rsid w:val="00A82736"/>
    <w:rsid w:val="00A84A56"/>
    <w:rsid w:val="00A855BD"/>
    <w:rsid w:val="00A86250"/>
    <w:rsid w:val="00A86422"/>
    <w:rsid w:val="00A86C4E"/>
    <w:rsid w:val="00A879A8"/>
    <w:rsid w:val="00A93DFA"/>
    <w:rsid w:val="00A946C3"/>
    <w:rsid w:val="00A94962"/>
    <w:rsid w:val="00A94FAB"/>
    <w:rsid w:val="00A9710C"/>
    <w:rsid w:val="00A97521"/>
    <w:rsid w:val="00AA1E2F"/>
    <w:rsid w:val="00AA1F57"/>
    <w:rsid w:val="00AA41BD"/>
    <w:rsid w:val="00AA423E"/>
    <w:rsid w:val="00AB0033"/>
    <w:rsid w:val="00AB067D"/>
    <w:rsid w:val="00AB0AB8"/>
    <w:rsid w:val="00AB1937"/>
    <w:rsid w:val="00AB1DF4"/>
    <w:rsid w:val="00AB36F2"/>
    <w:rsid w:val="00AB5ABA"/>
    <w:rsid w:val="00AB5E4D"/>
    <w:rsid w:val="00AB7EAE"/>
    <w:rsid w:val="00AC0555"/>
    <w:rsid w:val="00AC1974"/>
    <w:rsid w:val="00AC3119"/>
    <w:rsid w:val="00AC47A1"/>
    <w:rsid w:val="00AC4F74"/>
    <w:rsid w:val="00AC7CC3"/>
    <w:rsid w:val="00AD1C4C"/>
    <w:rsid w:val="00AD24B3"/>
    <w:rsid w:val="00AD24D0"/>
    <w:rsid w:val="00AD265C"/>
    <w:rsid w:val="00AD313A"/>
    <w:rsid w:val="00AD3885"/>
    <w:rsid w:val="00AE0CCE"/>
    <w:rsid w:val="00AE31B4"/>
    <w:rsid w:val="00AE5262"/>
    <w:rsid w:val="00AE5CEC"/>
    <w:rsid w:val="00AE7CB4"/>
    <w:rsid w:val="00AF0A0C"/>
    <w:rsid w:val="00AF10FB"/>
    <w:rsid w:val="00AF17F0"/>
    <w:rsid w:val="00AF2135"/>
    <w:rsid w:val="00AF26C4"/>
    <w:rsid w:val="00AF3121"/>
    <w:rsid w:val="00AF3E51"/>
    <w:rsid w:val="00B00890"/>
    <w:rsid w:val="00B01FEB"/>
    <w:rsid w:val="00B04662"/>
    <w:rsid w:val="00B0529E"/>
    <w:rsid w:val="00B052A4"/>
    <w:rsid w:val="00B07035"/>
    <w:rsid w:val="00B10803"/>
    <w:rsid w:val="00B1096C"/>
    <w:rsid w:val="00B118BA"/>
    <w:rsid w:val="00B11C2B"/>
    <w:rsid w:val="00B12255"/>
    <w:rsid w:val="00B13189"/>
    <w:rsid w:val="00B13840"/>
    <w:rsid w:val="00B139B9"/>
    <w:rsid w:val="00B141C1"/>
    <w:rsid w:val="00B156F6"/>
    <w:rsid w:val="00B1716A"/>
    <w:rsid w:val="00B17921"/>
    <w:rsid w:val="00B17C75"/>
    <w:rsid w:val="00B17F73"/>
    <w:rsid w:val="00B23D4D"/>
    <w:rsid w:val="00B23EB3"/>
    <w:rsid w:val="00B24751"/>
    <w:rsid w:val="00B26D78"/>
    <w:rsid w:val="00B30AA9"/>
    <w:rsid w:val="00B32706"/>
    <w:rsid w:val="00B33FE2"/>
    <w:rsid w:val="00B352B2"/>
    <w:rsid w:val="00B365F0"/>
    <w:rsid w:val="00B36C38"/>
    <w:rsid w:val="00B4064E"/>
    <w:rsid w:val="00B42288"/>
    <w:rsid w:val="00B43438"/>
    <w:rsid w:val="00B44F29"/>
    <w:rsid w:val="00B45BD3"/>
    <w:rsid w:val="00B46845"/>
    <w:rsid w:val="00B46967"/>
    <w:rsid w:val="00B46A41"/>
    <w:rsid w:val="00B47AB0"/>
    <w:rsid w:val="00B5130E"/>
    <w:rsid w:val="00B51ACE"/>
    <w:rsid w:val="00B57019"/>
    <w:rsid w:val="00B67D36"/>
    <w:rsid w:val="00B70075"/>
    <w:rsid w:val="00B7095B"/>
    <w:rsid w:val="00B72792"/>
    <w:rsid w:val="00B72A44"/>
    <w:rsid w:val="00B73034"/>
    <w:rsid w:val="00B7442F"/>
    <w:rsid w:val="00B76138"/>
    <w:rsid w:val="00B76EF8"/>
    <w:rsid w:val="00B80AD3"/>
    <w:rsid w:val="00B8248C"/>
    <w:rsid w:val="00B836D1"/>
    <w:rsid w:val="00B849A7"/>
    <w:rsid w:val="00B871EC"/>
    <w:rsid w:val="00B87835"/>
    <w:rsid w:val="00B91B1D"/>
    <w:rsid w:val="00B92DC1"/>
    <w:rsid w:val="00B96646"/>
    <w:rsid w:val="00B97198"/>
    <w:rsid w:val="00BA05B3"/>
    <w:rsid w:val="00BA1A23"/>
    <w:rsid w:val="00BA1E04"/>
    <w:rsid w:val="00BA3099"/>
    <w:rsid w:val="00BA403F"/>
    <w:rsid w:val="00BA4858"/>
    <w:rsid w:val="00BA5413"/>
    <w:rsid w:val="00BA590D"/>
    <w:rsid w:val="00BA6386"/>
    <w:rsid w:val="00BB1126"/>
    <w:rsid w:val="00BB1761"/>
    <w:rsid w:val="00BB2E85"/>
    <w:rsid w:val="00BB38A7"/>
    <w:rsid w:val="00BB3C65"/>
    <w:rsid w:val="00BB4CB2"/>
    <w:rsid w:val="00BB60FB"/>
    <w:rsid w:val="00BB62F2"/>
    <w:rsid w:val="00BB6DE8"/>
    <w:rsid w:val="00BB7227"/>
    <w:rsid w:val="00BC1A7E"/>
    <w:rsid w:val="00BC2EAF"/>
    <w:rsid w:val="00BC42C7"/>
    <w:rsid w:val="00BC5AC8"/>
    <w:rsid w:val="00BC7479"/>
    <w:rsid w:val="00BD03CC"/>
    <w:rsid w:val="00BD10F2"/>
    <w:rsid w:val="00BD286B"/>
    <w:rsid w:val="00BD50A8"/>
    <w:rsid w:val="00BD6C88"/>
    <w:rsid w:val="00BD7A61"/>
    <w:rsid w:val="00BE557C"/>
    <w:rsid w:val="00BE5E56"/>
    <w:rsid w:val="00BE6469"/>
    <w:rsid w:val="00BF08EC"/>
    <w:rsid w:val="00BF35FC"/>
    <w:rsid w:val="00BF5C37"/>
    <w:rsid w:val="00BF6A1B"/>
    <w:rsid w:val="00C02404"/>
    <w:rsid w:val="00C03704"/>
    <w:rsid w:val="00C040E9"/>
    <w:rsid w:val="00C045D9"/>
    <w:rsid w:val="00C06E34"/>
    <w:rsid w:val="00C07D68"/>
    <w:rsid w:val="00C1105B"/>
    <w:rsid w:val="00C11559"/>
    <w:rsid w:val="00C13331"/>
    <w:rsid w:val="00C16338"/>
    <w:rsid w:val="00C16DA8"/>
    <w:rsid w:val="00C21CFE"/>
    <w:rsid w:val="00C224EF"/>
    <w:rsid w:val="00C22A37"/>
    <w:rsid w:val="00C24CDB"/>
    <w:rsid w:val="00C25CDD"/>
    <w:rsid w:val="00C27368"/>
    <w:rsid w:val="00C308B4"/>
    <w:rsid w:val="00C335FE"/>
    <w:rsid w:val="00C33A23"/>
    <w:rsid w:val="00C33C6F"/>
    <w:rsid w:val="00C3408C"/>
    <w:rsid w:val="00C34379"/>
    <w:rsid w:val="00C3452D"/>
    <w:rsid w:val="00C34BED"/>
    <w:rsid w:val="00C34F54"/>
    <w:rsid w:val="00C35D9F"/>
    <w:rsid w:val="00C3776D"/>
    <w:rsid w:val="00C43215"/>
    <w:rsid w:val="00C43AC2"/>
    <w:rsid w:val="00C443C0"/>
    <w:rsid w:val="00C5021B"/>
    <w:rsid w:val="00C50F8A"/>
    <w:rsid w:val="00C51A33"/>
    <w:rsid w:val="00C607E8"/>
    <w:rsid w:val="00C60A5B"/>
    <w:rsid w:val="00C61374"/>
    <w:rsid w:val="00C6137B"/>
    <w:rsid w:val="00C62E2C"/>
    <w:rsid w:val="00C6721E"/>
    <w:rsid w:val="00C714D7"/>
    <w:rsid w:val="00C74E92"/>
    <w:rsid w:val="00C77EB4"/>
    <w:rsid w:val="00C802DF"/>
    <w:rsid w:val="00C82AD3"/>
    <w:rsid w:val="00C84DC6"/>
    <w:rsid w:val="00C85A3F"/>
    <w:rsid w:val="00C8630A"/>
    <w:rsid w:val="00C90348"/>
    <w:rsid w:val="00C9122A"/>
    <w:rsid w:val="00C9140E"/>
    <w:rsid w:val="00C92208"/>
    <w:rsid w:val="00C954CE"/>
    <w:rsid w:val="00C960ED"/>
    <w:rsid w:val="00CA0379"/>
    <w:rsid w:val="00CA12EB"/>
    <w:rsid w:val="00CA35AD"/>
    <w:rsid w:val="00CA4051"/>
    <w:rsid w:val="00CA42B7"/>
    <w:rsid w:val="00CA45A4"/>
    <w:rsid w:val="00CA4F2F"/>
    <w:rsid w:val="00CA78E2"/>
    <w:rsid w:val="00CA7DA5"/>
    <w:rsid w:val="00CB06E8"/>
    <w:rsid w:val="00CB0E95"/>
    <w:rsid w:val="00CB1696"/>
    <w:rsid w:val="00CB388A"/>
    <w:rsid w:val="00CB5C5D"/>
    <w:rsid w:val="00CB6722"/>
    <w:rsid w:val="00CB6C86"/>
    <w:rsid w:val="00CB6F84"/>
    <w:rsid w:val="00CB6FCA"/>
    <w:rsid w:val="00CB6FF4"/>
    <w:rsid w:val="00CB70FB"/>
    <w:rsid w:val="00CB72E8"/>
    <w:rsid w:val="00CC08C1"/>
    <w:rsid w:val="00CC0F6D"/>
    <w:rsid w:val="00CC1AF1"/>
    <w:rsid w:val="00CC3D21"/>
    <w:rsid w:val="00CC51FB"/>
    <w:rsid w:val="00CC62A1"/>
    <w:rsid w:val="00CC6A54"/>
    <w:rsid w:val="00CC7BC6"/>
    <w:rsid w:val="00CD04B3"/>
    <w:rsid w:val="00CD2398"/>
    <w:rsid w:val="00CD6BD0"/>
    <w:rsid w:val="00CE009F"/>
    <w:rsid w:val="00CE1FA7"/>
    <w:rsid w:val="00CE2203"/>
    <w:rsid w:val="00CE4300"/>
    <w:rsid w:val="00CE5992"/>
    <w:rsid w:val="00CF0ADA"/>
    <w:rsid w:val="00CF12A5"/>
    <w:rsid w:val="00CF1BD0"/>
    <w:rsid w:val="00CF1C42"/>
    <w:rsid w:val="00CF4FAC"/>
    <w:rsid w:val="00CF53C4"/>
    <w:rsid w:val="00CF554B"/>
    <w:rsid w:val="00CF575A"/>
    <w:rsid w:val="00CF5A8F"/>
    <w:rsid w:val="00CF600C"/>
    <w:rsid w:val="00CF634F"/>
    <w:rsid w:val="00CF7269"/>
    <w:rsid w:val="00CF7F9C"/>
    <w:rsid w:val="00D006A0"/>
    <w:rsid w:val="00D00BA9"/>
    <w:rsid w:val="00D018A6"/>
    <w:rsid w:val="00D01C36"/>
    <w:rsid w:val="00D0315B"/>
    <w:rsid w:val="00D0351A"/>
    <w:rsid w:val="00D0429B"/>
    <w:rsid w:val="00D06D72"/>
    <w:rsid w:val="00D10558"/>
    <w:rsid w:val="00D105FC"/>
    <w:rsid w:val="00D10945"/>
    <w:rsid w:val="00D1762E"/>
    <w:rsid w:val="00D220F7"/>
    <w:rsid w:val="00D22270"/>
    <w:rsid w:val="00D22C23"/>
    <w:rsid w:val="00D24960"/>
    <w:rsid w:val="00D255B9"/>
    <w:rsid w:val="00D26584"/>
    <w:rsid w:val="00D31609"/>
    <w:rsid w:val="00D31BF9"/>
    <w:rsid w:val="00D3367C"/>
    <w:rsid w:val="00D3461B"/>
    <w:rsid w:val="00D375BD"/>
    <w:rsid w:val="00D40CEB"/>
    <w:rsid w:val="00D42ADE"/>
    <w:rsid w:val="00D43DBA"/>
    <w:rsid w:val="00D450D8"/>
    <w:rsid w:val="00D47F24"/>
    <w:rsid w:val="00D47FD8"/>
    <w:rsid w:val="00D50C7E"/>
    <w:rsid w:val="00D522E9"/>
    <w:rsid w:val="00D52FD0"/>
    <w:rsid w:val="00D53451"/>
    <w:rsid w:val="00D53755"/>
    <w:rsid w:val="00D54053"/>
    <w:rsid w:val="00D5429A"/>
    <w:rsid w:val="00D56035"/>
    <w:rsid w:val="00D57F78"/>
    <w:rsid w:val="00D6084F"/>
    <w:rsid w:val="00D629B2"/>
    <w:rsid w:val="00D66121"/>
    <w:rsid w:val="00D668C1"/>
    <w:rsid w:val="00D66A92"/>
    <w:rsid w:val="00D67473"/>
    <w:rsid w:val="00D67C93"/>
    <w:rsid w:val="00D67FF4"/>
    <w:rsid w:val="00D700FD"/>
    <w:rsid w:val="00D704F3"/>
    <w:rsid w:val="00D7142E"/>
    <w:rsid w:val="00D7169E"/>
    <w:rsid w:val="00D71936"/>
    <w:rsid w:val="00D71EEA"/>
    <w:rsid w:val="00D72541"/>
    <w:rsid w:val="00D764F5"/>
    <w:rsid w:val="00D80934"/>
    <w:rsid w:val="00D82DED"/>
    <w:rsid w:val="00D83EE5"/>
    <w:rsid w:val="00D8523F"/>
    <w:rsid w:val="00D8528B"/>
    <w:rsid w:val="00D85D9D"/>
    <w:rsid w:val="00D8799C"/>
    <w:rsid w:val="00D87AD2"/>
    <w:rsid w:val="00D9051D"/>
    <w:rsid w:val="00D9190C"/>
    <w:rsid w:val="00D929C9"/>
    <w:rsid w:val="00D92B11"/>
    <w:rsid w:val="00D93967"/>
    <w:rsid w:val="00D93E73"/>
    <w:rsid w:val="00D94645"/>
    <w:rsid w:val="00D976FB"/>
    <w:rsid w:val="00DA0330"/>
    <w:rsid w:val="00DA107B"/>
    <w:rsid w:val="00DA1A3F"/>
    <w:rsid w:val="00DA441B"/>
    <w:rsid w:val="00DA72B2"/>
    <w:rsid w:val="00DA7C19"/>
    <w:rsid w:val="00DB03CA"/>
    <w:rsid w:val="00DB0E75"/>
    <w:rsid w:val="00DB12E8"/>
    <w:rsid w:val="00DB4121"/>
    <w:rsid w:val="00DB475B"/>
    <w:rsid w:val="00DB5C29"/>
    <w:rsid w:val="00DC1066"/>
    <w:rsid w:val="00DC1777"/>
    <w:rsid w:val="00DC1F8F"/>
    <w:rsid w:val="00DC2CD6"/>
    <w:rsid w:val="00DC3764"/>
    <w:rsid w:val="00DC3A3D"/>
    <w:rsid w:val="00DC5143"/>
    <w:rsid w:val="00DC67E2"/>
    <w:rsid w:val="00DC73A7"/>
    <w:rsid w:val="00DD0606"/>
    <w:rsid w:val="00DD4AB9"/>
    <w:rsid w:val="00DD6613"/>
    <w:rsid w:val="00DD722C"/>
    <w:rsid w:val="00DD751C"/>
    <w:rsid w:val="00DE2E8F"/>
    <w:rsid w:val="00DE3EDC"/>
    <w:rsid w:val="00DE401A"/>
    <w:rsid w:val="00DE6917"/>
    <w:rsid w:val="00DF297E"/>
    <w:rsid w:val="00DF353E"/>
    <w:rsid w:val="00DF3C1D"/>
    <w:rsid w:val="00DF3D75"/>
    <w:rsid w:val="00DF4EE2"/>
    <w:rsid w:val="00DF5483"/>
    <w:rsid w:val="00DF58AA"/>
    <w:rsid w:val="00DF6C10"/>
    <w:rsid w:val="00DF7DF0"/>
    <w:rsid w:val="00E00FFC"/>
    <w:rsid w:val="00E02703"/>
    <w:rsid w:val="00E02E24"/>
    <w:rsid w:val="00E03B51"/>
    <w:rsid w:val="00E07433"/>
    <w:rsid w:val="00E078E1"/>
    <w:rsid w:val="00E07AA7"/>
    <w:rsid w:val="00E106F2"/>
    <w:rsid w:val="00E11890"/>
    <w:rsid w:val="00E12A5D"/>
    <w:rsid w:val="00E12ECC"/>
    <w:rsid w:val="00E15E90"/>
    <w:rsid w:val="00E17013"/>
    <w:rsid w:val="00E200DD"/>
    <w:rsid w:val="00E20311"/>
    <w:rsid w:val="00E21A80"/>
    <w:rsid w:val="00E22A23"/>
    <w:rsid w:val="00E2372E"/>
    <w:rsid w:val="00E30E1D"/>
    <w:rsid w:val="00E314C1"/>
    <w:rsid w:val="00E32463"/>
    <w:rsid w:val="00E329AC"/>
    <w:rsid w:val="00E3684E"/>
    <w:rsid w:val="00E421EB"/>
    <w:rsid w:val="00E42655"/>
    <w:rsid w:val="00E445D5"/>
    <w:rsid w:val="00E44C7D"/>
    <w:rsid w:val="00E4687C"/>
    <w:rsid w:val="00E46FB9"/>
    <w:rsid w:val="00E5104D"/>
    <w:rsid w:val="00E56E69"/>
    <w:rsid w:val="00E57315"/>
    <w:rsid w:val="00E60208"/>
    <w:rsid w:val="00E6083F"/>
    <w:rsid w:val="00E61667"/>
    <w:rsid w:val="00E62895"/>
    <w:rsid w:val="00E72180"/>
    <w:rsid w:val="00E7435C"/>
    <w:rsid w:val="00E743B8"/>
    <w:rsid w:val="00E745F2"/>
    <w:rsid w:val="00E756FE"/>
    <w:rsid w:val="00E76730"/>
    <w:rsid w:val="00E81491"/>
    <w:rsid w:val="00E84F44"/>
    <w:rsid w:val="00E85C5A"/>
    <w:rsid w:val="00E86DD0"/>
    <w:rsid w:val="00E91CAF"/>
    <w:rsid w:val="00EA0918"/>
    <w:rsid w:val="00EA17E9"/>
    <w:rsid w:val="00EA3A98"/>
    <w:rsid w:val="00EA5525"/>
    <w:rsid w:val="00EA6D92"/>
    <w:rsid w:val="00EB1917"/>
    <w:rsid w:val="00EB78F7"/>
    <w:rsid w:val="00EB7B32"/>
    <w:rsid w:val="00EC727A"/>
    <w:rsid w:val="00ED20B5"/>
    <w:rsid w:val="00ED4881"/>
    <w:rsid w:val="00ED748F"/>
    <w:rsid w:val="00EE31E5"/>
    <w:rsid w:val="00EE5DF1"/>
    <w:rsid w:val="00EF00BB"/>
    <w:rsid w:val="00EF2D64"/>
    <w:rsid w:val="00EF3709"/>
    <w:rsid w:val="00EF600D"/>
    <w:rsid w:val="00F005D9"/>
    <w:rsid w:val="00F00B98"/>
    <w:rsid w:val="00F0172C"/>
    <w:rsid w:val="00F03647"/>
    <w:rsid w:val="00F04414"/>
    <w:rsid w:val="00F0622E"/>
    <w:rsid w:val="00F10072"/>
    <w:rsid w:val="00F10B97"/>
    <w:rsid w:val="00F10BE0"/>
    <w:rsid w:val="00F16CFB"/>
    <w:rsid w:val="00F2032B"/>
    <w:rsid w:val="00F21076"/>
    <w:rsid w:val="00F22F2C"/>
    <w:rsid w:val="00F24C47"/>
    <w:rsid w:val="00F24CD1"/>
    <w:rsid w:val="00F250BD"/>
    <w:rsid w:val="00F251B2"/>
    <w:rsid w:val="00F25629"/>
    <w:rsid w:val="00F26269"/>
    <w:rsid w:val="00F3009A"/>
    <w:rsid w:val="00F3051D"/>
    <w:rsid w:val="00F32AED"/>
    <w:rsid w:val="00F3438E"/>
    <w:rsid w:val="00F3519B"/>
    <w:rsid w:val="00F35BAF"/>
    <w:rsid w:val="00F371F8"/>
    <w:rsid w:val="00F40A1A"/>
    <w:rsid w:val="00F40F2D"/>
    <w:rsid w:val="00F448EE"/>
    <w:rsid w:val="00F44E87"/>
    <w:rsid w:val="00F467C0"/>
    <w:rsid w:val="00F52F73"/>
    <w:rsid w:val="00F55312"/>
    <w:rsid w:val="00F61534"/>
    <w:rsid w:val="00F655F2"/>
    <w:rsid w:val="00F67CD4"/>
    <w:rsid w:val="00F67DC7"/>
    <w:rsid w:val="00F70289"/>
    <w:rsid w:val="00F70EFA"/>
    <w:rsid w:val="00F717CB"/>
    <w:rsid w:val="00F71ECF"/>
    <w:rsid w:val="00F73EE2"/>
    <w:rsid w:val="00F74066"/>
    <w:rsid w:val="00F74C6E"/>
    <w:rsid w:val="00F83760"/>
    <w:rsid w:val="00F837CD"/>
    <w:rsid w:val="00F83872"/>
    <w:rsid w:val="00F8780A"/>
    <w:rsid w:val="00F879F9"/>
    <w:rsid w:val="00F915CF"/>
    <w:rsid w:val="00F91BE4"/>
    <w:rsid w:val="00F91E87"/>
    <w:rsid w:val="00F92755"/>
    <w:rsid w:val="00F9356D"/>
    <w:rsid w:val="00F943F3"/>
    <w:rsid w:val="00F957D3"/>
    <w:rsid w:val="00F95FB4"/>
    <w:rsid w:val="00F963A2"/>
    <w:rsid w:val="00F97C9D"/>
    <w:rsid w:val="00FA25A9"/>
    <w:rsid w:val="00FA49A0"/>
    <w:rsid w:val="00FA6838"/>
    <w:rsid w:val="00FA7E1E"/>
    <w:rsid w:val="00FB0342"/>
    <w:rsid w:val="00FB0E97"/>
    <w:rsid w:val="00FB3F40"/>
    <w:rsid w:val="00FB41E0"/>
    <w:rsid w:val="00FB4D11"/>
    <w:rsid w:val="00FB5A44"/>
    <w:rsid w:val="00FB758F"/>
    <w:rsid w:val="00FC0665"/>
    <w:rsid w:val="00FC4805"/>
    <w:rsid w:val="00FC4B0C"/>
    <w:rsid w:val="00FC5A23"/>
    <w:rsid w:val="00FC5ACB"/>
    <w:rsid w:val="00FC6098"/>
    <w:rsid w:val="00FC6B19"/>
    <w:rsid w:val="00FC76CC"/>
    <w:rsid w:val="00FD06CC"/>
    <w:rsid w:val="00FD0747"/>
    <w:rsid w:val="00FD0F9E"/>
    <w:rsid w:val="00FD1EFF"/>
    <w:rsid w:val="00FD5FC8"/>
    <w:rsid w:val="00FD615F"/>
    <w:rsid w:val="00FE0016"/>
    <w:rsid w:val="00FE2DD2"/>
    <w:rsid w:val="00FE4DE0"/>
    <w:rsid w:val="00FF10ED"/>
    <w:rsid w:val="00FF6704"/>
    <w:rsid w:val="00FF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B10C5"/>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1A5F88"/>
    <w:pPr>
      <w:spacing w:beforeLines="100" w:before="10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1A5F88"/>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1A5F88"/>
    <w:rPr>
      <w:rFonts w:ascii="Times New Roman" w:eastAsia="黑体" w:hAnsi="Times New Roman"/>
      <w:color w:val="000000" w:themeColor="text1"/>
      <w:sz w:val="28"/>
    </w:rPr>
  </w:style>
  <w:style w:type="character" w:customStyle="1" w:styleId="ad">
    <w:name w:val="关键字 字符"/>
    <w:basedOn w:val="a3"/>
    <w:link w:val="ac"/>
    <w:rsid w:val="001A5F88"/>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EE31E5"/>
    <w:pPr>
      <w:spacing w:beforeLines="100" w:before="100" w:afterLines="100" w:after="100"/>
      <w:jc w:val="center"/>
    </w:pPr>
    <w:rPr>
      <w:rFonts w:ascii="Times New Roman" w:eastAsia="黑体" w:hAnsi="Times New Roman"/>
      <w:color w:val="000000" w:themeColor="text1"/>
      <w:sz w:val="32"/>
    </w:rPr>
  </w:style>
  <w:style w:type="character" w:customStyle="1" w:styleId="aff">
    <w:name w:val="论文题目 字符"/>
    <w:basedOn w:val="a3"/>
    <w:link w:val="afe"/>
    <w:rsid w:val="00EE31E5"/>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 w:type="paragraph" w:customStyle="1" w:styleId="aff2">
    <w:name w:val="图内容"/>
    <w:next w:val="a2"/>
    <w:link w:val="aff3"/>
    <w:qFormat/>
    <w:rsid w:val="00E07AA7"/>
    <w:pPr>
      <w:jc w:val="center"/>
    </w:pPr>
    <w:rPr>
      <w:rFonts w:ascii="Times New Roman" w:eastAsia="宋体" w:hAnsi="Times New Roman"/>
      <w:color w:val="000000" w:themeColor="text1"/>
      <w:sz w:val="18"/>
    </w:rPr>
  </w:style>
  <w:style w:type="paragraph" w:styleId="aff4">
    <w:name w:val="Normal (Web)"/>
    <w:basedOn w:val="a2"/>
    <w:uiPriority w:val="99"/>
    <w:semiHidden/>
    <w:unhideWhenUsed/>
    <w:rsid w:val="00027088"/>
    <w:pPr>
      <w:widowControl/>
      <w:spacing w:before="100" w:beforeAutospacing="1" w:after="100" w:afterAutospacing="1" w:line="240" w:lineRule="auto"/>
      <w:ind w:firstLineChars="0" w:firstLine="0"/>
      <w:jc w:val="left"/>
    </w:pPr>
    <w:rPr>
      <w:rFonts w:ascii="宋体" w:hAnsi="宋体" w:cs="宋体"/>
      <w:color w:val="auto"/>
      <w:kern w:val="0"/>
      <w:szCs w:val="24"/>
    </w:rPr>
  </w:style>
  <w:style w:type="character" w:customStyle="1" w:styleId="aff3">
    <w:name w:val="图内容 字符"/>
    <w:basedOn w:val="a3"/>
    <w:link w:val="aff2"/>
    <w:rsid w:val="00E07AA7"/>
    <w:rPr>
      <w:rFonts w:ascii="Times New Roman" w:eastAsia="宋体" w:hAnsi="Times New Roman"/>
      <w:color w:val="000000" w:themeColor="text1"/>
      <w:sz w:val="18"/>
    </w:rPr>
  </w:style>
  <w:style w:type="paragraph" w:styleId="aff5">
    <w:name w:val="caption"/>
    <w:basedOn w:val="a2"/>
    <w:next w:val="a2"/>
    <w:uiPriority w:val="35"/>
    <w:unhideWhenUsed/>
    <w:qFormat/>
    <w:rsid w:val="00F250BD"/>
    <w:rPr>
      <w:rFonts w:asciiTheme="majorHAnsi" w:eastAsia="黑体" w:hAnsiTheme="majorHAnsi" w:cstheme="majorBidi"/>
      <w:sz w:val="20"/>
      <w:szCs w:val="20"/>
    </w:rPr>
  </w:style>
  <w:style w:type="paragraph" w:styleId="11">
    <w:name w:val="toc 1"/>
    <w:basedOn w:val="a2"/>
    <w:next w:val="a2"/>
    <w:autoRedefine/>
    <w:uiPriority w:val="39"/>
    <w:unhideWhenUsed/>
    <w:rsid w:val="00EE31E5"/>
    <w:pPr>
      <w:tabs>
        <w:tab w:val="right" w:leader="dot" w:pos="8296"/>
      </w:tabs>
      <w:ind w:firstLine="480"/>
    </w:pPr>
  </w:style>
  <w:style w:type="paragraph" w:styleId="21">
    <w:name w:val="toc 2"/>
    <w:basedOn w:val="a2"/>
    <w:next w:val="a2"/>
    <w:autoRedefine/>
    <w:uiPriority w:val="39"/>
    <w:unhideWhenUsed/>
    <w:rsid w:val="00E078E1"/>
    <w:pPr>
      <w:ind w:leftChars="200" w:left="420"/>
    </w:pPr>
  </w:style>
  <w:style w:type="paragraph" w:styleId="31">
    <w:name w:val="toc 3"/>
    <w:basedOn w:val="a2"/>
    <w:next w:val="a2"/>
    <w:autoRedefine/>
    <w:uiPriority w:val="39"/>
    <w:unhideWhenUsed/>
    <w:rsid w:val="00E078E1"/>
    <w:pPr>
      <w:ind w:leftChars="400" w:left="840"/>
    </w:pPr>
  </w:style>
  <w:style w:type="character" w:styleId="aff6">
    <w:name w:val="Hyperlink"/>
    <w:basedOn w:val="a3"/>
    <w:uiPriority w:val="99"/>
    <w:unhideWhenUsed/>
    <w:rsid w:val="00E07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4540">
      <w:bodyDiv w:val="1"/>
      <w:marLeft w:val="0"/>
      <w:marRight w:val="0"/>
      <w:marTop w:val="0"/>
      <w:marBottom w:val="0"/>
      <w:divBdr>
        <w:top w:val="none" w:sz="0" w:space="0" w:color="auto"/>
        <w:left w:val="none" w:sz="0" w:space="0" w:color="auto"/>
        <w:bottom w:val="none" w:sz="0" w:space="0" w:color="auto"/>
        <w:right w:val="none" w:sz="0" w:space="0" w:color="auto"/>
      </w:divBdr>
    </w:div>
    <w:div w:id="1038167135">
      <w:bodyDiv w:val="1"/>
      <w:marLeft w:val="0"/>
      <w:marRight w:val="0"/>
      <w:marTop w:val="0"/>
      <w:marBottom w:val="0"/>
      <w:divBdr>
        <w:top w:val="none" w:sz="0" w:space="0" w:color="auto"/>
        <w:left w:val="none" w:sz="0" w:space="0" w:color="auto"/>
        <w:bottom w:val="none" w:sz="0" w:space="0" w:color="auto"/>
        <w:right w:val="none" w:sz="0" w:space="0" w:color="auto"/>
      </w:divBdr>
      <w:divsChild>
        <w:div w:id="1410494100">
          <w:marLeft w:val="0"/>
          <w:marRight w:val="0"/>
          <w:marTop w:val="0"/>
          <w:marBottom w:val="0"/>
          <w:divBdr>
            <w:top w:val="none" w:sz="0" w:space="0" w:color="auto"/>
            <w:left w:val="none" w:sz="0" w:space="0" w:color="auto"/>
            <w:bottom w:val="none" w:sz="0" w:space="0" w:color="auto"/>
            <w:right w:val="none" w:sz="0" w:space="0" w:color="auto"/>
          </w:divBdr>
        </w:div>
      </w:divsChild>
    </w:div>
    <w:div w:id="1672831067">
      <w:bodyDiv w:val="1"/>
      <w:marLeft w:val="0"/>
      <w:marRight w:val="0"/>
      <w:marTop w:val="0"/>
      <w:marBottom w:val="0"/>
      <w:divBdr>
        <w:top w:val="none" w:sz="0" w:space="0" w:color="auto"/>
        <w:left w:val="none" w:sz="0" w:space="0" w:color="auto"/>
        <w:bottom w:val="none" w:sz="0" w:space="0" w:color="auto"/>
        <w:right w:val="none" w:sz="0" w:space="0" w:color="auto"/>
      </w:divBdr>
      <w:divsChild>
        <w:div w:id="1655527609">
          <w:marLeft w:val="0"/>
          <w:marRight w:val="0"/>
          <w:marTop w:val="0"/>
          <w:marBottom w:val="0"/>
          <w:divBdr>
            <w:top w:val="none" w:sz="0" w:space="0" w:color="auto"/>
            <w:left w:val="none" w:sz="0" w:space="0" w:color="auto"/>
            <w:bottom w:val="none" w:sz="0" w:space="0" w:color="auto"/>
            <w:right w:val="none" w:sz="0" w:space="0" w:color="auto"/>
          </w:divBdr>
          <w:divsChild>
            <w:div w:id="8467536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03BA2-B057-40CD-B16D-7DD2BD16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4743</TotalTime>
  <Pages>37</Pages>
  <Words>3488</Words>
  <Characters>19885</Characters>
  <Application>Microsoft Office Word</Application>
  <DocSecurity>0</DocSecurity>
  <Lines>165</Lines>
  <Paragraphs>46</Paragraphs>
  <ScaleCrop>false</ScaleCrop>
  <Company>Microsoft</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1397</cp:revision>
  <dcterms:created xsi:type="dcterms:W3CDTF">2018-05-08T02:33:00Z</dcterms:created>
  <dcterms:modified xsi:type="dcterms:W3CDTF">2018-05-25T15:56:00Z</dcterms:modified>
</cp:coreProperties>
</file>